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851FFB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851FFB">
      <w:pPr>
        <w:widowControl w:val="0"/>
        <w:autoSpaceDE w:val="0"/>
        <w:autoSpaceDN w:val="0"/>
        <w:spacing w:before="2" w:after="0" w:line="240" w:lineRule="auto"/>
        <w:ind w:firstLine="0"/>
        <w:jc w:val="center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851FFB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851FFB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851FFB">
      <w:pPr>
        <w:pStyle w:val="Ttulo2"/>
        <w:jc w:val="center"/>
      </w:pPr>
    </w:p>
    <w:p w14:paraId="58CCA1D8" w14:textId="77777777" w:rsidR="00987BE0" w:rsidRDefault="00987BE0" w:rsidP="00851FFB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851FFB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851FFB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851FFB">
      <w:pPr>
        <w:pStyle w:val="Figura"/>
        <w:spacing w:after="480"/>
        <w:rPr>
          <w:noProof/>
          <w:lang w:eastAsia="pt-BR"/>
        </w:rPr>
      </w:pPr>
    </w:p>
    <w:p w14:paraId="001A5200" w14:textId="5CC2F07C" w:rsidR="00797D67" w:rsidRDefault="00797D67" w:rsidP="00797D67">
      <w:pPr>
        <w:pStyle w:val="SubTtulo-AutoreVerso"/>
        <w:jc w:val="both"/>
        <w:rPr>
          <w:rStyle w:val="SubTtulo-AutoreVersoChar"/>
          <w:b/>
        </w:rPr>
      </w:pPr>
      <w:r>
        <w:br/>
      </w:r>
      <w:r w:rsidRPr="00797D67">
        <w:rPr>
          <w:rStyle w:val="SubTtulo-AutoreVersoChar"/>
          <w:color w:val="FF0000"/>
        </w:rPr>
        <w:t>DATABASE APPLICATION &amp; DATA SCIENCE</w:t>
      </w:r>
    </w:p>
    <w:p w14:paraId="217905AD" w14:textId="2E1B32C3" w:rsidR="00987BE0" w:rsidRDefault="00797D67" w:rsidP="00851FFB">
      <w:pPr>
        <w:pStyle w:val="SubTtulo-AutoreVerso"/>
        <w:rPr>
          <w:rStyle w:val="SubTtulo-AutoreVersoChar"/>
          <w:b/>
        </w:rPr>
      </w:pPr>
      <w:proofErr w:type="spellStart"/>
      <w:r>
        <w:rPr>
          <w:rStyle w:val="SubTtulo-AutoreVersoChar"/>
          <w:b/>
        </w:rPr>
        <w:t>Challenge</w:t>
      </w:r>
      <w:proofErr w:type="spellEnd"/>
      <w:r>
        <w:rPr>
          <w:rStyle w:val="SubTtulo-AutoreVersoChar"/>
          <w:b/>
        </w:rPr>
        <w:t xml:space="preserve"> – Sprint 3</w:t>
      </w:r>
    </w:p>
    <w:p w14:paraId="76D32912" w14:textId="77777777" w:rsidR="00101E62" w:rsidRDefault="00101E62" w:rsidP="00851FFB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51FFB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51FFB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51FFB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51FFB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lastRenderedPageBreak/>
              <w:t>RM</w:t>
            </w:r>
          </w:p>
          <w:p w14:paraId="355526CA" w14:textId="37607A81" w:rsidR="008E35F7" w:rsidRPr="008E35F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51FFB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38D00073" w:rsidR="008E35F7" w:rsidRPr="00D95FC7" w:rsidRDefault="00797D6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93613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5E347E9" w:rsidR="008E35F7" w:rsidRPr="00D95FC7" w:rsidRDefault="00797D6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Vinicius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851FF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51FFB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E35F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D6849C6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7919EE9D" w14:textId="16EA921F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_Toc67673071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7</w:t>
        </w:r>
        <w:r w:rsidR="008E35F7">
          <w:rPr>
            <w:noProof/>
            <w:webHidden/>
          </w:rPr>
          <w:fldChar w:fldCharType="end"/>
        </w:r>
      </w:hyperlink>
    </w:p>
    <w:p w14:paraId="72E40421" w14:textId="77FF8C8D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_Toc67673072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8</w:t>
        </w:r>
        <w:r w:rsidR="008E35F7">
          <w:rPr>
            <w:noProof/>
            <w:webHidden/>
          </w:rPr>
          <w:fldChar w:fldCharType="end"/>
        </w:r>
      </w:hyperlink>
    </w:p>
    <w:p w14:paraId="307F5303" w14:textId="53BF685C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_Toc67673073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9</w:t>
        </w:r>
        <w:r w:rsidR="008E35F7">
          <w:rPr>
            <w:noProof/>
            <w:webHidden/>
          </w:rPr>
          <w:fldChar w:fldCharType="end"/>
        </w:r>
      </w:hyperlink>
    </w:p>
    <w:p w14:paraId="1FA058A8" w14:textId="2A3CCE51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10</w:t>
        </w:r>
        <w:r w:rsidR="008E35F7">
          <w:rPr>
            <w:noProof/>
            <w:webHidden/>
          </w:rPr>
          <w:fldChar w:fldCharType="end"/>
        </w:r>
      </w:hyperlink>
    </w:p>
    <w:p w14:paraId="6575F235" w14:textId="15734497" w:rsidR="008E35F7" w:rsidRDefault="0000000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11</w:t>
        </w:r>
        <w:r w:rsidR="008E35F7">
          <w:rPr>
            <w:webHidden/>
          </w:rPr>
          <w:fldChar w:fldCharType="end"/>
        </w:r>
      </w:hyperlink>
    </w:p>
    <w:p w14:paraId="78D9B889" w14:textId="3DDE7E99" w:rsidR="008E35F7" w:rsidRDefault="0000000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12</w:t>
        </w:r>
        <w:r w:rsidR="008E35F7">
          <w:rPr>
            <w:webHidden/>
          </w:rPr>
          <w:fldChar w:fldCharType="end"/>
        </w:r>
      </w:hyperlink>
    </w:p>
    <w:p w14:paraId="53896571" w14:textId="74575EB5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_Toc67673077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12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0D1368D3" w14:textId="77777777" w:rsidR="00851FFB" w:rsidRDefault="00851FFB" w:rsidP="00851FFB">
      <w:pPr>
        <w:pStyle w:val="Ttulo-Sumrios"/>
        <w:spacing w:after="0"/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  <w:r w:rsidRPr="00851FFB"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>A inovação e a transformação tecnológica podem acabar trazendo diversos impactos práticos aos empreendedores brasileiros. Alguns desses impactos seriam a redução de tarefas manuais, como gestão de tarefas, redução de mão de obra, diminuição de desperdícios, além da melhoria na qualidade dos produtos, e outros. Desse modo, o investimento em processos de automação e em tecnologia transformam a realidade de diversas indústrias, desde a matéria-prima até o consumidor final.</w:t>
      </w:r>
    </w:p>
    <w:p w14:paraId="5AB3AB71" w14:textId="3CA91628" w:rsidR="008E35F7" w:rsidRPr="00851FFB" w:rsidRDefault="00851FFB" w:rsidP="00851FFB">
      <w:pPr>
        <w:pStyle w:val="Ttulo-Sumrios"/>
        <w:spacing w:after="0"/>
        <w:rPr>
          <w:rFonts w:ascii="Source Sans Pro" w:hAnsi="Source Sans Pro"/>
          <w:b w:val="0"/>
          <w:bCs/>
          <w:caps w:val="0"/>
          <w:noProof/>
          <w:color w:val="262626"/>
          <w:sz w:val="27"/>
          <w:szCs w:val="27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  <w:r w:rsidRPr="00851FFB"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>A AgroSync coleta e analisa as informações do ambiente de produção de agricultura brasileira e tem como objetivo principal auxiliar os agentes do agro nacional a realizar uma gestão automatizada e personalizada de suas plantações. Ademais, essa plataforma auxilia no monitoramento remoto de plantações, na previsão de safras e condições climáticas, disponibilizando aos seus clientes uma orientação personalizada para otimização da produção e uma comunicação direta com especialistas em agricultura, se necessário. Por fim, o AgroSync analisa dados fornecidos à ele, para que possua uma tomada de decisões mais precisa.</w:t>
      </w:r>
    </w:p>
    <w:p w14:paraId="7599649A" w14:textId="77777777" w:rsidR="008E35F7" w:rsidRPr="0027353F" w:rsidRDefault="008E35F7" w:rsidP="008E35F7">
      <w:pPr>
        <w:pStyle w:val="Ttulo-Sumrios"/>
      </w:pPr>
    </w:p>
    <w:p w14:paraId="6D8537A0" w14:textId="77777777" w:rsidR="00D71306" w:rsidRPr="0027353F" w:rsidRDefault="00D71306" w:rsidP="008E35F7">
      <w:pPr>
        <w:pStyle w:val="Ttulo-Sumrios"/>
      </w:pPr>
    </w:p>
    <w:p w14:paraId="316B5B50" w14:textId="77777777" w:rsidR="00D95FC7" w:rsidRPr="0027353F" w:rsidRDefault="00D95FC7" w:rsidP="008E35F7">
      <w:pPr>
        <w:pStyle w:val="Ttulo-Sumrios"/>
      </w:pPr>
    </w:p>
    <w:p w14:paraId="6AD72D49" w14:textId="74F47CFF" w:rsidR="00D95FC7" w:rsidRPr="0027353F" w:rsidRDefault="00D95FC7" w:rsidP="008E35F7">
      <w:pPr>
        <w:pStyle w:val="Ttulo-Sumrios"/>
      </w:pPr>
    </w:p>
    <w:p w14:paraId="7453D37C" w14:textId="77777777" w:rsidR="00D95FC7" w:rsidRPr="0027353F" w:rsidRDefault="00D95FC7" w:rsidP="008E35F7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7E7DF7D5" w:rsidR="0027353F" w:rsidRDefault="008E35F7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EMPRESA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28D61AA8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de Empresas. Relaciona-se com a tabela</w:t>
            </w:r>
            <w:r w:rsidR="008E35F7">
              <w:rPr>
                <w:rFonts w:eastAsia="Times New Roman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EMPREENDEDOR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empresa_id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empresa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da empresa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cnpj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CNPJ da empresa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descricao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da empresa</w:t>
            </w:r>
          </w:p>
        </w:tc>
      </w:tr>
      <w:tr w:rsidR="0027353F" w14:paraId="12A06813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Categoria da empresa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da empresa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da empresa</w:t>
            </w:r>
          </w:p>
        </w:tc>
      </w:tr>
      <w:tr w:rsidR="0027353F" w14:paraId="2AA9CA8E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D8831C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nivel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2AA34F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C7FB3E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FE68F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0CC33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Nível da empresa</w:t>
            </w:r>
          </w:p>
        </w:tc>
      </w:tr>
      <w:tr w:rsidR="0027353F" w14:paraId="2054B000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CC7E8E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pontosacumulados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1FE6AE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E1539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F4F978D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75C6B3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Pontos da empresa</w:t>
            </w:r>
          </w:p>
        </w:tc>
      </w:tr>
      <w:tr w:rsidR="0027353F" w14:paraId="4C827677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BF0A3EC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parceiros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CD903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22750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EF9E3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94E783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Parceiros da empresa</w:t>
            </w:r>
          </w:p>
        </w:tc>
      </w:tr>
      <w:tr w:rsidR="0027353F" w14:paraId="36D3DDF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077FF5" w14:textId="77777777" w:rsidR="0027353F" w:rsidRDefault="0027353F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EC4B3D7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B343725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34399D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933E9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da empresa (1 = Ativo, 0 = Inativo)</w:t>
            </w:r>
          </w:p>
        </w:tc>
      </w:tr>
    </w:tbl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bookmarkEnd w:id="3"/>
    <w:p w14:paraId="0654FD4E" w14:textId="77777777" w:rsidR="0027353F" w:rsidRPr="0027353F" w:rsidRDefault="0027353F" w:rsidP="00DC2DFF">
      <w:pPr>
        <w:pStyle w:val="PargrafodaLista"/>
      </w:pPr>
    </w:p>
    <w:p w14:paraId="50C32B28" w14:textId="77777777" w:rsidR="00D71306" w:rsidRDefault="00D71306" w:rsidP="00D71306">
      <w:pPr>
        <w:pStyle w:val="Corpodetexto"/>
        <w:rPr>
          <w:rFonts w:eastAsia="Times New Roman"/>
          <w:szCs w:val="28"/>
        </w:rPr>
      </w:pPr>
      <w:r>
        <w:br w:type="page"/>
      </w:r>
    </w:p>
    <w:p w14:paraId="03152A04" w14:textId="1637F9BB" w:rsidR="00F64703" w:rsidRPr="004F1D41" w:rsidRDefault="00D71306" w:rsidP="004A05C4">
      <w:pPr>
        <w:pStyle w:val="Ttulo2"/>
      </w:pPr>
      <w:bookmarkStart w:id="4" w:name="_Toc67673071"/>
      <w:r>
        <w:lastRenderedPageBreak/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4"/>
    </w:p>
    <w:p w14:paraId="21B3A3A1" w14:textId="77777777" w:rsidR="000906E4" w:rsidRPr="00C036D1" w:rsidRDefault="000906E4" w:rsidP="000906E4">
      <w:pPr>
        <w:ind w:firstLine="0"/>
      </w:pPr>
    </w:p>
    <w:p w14:paraId="03992D0F" w14:textId="46DA9E8E" w:rsidR="000906E4" w:rsidRDefault="0027353F" w:rsidP="000906E4">
      <w:pPr>
        <w:pStyle w:val="Figura"/>
      </w:pPr>
      <w:r>
        <w:rPr>
          <w:noProof/>
        </w:rPr>
        <w:drawing>
          <wp:inline distT="0" distB="0" distL="0" distR="0" wp14:anchorId="4C01869A" wp14:editId="6386C8BF">
            <wp:extent cx="7058025" cy="42344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2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5" w:name="_Toc67673072"/>
      <w:r w:rsidR="00D71306">
        <w:t>4 – Projeto Físico do Banco de Dados</w:t>
      </w:r>
      <w:bookmarkEnd w:id="5"/>
    </w:p>
    <w:p w14:paraId="73B8ECBC" w14:textId="25897AE1" w:rsidR="00F64703" w:rsidRDefault="0027353F" w:rsidP="0027353F">
      <w:pPr>
        <w:pStyle w:val="Figura"/>
      </w:pPr>
      <w:r>
        <w:rPr>
          <w:noProof/>
        </w:rPr>
        <w:drawing>
          <wp:inline distT="0" distB="0" distL="0" distR="0" wp14:anchorId="263BD27F" wp14:editId="5A21088C">
            <wp:extent cx="8058150" cy="39257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3642" cy="39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DC2DFF">
      <w:pPr>
        <w:pStyle w:val="PargrafodaLista"/>
      </w:pPr>
    </w:p>
    <w:p w14:paraId="0431C02E" w14:textId="03A6509F" w:rsidR="00F64703" w:rsidRDefault="00F64703" w:rsidP="00DC2DFF">
      <w:pPr>
        <w:pStyle w:val="PargrafodaLista"/>
      </w:pPr>
    </w:p>
    <w:p w14:paraId="1E6FA82C" w14:textId="77777777" w:rsidR="00F64703" w:rsidRPr="00F64703" w:rsidRDefault="00F64703" w:rsidP="00DC2DFF">
      <w:pPr>
        <w:pStyle w:val="PargrafodaLista"/>
      </w:pPr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19"/>
          <w:headerReference w:type="first" r:id="rId20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24D19AE2" w14:textId="4023D8AC" w:rsidR="000906E4" w:rsidRDefault="0048324B" w:rsidP="001C0C3D">
      <w:pPr>
        <w:pStyle w:val="Ttulo2"/>
        <w:rPr>
          <w:rFonts w:ascii="Courier New" w:hAnsi="Courier New" w:cs="Consolas"/>
          <w:b w:val="0"/>
          <w:bCs w:val="0"/>
          <w:iCs w:val="0"/>
          <w:sz w:val="24"/>
          <w:szCs w:val="24"/>
          <w:lang w:val="en-US"/>
        </w:rPr>
      </w:pPr>
      <w:bookmarkStart w:id="6" w:name="_Toc67673073"/>
      <w:r>
        <w:lastRenderedPageBreak/>
        <w:t xml:space="preserve">5 – </w:t>
      </w:r>
      <w:r w:rsidR="000906E4">
        <w:t xml:space="preserve">Data </w:t>
      </w:r>
      <w:proofErr w:type="spellStart"/>
      <w:r w:rsidR="000906E4">
        <w:t>Definition</w:t>
      </w:r>
      <w:proofErr w:type="spellEnd"/>
      <w:r w:rsidR="000906E4">
        <w:t xml:space="preserve"> </w:t>
      </w:r>
      <w:proofErr w:type="spellStart"/>
      <w:r w:rsidR="000906E4">
        <w:t>Language</w:t>
      </w:r>
      <w:proofErr w:type="spellEnd"/>
      <w:r w:rsidR="000906E4">
        <w:t xml:space="preserve"> </w:t>
      </w:r>
      <w:r w:rsidR="001C0C3D">
        <w:t>–</w:t>
      </w:r>
      <w:r w:rsidR="000906E4">
        <w:t xml:space="preserve"> DDL</w:t>
      </w:r>
      <w:bookmarkEnd w:id="6"/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C0C3D" w:rsidRPr="006E055E" w14:paraId="6672F8AE" w14:textId="77777777" w:rsidTr="008E35F7">
        <w:tc>
          <w:tcPr>
            <w:tcW w:w="9061" w:type="dxa"/>
          </w:tcPr>
          <w:p w14:paraId="2D8C84B0" w14:textId="77777777" w:rsidR="001C0C3D" w:rsidRDefault="001C0C3D" w:rsidP="004736BE">
            <w:pPr>
              <w:pStyle w:val="Cdigo-fonte"/>
              <w:ind w:firstLine="0"/>
            </w:pPr>
            <w:bookmarkStart w:id="7" w:name="_Toc453250420"/>
          </w:p>
          <w:p w14:paraId="525D79A7" w14:textId="77777777" w:rsidR="00797D67" w:rsidRDefault="001C0C3D" w:rsidP="00797D67">
            <w:pPr>
              <w:pStyle w:val="Cdigo-fonte"/>
              <w:ind w:firstLine="0"/>
            </w:pPr>
            <w:r>
              <w:t xml:space="preserve">  </w:t>
            </w:r>
            <w:r w:rsidR="00797D67">
              <w:t xml:space="preserve">-- </w:t>
            </w:r>
            <w:proofErr w:type="spellStart"/>
            <w:r w:rsidR="00797D67">
              <w:t>Removendo</w:t>
            </w:r>
            <w:proofErr w:type="spellEnd"/>
            <w:r w:rsidR="00797D67">
              <w:t xml:space="preserve"> </w:t>
            </w:r>
            <w:proofErr w:type="spellStart"/>
            <w:r w:rsidR="00797D67">
              <w:t>tabelas</w:t>
            </w:r>
            <w:proofErr w:type="spellEnd"/>
            <w:r w:rsidR="00797D67">
              <w:t xml:space="preserve"> e sequences </w:t>
            </w:r>
          </w:p>
          <w:p w14:paraId="6710DE1F" w14:textId="77777777" w:rsidR="00797D67" w:rsidRDefault="00797D67" w:rsidP="00797D67">
            <w:pPr>
              <w:pStyle w:val="Cdigo-fonte"/>
              <w:ind w:firstLine="0"/>
            </w:pPr>
          </w:p>
          <w:p w14:paraId="0D263F08" w14:textId="77777777" w:rsidR="00797D67" w:rsidRDefault="00797D67" w:rsidP="00797D67">
            <w:pPr>
              <w:pStyle w:val="Cdigo-fonte"/>
              <w:ind w:firstLine="0"/>
            </w:pPr>
            <w:r>
              <w:t xml:space="preserve">DROP TABLE </w:t>
            </w:r>
            <w:proofErr w:type="spellStart"/>
            <w:r>
              <w:t>tb_as_analise</w:t>
            </w:r>
            <w:proofErr w:type="spellEnd"/>
            <w:r>
              <w:t xml:space="preserve"> CASCADE </w:t>
            </w:r>
            <w:proofErr w:type="gramStart"/>
            <w:r>
              <w:t>CONSTRAINTS;</w:t>
            </w:r>
            <w:proofErr w:type="gramEnd"/>
          </w:p>
          <w:p w14:paraId="0F4CBB60" w14:textId="77777777" w:rsidR="00797D67" w:rsidRDefault="00797D67" w:rsidP="00797D67">
            <w:pPr>
              <w:pStyle w:val="Cdigo-fonte"/>
              <w:ind w:firstLine="0"/>
            </w:pPr>
            <w:r>
              <w:t xml:space="preserve">DROP TABLE </w:t>
            </w:r>
            <w:proofErr w:type="spellStart"/>
            <w:r>
              <w:t>tb_as_local</w:t>
            </w:r>
            <w:proofErr w:type="spellEnd"/>
            <w:r>
              <w:t xml:space="preserve"> CASCADE </w:t>
            </w:r>
            <w:proofErr w:type="gramStart"/>
            <w:r>
              <w:t>CONSTRAINTS;</w:t>
            </w:r>
            <w:proofErr w:type="gramEnd"/>
          </w:p>
          <w:p w14:paraId="0DBCFE76" w14:textId="77777777" w:rsidR="00797D67" w:rsidRDefault="00797D67" w:rsidP="00797D67">
            <w:pPr>
              <w:pStyle w:val="Cdigo-fonte"/>
              <w:ind w:firstLine="0"/>
            </w:pPr>
            <w:r>
              <w:t xml:space="preserve">DROP TABLE </w:t>
            </w:r>
            <w:proofErr w:type="spellStart"/>
            <w:r>
              <w:t>tb_as_telefone</w:t>
            </w:r>
            <w:proofErr w:type="spellEnd"/>
            <w:r>
              <w:t xml:space="preserve"> CASCADE </w:t>
            </w:r>
            <w:proofErr w:type="gramStart"/>
            <w:r>
              <w:t>CONSTRAINTS;</w:t>
            </w:r>
            <w:proofErr w:type="gramEnd"/>
          </w:p>
          <w:p w14:paraId="267AAB44" w14:textId="77777777" w:rsidR="00797D67" w:rsidRDefault="00797D67" w:rsidP="00797D67">
            <w:pPr>
              <w:pStyle w:val="Cdigo-fonte"/>
              <w:ind w:firstLine="0"/>
            </w:pPr>
            <w:r>
              <w:t xml:space="preserve">DROP TABLE </w:t>
            </w:r>
            <w:proofErr w:type="spellStart"/>
            <w:r>
              <w:t>tb_as_usuario</w:t>
            </w:r>
            <w:proofErr w:type="spellEnd"/>
            <w:r>
              <w:t xml:space="preserve"> CASCADE </w:t>
            </w:r>
            <w:proofErr w:type="gramStart"/>
            <w:r>
              <w:t>CONSTRAINTS;</w:t>
            </w:r>
            <w:proofErr w:type="gramEnd"/>
          </w:p>
          <w:p w14:paraId="4B092499" w14:textId="77777777" w:rsidR="00797D67" w:rsidRDefault="00797D67" w:rsidP="00797D67">
            <w:pPr>
              <w:pStyle w:val="Cdigo-fonte"/>
              <w:ind w:firstLine="0"/>
            </w:pPr>
            <w:r>
              <w:t xml:space="preserve">DROP TABLE </w:t>
            </w:r>
            <w:proofErr w:type="spellStart"/>
            <w:r>
              <w:t>tb_as_planta</w:t>
            </w:r>
            <w:proofErr w:type="spellEnd"/>
            <w:r>
              <w:t xml:space="preserve"> CASCADE </w:t>
            </w:r>
            <w:proofErr w:type="gramStart"/>
            <w:r>
              <w:t>CONSTRAINTS;</w:t>
            </w:r>
            <w:proofErr w:type="gramEnd"/>
          </w:p>
          <w:p w14:paraId="38CDD3B4" w14:textId="77777777" w:rsidR="00797D67" w:rsidRDefault="00797D67" w:rsidP="00797D67">
            <w:pPr>
              <w:pStyle w:val="Cdigo-fonte"/>
              <w:ind w:firstLine="0"/>
            </w:pPr>
            <w:r>
              <w:t xml:space="preserve">DROP TABLE </w:t>
            </w:r>
            <w:proofErr w:type="spellStart"/>
            <w:r>
              <w:t>tb_as_status</w:t>
            </w:r>
            <w:proofErr w:type="spellEnd"/>
            <w:r>
              <w:t xml:space="preserve"> CASCADE </w:t>
            </w:r>
            <w:proofErr w:type="gramStart"/>
            <w:r>
              <w:t>CONSTRAINTS;</w:t>
            </w:r>
            <w:proofErr w:type="gramEnd"/>
          </w:p>
          <w:p w14:paraId="4B3F7D3A" w14:textId="77777777" w:rsidR="00797D67" w:rsidRDefault="00797D67" w:rsidP="00797D67">
            <w:pPr>
              <w:pStyle w:val="Cdigo-fonte"/>
              <w:ind w:firstLine="0"/>
            </w:pPr>
            <w:r>
              <w:t xml:space="preserve">DROP TABLE </w:t>
            </w:r>
            <w:proofErr w:type="spellStart"/>
            <w:r>
              <w:t>tb_as_auditoria</w:t>
            </w:r>
            <w:proofErr w:type="spellEnd"/>
            <w:r>
              <w:t xml:space="preserve"> CASCADE </w:t>
            </w:r>
            <w:proofErr w:type="gramStart"/>
            <w:r>
              <w:t>CONSTRAINTS;</w:t>
            </w:r>
            <w:proofErr w:type="gramEnd"/>
          </w:p>
          <w:p w14:paraId="5DB3F5EE" w14:textId="77777777" w:rsidR="00797D67" w:rsidRDefault="00797D67" w:rsidP="00797D67">
            <w:pPr>
              <w:pStyle w:val="Cdigo-fonte"/>
              <w:ind w:firstLine="0"/>
            </w:pPr>
            <w:r>
              <w:t>DROP TABLE TB_AS_</w:t>
            </w:r>
            <w:proofErr w:type="gramStart"/>
            <w:r>
              <w:t>ERRO;</w:t>
            </w:r>
            <w:proofErr w:type="gramEnd"/>
          </w:p>
          <w:p w14:paraId="5BEE9FD3" w14:textId="77777777" w:rsidR="00797D67" w:rsidRDefault="00797D67" w:rsidP="00797D67">
            <w:pPr>
              <w:pStyle w:val="Cdigo-fonte"/>
              <w:ind w:firstLine="0"/>
            </w:pPr>
          </w:p>
          <w:p w14:paraId="6C763EDC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analise</w:t>
            </w:r>
            <w:proofErr w:type="spellEnd"/>
            <w:r>
              <w:t>;</w:t>
            </w:r>
            <w:proofErr w:type="gramEnd"/>
          </w:p>
          <w:p w14:paraId="0F567CA1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local</w:t>
            </w:r>
            <w:proofErr w:type="spellEnd"/>
            <w:r>
              <w:t>;</w:t>
            </w:r>
            <w:proofErr w:type="gramEnd"/>
          </w:p>
          <w:p w14:paraId="03F7E5F6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telefone</w:t>
            </w:r>
            <w:proofErr w:type="spellEnd"/>
            <w:r>
              <w:t>;</w:t>
            </w:r>
            <w:proofErr w:type="gramEnd"/>
          </w:p>
          <w:p w14:paraId="583DCE0E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usuario</w:t>
            </w:r>
            <w:proofErr w:type="spellEnd"/>
            <w:r>
              <w:t>;</w:t>
            </w:r>
            <w:proofErr w:type="gramEnd"/>
          </w:p>
          <w:p w14:paraId="5616D80F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planta</w:t>
            </w:r>
            <w:proofErr w:type="spellEnd"/>
            <w:r>
              <w:t>;</w:t>
            </w:r>
            <w:proofErr w:type="gramEnd"/>
          </w:p>
          <w:p w14:paraId="456BA3A5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status</w:t>
            </w:r>
            <w:proofErr w:type="spellEnd"/>
            <w:r>
              <w:t>;</w:t>
            </w:r>
            <w:proofErr w:type="gramEnd"/>
          </w:p>
          <w:p w14:paraId="4D71D5DF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registro</w:t>
            </w:r>
            <w:proofErr w:type="spellEnd"/>
            <w:r>
              <w:t>;</w:t>
            </w:r>
            <w:proofErr w:type="gramEnd"/>
          </w:p>
          <w:p w14:paraId="23269931" w14:textId="77777777" w:rsidR="00797D67" w:rsidRDefault="00797D67" w:rsidP="00797D67">
            <w:pPr>
              <w:pStyle w:val="Cdigo-fonte"/>
              <w:ind w:firstLine="0"/>
            </w:pPr>
            <w:r>
              <w:t xml:space="preserve">DROP SEQUENCE </w:t>
            </w:r>
            <w:proofErr w:type="spellStart"/>
            <w:r>
              <w:t>seq_id_</w:t>
            </w:r>
            <w:proofErr w:type="gramStart"/>
            <w:r>
              <w:t>erro</w:t>
            </w:r>
            <w:proofErr w:type="spellEnd"/>
            <w:r>
              <w:t>;</w:t>
            </w:r>
            <w:proofErr w:type="gramEnd"/>
          </w:p>
          <w:p w14:paraId="1ACFA3BA" w14:textId="77777777" w:rsidR="00797D67" w:rsidRDefault="00797D67" w:rsidP="00797D67">
            <w:pPr>
              <w:pStyle w:val="Cdigo-fonte"/>
              <w:ind w:firstLine="0"/>
            </w:pPr>
          </w:p>
          <w:p w14:paraId="2AC8CF84" w14:textId="77777777" w:rsidR="00797D67" w:rsidRDefault="00797D67" w:rsidP="00797D67">
            <w:pPr>
              <w:pStyle w:val="Cdigo-fonte"/>
              <w:ind w:firstLine="0"/>
            </w:pPr>
            <w:r>
              <w:t xml:space="preserve">-- </w:t>
            </w:r>
            <w:proofErr w:type="spellStart"/>
            <w:r>
              <w:t>Criação</w:t>
            </w:r>
            <w:proofErr w:type="spellEnd"/>
            <w:r>
              <w:t xml:space="preserve"> de </w:t>
            </w:r>
            <w:proofErr w:type="spellStart"/>
            <w:r>
              <w:t>tabelas</w:t>
            </w:r>
            <w:proofErr w:type="spellEnd"/>
            <w:r>
              <w:t xml:space="preserve"> e sequences</w:t>
            </w:r>
          </w:p>
          <w:p w14:paraId="74CDD696" w14:textId="77777777" w:rsidR="00797D67" w:rsidRDefault="00797D67" w:rsidP="00797D67">
            <w:pPr>
              <w:pStyle w:val="Cdigo-fonte"/>
              <w:ind w:firstLine="0"/>
            </w:pPr>
          </w:p>
          <w:p w14:paraId="17AE3E51" w14:textId="77777777" w:rsidR="00797D67" w:rsidRDefault="00797D67" w:rsidP="00797D67">
            <w:pPr>
              <w:pStyle w:val="Cdigo-fonte"/>
              <w:ind w:firstLine="0"/>
            </w:pPr>
            <w:r>
              <w:t xml:space="preserve">-- Gerado </w:t>
            </w:r>
            <w:proofErr w:type="spellStart"/>
            <w:r>
              <w:t>por</w:t>
            </w:r>
            <w:proofErr w:type="spellEnd"/>
            <w:r>
              <w:t xml:space="preserve"> Oracle SQL Developer Data Modeler 22.2.0.165.1149</w:t>
            </w:r>
          </w:p>
          <w:p w14:paraId="12996CCA" w14:textId="77777777" w:rsidR="00797D67" w:rsidRDefault="00797D67" w:rsidP="00797D67">
            <w:pPr>
              <w:pStyle w:val="Cdigo-fonte"/>
              <w:ind w:firstLine="0"/>
            </w:pPr>
            <w:r>
              <w:t xml:space="preserve">--   </w:t>
            </w:r>
            <w:proofErr w:type="spellStart"/>
            <w:r>
              <w:t>em</w:t>
            </w:r>
            <w:proofErr w:type="spellEnd"/>
            <w:r>
              <w:t>:        2023-08-19 12:32:53 BRT</w:t>
            </w:r>
          </w:p>
          <w:p w14:paraId="22EF402D" w14:textId="77777777" w:rsidR="00797D67" w:rsidRDefault="00797D67" w:rsidP="00797D67">
            <w:pPr>
              <w:pStyle w:val="Cdigo-fonte"/>
              <w:ind w:firstLine="0"/>
            </w:pPr>
            <w:r>
              <w:t>--   site:      Oracle Database 11g</w:t>
            </w:r>
          </w:p>
          <w:p w14:paraId="4F7DBA11" w14:textId="77777777" w:rsidR="00797D67" w:rsidRDefault="00797D67" w:rsidP="00797D67">
            <w:pPr>
              <w:pStyle w:val="Cdigo-fonte"/>
              <w:ind w:firstLine="0"/>
            </w:pPr>
            <w:r>
              <w:t xml:space="preserve">--   </w:t>
            </w:r>
            <w:proofErr w:type="spellStart"/>
            <w:r>
              <w:t>tipo</w:t>
            </w:r>
            <w:proofErr w:type="spellEnd"/>
            <w:r>
              <w:t>:      Oracle Database 11g</w:t>
            </w:r>
          </w:p>
          <w:p w14:paraId="2557EF1A" w14:textId="77777777" w:rsidR="00797D67" w:rsidRDefault="00797D67" w:rsidP="00797D67">
            <w:pPr>
              <w:pStyle w:val="Cdigo-fonte"/>
              <w:ind w:firstLine="0"/>
            </w:pPr>
          </w:p>
          <w:p w14:paraId="397C7284" w14:textId="77777777" w:rsidR="00797D67" w:rsidRDefault="00797D67" w:rsidP="00797D67">
            <w:pPr>
              <w:pStyle w:val="Cdigo-fonte"/>
              <w:ind w:firstLine="0"/>
            </w:pPr>
          </w:p>
          <w:p w14:paraId="76420306" w14:textId="77777777" w:rsidR="00797D67" w:rsidRDefault="00797D67" w:rsidP="00797D67">
            <w:pPr>
              <w:pStyle w:val="Cdigo-fonte"/>
              <w:ind w:firstLine="0"/>
            </w:pPr>
          </w:p>
          <w:p w14:paraId="5D7AEB8C" w14:textId="77777777" w:rsidR="00797D67" w:rsidRDefault="00797D67" w:rsidP="00797D67">
            <w:pPr>
              <w:pStyle w:val="Cdigo-fonte"/>
              <w:ind w:firstLine="0"/>
            </w:pPr>
            <w:r>
              <w:t>-- predefined type, no DDL - MDSYS.SDO_GEOMETRY</w:t>
            </w:r>
          </w:p>
          <w:p w14:paraId="4FAB4921" w14:textId="77777777" w:rsidR="00797D67" w:rsidRDefault="00797D67" w:rsidP="00797D67">
            <w:pPr>
              <w:pStyle w:val="Cdigo-fonte"/>
              <w:ind w:firstLine="0"/>
            </w:pPr>
          </w:p>
          <w:p w14:paraId="792146B5" w14:textId="77777777" w:rsidR="00797D67" w:rsidRDefault="00797D67" w:rsidP="00797D67">
            <w:pPr>
              <w:pStyle w:val="Cdigo-fonte"/>
              <w:ind w:firstLine="0"/>
            </w:pPr>
            <w:r>
              <w:t>-- predefined type, no DDL - XMLTYPE</w:t>
            </w:r>
          </w:p>
          <w:p w14:paraId="0CA29826" w14:textId="77777777" w:rsidR="00797D67" w:rsidRDefault="00797D67" w:rsidP="00797D67">
            <w:pPr>
              <w:pStyle w:val="Cdigo-fonte"/>
              <w:ind w:firstLine="0"/>
            </w:pPr>
          </w:p>
          <w:p w14:paraId="54B3B029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TABLE </w:t>
            </w:r>
            <w:proofErr w:type="spellStart"/>
            <w:r>
              <w:t>tb_as_analise</w:t>
            </w:r>
            <w:proofErr w:type="spellEnd"/>
            <w:r>
              <w:t xml:space="preserve"> (</w:t>
            </w:r>
          </w:p>
          <w:p w14:paraId="0C7A043E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</w:t>
            </w:r>
            <w:proofErr w:type="gramStart"/>
            <w:r>
              <w:t>analise</w:t>
            </w:r>
            <w:proofErr w:type="spellEnd"/>
            <w:r>
              <w:t xml:space="preserve">  NUMBER</w:t>
            </w:r>
            <w:proofErr w:type="gramEnd"/>
            <w:r>
              <w:t>(5) NOT NULL,</w:t>
            </w:r>
          </w:p>
          <w:p w14:paraId="40016EDA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id_local</w:t>
            </w:r>
            <w:proofErr w:type="spellEnd"/>
            <w:r>
              <w:t xml:space="preserve">    </w:t>
            </w:r>
            <w:proofErr w:type="gramStart"/>
            <w:r>
              <w:t>NUMBER(</w:t>
            </w:r>
            <w:proofErr w:type="gramEnd"/>
            <w:r>
              <w:t>2) NOT NULL,</w:t>
            </w:r>
          </w:p>
          <w:p w14:paraId="1206811B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id_status</w:t>
            </w:r>
            <w:proofErr w:type="spellEnd"/>
            <w:r>
              <w:t xml:space="preserve">  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1E93AF78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id_planta</w:t>
            </w:r>
            <w:proofErr w:type="spellEnd"/>
            <w:r>
              <w:t xml:space="preserve">  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22BF4D16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cm_imagem</w:t>
            </w:r>
            <w:proofErr w:type="spellEnd"/>
            <w:r>
              <w:t xml:space="preserve">   VARCHAR2(75) NOT NULL,</w:t>
            </w:r>
          </w:p>
          <w:p w14:paraId="1FFD0B34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ds_problema</w:t>
            </w:r>
            <w:proofErr w:type="spellEnd"/>
            <w:r>
              <w:t xml:space="preserve"> VARCHAR2(200) NOT NULL,</w:t>
            </w:r>
          </w:p>
          <w:p w14:paraId="49A384EF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ds_</w:t>
            </w:r>
            <w:proofErr w:type="gramStart"/>
            <w:r>
              <w:t>solucao</w:t>
            </w:r>
            <w:proofErr w:type="spellEnd"/>
            <w:r>
              <w:t xml:space="preserve">  VARCHAR</w:t>
            </w:r>
            <w:proofErr w:type="gramEnd"/>
            <w:r>
              <w:t>2(200),</w:t>
            </w:r>
          </w:p>
          <w:p w14:paraId="212FA3C3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dt_registro</w:t>
            </w:r>
            <w:proofErr w:type="spellEnd"/>
            <w:r>
              <w:t xml:space="preserve"> DATE NOT NULL</w:t>
            </w:r>
          </w:p>
          <w:p w14:paraId="3BAA28A3" w14:textId="77777777" w:rsidR="00797D67" w:rsidRDefault="00797D67" w:rsidP="00797D67">
            <w:pPr>
              <w:pStyle w:val="Cdigo-fonte"/>
              <w:ind w:firstLine="0"/>
            </w:pPr>
            <w:r>
              <w:t>);</w:t>
            </w:r>
          </w:p>
          <w:p w14:paraId="09E5C2EB" w14:textId="77777777" w:rsidR="00797D67" w:rsidRDefault="00797D67" w:rsidP="00797D67">
            <w:pPr>
              <w:pStyle w:val="Cdigo-fonte"/>
              <w:ind w:firstLine="0"/>
            </w:pPr>
          </w:p>
          <w:p w14:paraId="4E7372B5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tb_as_analise.id_analise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3E047294" w14:textId="77777777" w:rsidR="00797D67" w:rsidRDefault="00797D67" w:rsidP="00797D67">
            <w:pPr>
              <w:pStyle w:val="Cdigo-fonte"/>
              <w:ind w:firstLine="0"/>
            </w:pPr>
            <w:r>
              <w:lastRenderedPageBreak/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da </w:t>
            </w:r>
            <w:proofErr w:type="spellStart"/>
            <w:r>
              <w:t>analise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4BAC7606" w14:textId="77777777" w:rsidR="00797D67" w:rsidRDefault="00797D67" w:rsidP="00797D67">
            <w:pPr>
              <w:pStyle w:val="Cdigo-fonte"/>
              <w:ind w:firstLine="0"/>
            </w:pPr>
          </w:p>
          <w:p w14:paraId="3238B15A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tb_as_analise.id_local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43F8961F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local.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estrageira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32A40798" w14:textId="77777777" w:rsidR="00797D67" w:rsidRDefault="00797D67" w:rsidP="00797D67">
            <w:pPr>
              <w:pStyle w:val="Cdigo-fonte"/>
              <w:ind w:firstLine="0"/>
            </w:pPr>
          </w:p>
          <w:p w14:paraId="59C40E03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tb_as_analise.id_status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515A60FB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status.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estrageira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13475980" w14:textId="77777777" w:rsidR="00797D67" w:rsidRDefault="00797D67" w:rsidP="00797D67">
            <w:pPr>
              <w:pStyle w:val="Cdigo-fonte"/>
              <w:ind w:firstLine="0"/>
            </w:pPr>
          </w:p>
          <w:p w14:paraId="33412E96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tb_as_analise.id_planta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66A4F4FA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da planta.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estrageira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6156F568" w14:textId="77777777" w:rsidR="00797D67" w:rsidRDefault="00797D67" w:rsidP="00797D67">
            <w:pPr>
              <w:pStyle w:val="Cdigo-fonte"/>
              <w:ind w:firstLine="0"/>
            </w:pPr>
          </w:p>
          <w:p w14:paraId="601187C5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tb_as_analise.cm_imagem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1B928D79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caminho</w:t>
            </w:r>
            <w:proofErr w:type="spellEnd"/>
            <w:r>
              <w:t xml:space="preserve"> da </w:t>
            </w:r>
            <w:proofErr w:type="spellStart"/>
            <w:r>
              <w:t>imagem</w:t>
            </w:r>
            <w:proofErr w:type="spellEnd"/>
            <w:r>
              <w:t xml:space="preserve"> da </w:t>
            </w:r>
            <w:proofErr w:type="spellStart"/>
            <w:r>
              <w:t>analise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604A2CED" w14:textId="77777777" w:rsidR="00797D67" w:rsidRDefault="00797D67" w:rsidP="00797D67">
            <w:pPr>
              <w:pStyle w:val="Cdigo-fonte"/>
              <w:ind w:firstLine="0"/>
            </w:pPr>
          </w:p>
          <w:p w14:paraId="18AA755D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tb_as_analise.ds_problema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5E652E86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</w:t>
            </w:r>
            <w:proofErr w:type="spellStart"/>
            <w:r>
              <w:t>descrição</w:t>
            </w:r>
            <w:proofErr w:type="spellEnd"/>
            <w:r>
              <w:t xml:space="preserve"> da </w:t>
            </w:r>
            <w:proofErr w:type="spellStart"/>
            <w:r>
              <w:t>analise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6AB6BE4B" w14:textId="77777777" w:rsidR="00797D67" w:rsidRDefault="00797D67" w:rsidP="00797D67">
            <w:pPr>
              <w:pStyle w:val="Cdigo-fonte"/>
              <w:ind w:firstLine="0"/>
            </w:pPr>
          </w:p>
          <w:p w14:paraId="7FAF277F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tb_as_analise.ds_solucao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7D8B34AF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</w:t>
            </w:r>
            <w:proofErr w:type="spellStart"/>
            <w:r>
              <w:t>descrição</w:t>
            </w:r>
            <w:proofErr w:type="spellEnd"/>
            <w:r>
              <w:t xml:space="preserve"> da </w:t>
            </w:r>
            <w:proofErr w:type="spellStart"/>
            <w:r>
              <w:t>solucao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60712006" w14:textId="77777777" w:rsidR="00797D67" w:rsidRDefault="00797D67" w:rsidP="00797D67">
            <w:pPr>
              <w:pStyle w:val="Cdigo-fonte"/>
              <w:ind w:firstLine="0"/>
            </w:pPr>
          </w:p>
          <w:p w14:paraId="6EE66928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analise.dt</w:t>
            </w:r>
            <w:proofErr w:type="gramEnd"/>
            <w:r>
              <w:t>_registro</w:t>
            </w:r>
            <w:proofErr w:type="spellEnd"/>
            <w:r>
              <w:t xml:space="preserve"> IS</w:t>
            </w:r>
          </w:p>
          <w:p w14:paraId="185D21B7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data de </w:t>
            </w:r>
            <w:proofErr w:type="spellStart"/>
            <w:r>
              <w:t>registro</w:t>
            </w:r>
            <w:proofErr w:type="spellEnd"/>
            <w:r>
              <w:t xml:space="preserve"> da </w:t>
            </w:r>
            <w:proofErr w:type="spellStart"/>
            <w:r>
              <w:t>solucao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47E31876" w14:textId="77777777" w:rsidR="00797D67" w:rsidRDefault="00797D67" w:rsidP="00797D67">
            <w:pPr>
              <w:pStyle w:val="Cdigo-fonte"/>
              <w:ind w:firstLine="0"/>
            </w:pPr>
          </w:p>
          <w:p w14:paraId="6E2E3C6F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tb_as_analise</w:t>
            </w:r>
            <w:proofErr w:type="spellEnd"/>
            <w:r>
              <w:t xml:space="preserve"> ADD CONSTRAINT </w:t>
            </w:r>
            <w:proofErr w:type="spellStart"/>
            <w:r>
              <w:t>tb_as_analises_pk</w:t>
            </w:r>
            <w:proofErr w:type="spellEnd"/>
            <w:r>
              <w:t xml:space="preserve"> PRIMARY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_analise</w:t>
            </w:r>
            <w:proofErr w:type="spellEnd"/>
            <w:r>
              <w:t xml:space="preserve"> );</w:t>
            </w:r>
          </w:p>
          <w:p w14:paraId="7ED158CB" w14:textId="77777777" w:rsidR="00797D67" w:rsidRDefault="00797D67" w:rsidP="00797D67">
            <w:pPr>
              <w:pStyle w:val="Cdigo-fonte"/>
              <w:ind w:firstLine="0"/>
            </w:pPr>
          </w:p>
          <w:p w14:paraId="4048684B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TABLE </w:t>
            </w:r>
            <w:proofErr w:type="spellStart"/>
            <w:r>
              <w:t>tb_as_local</w:t>
            </w:r>
            <w:proofErr w:type="spellEnd"/>
            <w:r>
              <w:t xml:space="preserve"> (</w:t>
            </w:r>
          </w:p>
          <w:p w14:paraId="34D5EB86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id_local</w:t>
            </w:r>
            <w:proofErr w:type="spellEnd"/>
            <w:r>
              <w:t xml:space="preserve">       </w:t>
            </w:r>
            <w:proofErr w:type="gramStart"/>
            <w:r>
              <w:t>NUMBER(</w:t>
            </w:r>
            <w:proofErr w:type="gramEnd"/>
            <w:r>
              <w:t>2) NOT NULL,</w:t>
            </w:r>
          </w:p>
          <w:p w14:paraId="0DB94B33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 xml:space="preserve">    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18869D00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nm_pais</w:t>
            </w:r>
            <w:proofErr w:type="spellEnd"/>
            <w:r>
              <w:t xml:space="preserve">        VARCHAR2(75) NOT NULL,</w:t>
            </w:r>
          </w:p>
          <w:p w14:paraId="7F41C8AF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sg_estado</w:t>
            </w:r>
            <w:proofErr w:type="spellEnd"/>
            <w:r>
              <w:t xml:space="preserve">      VARCHAR2(2) NOT NULL,</w:t>
            </w:r>
          </w:p>
          <w:p w14:paraId="19BCF0EA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nm_municipio</w:t>
            </w:r>
            <w:proofErr w:type="spellEnd"/>
            <w:r>
              <w:t xml:space="preserve">   VARCHAR2(100) NOT NULL,</w:t>
            </w:r>
          </w:p>
          <w:p w14:paraId="007306EC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nm_bairro</w:t>
            </w:r>
            <w:proofErr w:type="spellEnd"/>
            <w:r>
              <w:t xml:space="preserve">      VARCHAR2(100) NOT NULL,</w:t>
            </w:r>
          </w:p>
          <w:p w14:paraId="57DD2AE7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nm_</w:t>
            </w:r>
            <w:proofErr w:type="gramStart"/>
            <w:r>
              <w:t>logradouro</w:t>
            </w:r>
            <w:proofErr w:type="spellEnd"/>
            <w:r>
              <w:t xml:space="preserve">  VARCHAR</w:t>
            </w:r>
            <w:proofErr w:type="gramEnd"/>
            <w:r>
              <w:t>2(100) NOT NULL,</w:t>
            </w:r>
          </w:p>
          <w:p w14:paraId="5AC3CF56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nr_</w:t>
            </w:r>
            <w:proofErr w:type="gramStart"/>
            <w:r>
              <w:t>logradouro</w:t>
            </w:r>
            <w:proofErr w:type="spellEnd"/>
            <w:r>
              <w:t xml:space="preserve">  VARCHAR</w:t>
            </w:r>
            <w:proofErr w:type="gramEnd"/>
            <w:r>
              <w:t>2(10) NOT NULL,</w:t>
            </w:r>
          </w:p>
          <w:p w14:paraId="24F5FF5E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nr_cep</w:t>
            </w:r>
            <w:proofErr w:type="spellEnd"/>
            <w:r>
              <w:t xml:space="preserve">         VARCHAR2(8) NOT NULL,</w:t>
            </w:r>
          </w:p>
          <w:p w14:paraId="0C528CEC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ds_complemento</w:t>
            </w:r>
            <w:proofErr w:type="spellEnd"/>
            <w:r>
              <w:t xml:space="preserve"> VARCHAR2(100)</w:t>
            </w:r>
          </w:p>
          <w:p w14:paraId="55F4F00E" w14:textId="77777777" w:rsidR="00797D67" w:rsidRDefault="00797D67" w:rsidP="00797D67">
            <w:pPr>
              <w:pStyle w:val="Cdigo-fonte"/>
              <w:ind w:firstLine="0"/>
            </w:pPr>
            <w:r>
              <w:t>);</w:t>
            </w:r>
          </w:p>
          <w:p w14:paraId="30AA3D60" w14:textId="77777777" w:rsidR="00797D67" w:rsidRDefault="00797D67" w:rsidP="00797D67">
            <w:pPr>
              <w:pStyle w:val="Cdigo-fonte"/>
              <w:ind w:firstLine="0"/>
            </w:pPr>
          </w:p>
          <w:p w14:paraId="0E01621F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tb_as_local.id_local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661DF55C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local.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265AA9CF" w14:textId="77777777" w:rsidR="00797D67" w:rsidRDefault="00797D67" w:rsidP="00797D67">
            <w:pPr>
              <w:pStyle w:val="Cdigo-fonte"/>
              <w:ind w:firstLine="0"/>
            </w:pPr>
          </w:p>
          <w:p w14:paraId="7F312670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tb_as_local.id_usuario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1B9C9864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estrangeira</w:t>
            </w:r>
            <w:proofErr w:type="spellEnd"/>
            <w:r>
              <w:t>..</w:t>
            </w:r>
            <w:proofErr w:type="gramEnd"/>
            <w:r>
              <w:t>';</w:t>
            </w:r>
          </w:p>
          <w:p w14:paraId="618EF7FD" w14:textId="77777777" w:rsidR="00797D67" w:rsidRDefault="00797D67" w:rsidP="00797D67">
            <w:pPr>
              <w:pStyle w:val="Cdigo-fonte"/>
              <w:ind w:firstLine="0"/>
            </w:pPr>
          </w:p>
          <w:p w14:paraId="44CC7F93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local.nm</w:t>
            </w:r>
            <w:proofErr w:type="gramEnd"/>
            <w:r>
              <w:t>_pais</w:t>
            </w:r>
            <w:proofErr w:type="spellEnd"/>
            <w:r>
              <w:t xml:space="preserve"> IS</w:t>
            </w:r>
          </w:p>
          <w:p w14:paraId="7446FBFF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pais</w:t>
            </w:r>
            <w:proofErr w:type="spellEnd"/>
            <w:r>
              <w:t xml:space="preserve"> do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623E5E6B" w14:textId="77777777" w:rsidR="00797D67" w:rsidRDefault="00797D67" w:rsidP="00797D67">
            <w:pPr>
              <w:pStyle w:val="Cdigo-fonte"/>
              <w:ind w:firstLine="0"/>
            </w:pPr>
          </w:p>
          <w:p w14:paraId="0DB92795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tb_as_local.sg_estado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13304A83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sigla do </w:t>
            </w:r>
            <w:proofErr w:type="spellStart"/>
            <w:r>
              <w:t>estado</w:t>
            </w:r>
            <w:proofErr w:type="spellEnd"/>
            <w:r>
              <w:t xml:space="preserve"> do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3EA72CBA" w14:textId="77777777" w:rsidR="00797D67" w:rsidRDefault="00797D67" w:rsidP="00797D67">
            <w:pPr>
              <w:pStyle w:val="Cdigo-fonte"/>
              <w:ind w:firstLine="0"/>
            </w:pPr>
          </w:p>
          <w:p w14:paraId="2E6BAAB2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local.nm</w:t>
            </w:r>
            <w:proofErr w:type="gramEnd"/>
            <w:r>
              <w:t>_municipio</w:t>
            </w:r>
            <w:proofErr w:type="spellEnd"/>
            <w:r>
              <w:t xml:space="preserve"> IS</w:t>
            </w:r>
          </w:p>
          <w:p w14:paraId="7380414F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municipio</w:t>
            </w:r>
            <w:proofErr w:type="spellEnd"/>
            <w:r>
              <w:t xml:space="preserve"> do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1A565AF4" w14:textId="77777777" w:rsidR="00797D67" w:rsidRDefault="00797D67" w:rsidP="00797D67">
            <w:pPr>
              <w:pStyle w:val="Cdigo-fonte"/>
              <w:ind w:firstLine="0"/>
            </w:pPr>
          </w:p>
          <w:p w14:paraId="7DEC01CD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local.nm</w:t>
            </w:r>
            <w:proofErr w:type="gramEnd"/>
            <w:r>
              <w:t>_bairro</w:t>
            </w:r>
            <w:proofErr w:type="spellEnd"/>
            <w:r>
              <w:t xml:space="preserve"> IS</w:t>
            </w:r>
          </w:p>
          <w:p w14:paraId="620E1A65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do bairro do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52177785" w14:textId="77777777" w:rsidR="00797D67" w:rsidRDefault="00797D67" w:rsidP="00797D67">
            <w:pPr>
              <w:pStyle w:val="Cdigo-fonte"/>
              <w:ind w:firstLine="0"/>
            </w:pPr>
          </w:p>
          <w:p w14:paraId="6951198F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local.nm</w:t>
            </w:r>
            <w:proofErr w:type="gramEnd"/>
            <w:r>
              <w:t>_logradouro</w:t>
            </w:r>
            <w:proofErr w:type="spellEnd"/>
            <w:r>
              <w:t xml:space="preserve"> IS</w:t>
            </w:r>
          </w:p>
          <w:p w14:paraId="674E6088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logradouro</w:t>
            </w:r>
            <w:proofErr w:type="spellEnd"/>
            <w:r>
              <w:t xml:space="preserve"> do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44DA3C97" w14:textId="77777777" w:rsidR="00797D67" w:rsidRDefault="00797D67" w:rsidP="00797D67">
            <w:pPr>
              <w:pStyle w:val="Cdigo-fonte"/>
              <w:ind w:firstLine="0"/>
            </w:pPr>
          </w:p>
          <w:p w14:paraId="03533803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tb_as_local.nr_logradouro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2A9885AF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numero</w:t>
            </w:r>
            <w:proofErr w:type="spellEnd"/>
            <w:r>
              <w:t xml:space="preserve"> do </w:t>
            </w:r>
            <w:proofErr w:type="spellStart"/>
            <w:r>
              <w:t>logradouro</w:t>
            </w:r>
            <w:proofErr w:type="spellEnd"/>
            <w:r>
              <w:t xml:space="preserve"> do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384D6611" w14:textId="77777777" w:rsidR="00797D67" w:rsidRDefault="00797D67" w:rsidP="00797D67">
            <w:pPr>
              <w:pStyle w:val="Cdigo-fonte"/>
              <w:ind w:firstLine="0"/>
            </w:pPr>
          </w:p>
          <w:p w14:paraId="0C515C57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tb_as_local.nr_cep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285037FE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cep </w:t>
            </w:r>
            <w:proofErr w:type="gramStart"/>
            <w:r>
              <w:t>do</w:t>
            </w:r>
            <w:proofErr w:type="gramEnd"/>
            <w:r>
              <w:t xml:space="preserve">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2880E291" w14:textId="77777777" w:rsidR="00797D67" w:rsidRDefault="00797D67" w:rsidP="00797D67">
            <w:pPr>
              <w:pStyle w:val="Cdigo-fonte"/>
              <w:ind w:firstLine="0"/>
            </w:pPr>
          </w:p>
          <w:p w14:paraId="73809F9A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tb_as_local.ds_complemento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2877C95D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complemento</w:t>
            </w:r>
            <w:proofErr w:type="spellEnd"/>
            <w:r>
              <w:t xml:space="preserve"> local.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1674B65A" w14:textId="77777777" w:rsidR="00797D67" w:rsidRDefault="00797D67" w:rsidP="00797D67">
            <w:pPr>
              <w:pStyle w:val="Cdigo-fonte"/>
              <w:ind w:firstLine="0"/>
            </w:pPr>
          </w:p>
          <w:p w14:paraId="16844BB4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tb_as_local</w:t>
            </w:r>
            <w:proofErr w:type="spellEnd"/>
            <w:r>
              <w:t xml:space="preserve"> ADD CONSTRAINT </w:t>
            </w:r>
            <w:proofErr w:type="spellStart"/>
            <w:r>
              <w:t>tb_as_local_pk</w:t>
            </w:r>
            <w:proofErr w:type="spellEnd"/>
            <w:r>
              <w:t xml:space="preserve"> PRIMARY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_local</w:t>
            </w:r>
            <w:proofErr w:type="spellEnd"/>
            <w:r>
              <w:t xml:space="preserve"> );</w:t>
            </w:r>
          </w:p>
          <w:p w14:paraId="6C58E3EC" w14:textId="77777777" w:rsidR="00797D67" w:rsidRDefault="00797D67" w:rsidP="00797D67">
            <w:pPr>
              <w:pStyle w:val="Cdigo-fonte"/>
              <w:ind w:firstLine="0"/>
            </w:pPr>
          </w:p>
          <w:p w14:paraId="292CC308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TABLE </w:t>
            </w:r>
            <w:proofErr w:type="spellStart"/>
            <w:r>
              <w:t>tb_as_telefone</w:t>
            </w:r>
            <w:proofErr w:type="spellEnd"/>
            <w:r>
              <w:t xml:space="preserve"> (</w:t>
            </w:r>
          </w:p>
          <w:p w14:paraId="3542CBC5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id_telefone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5E901171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nr_ddi</w:t>
            </w:r>
            <w:proofErr w:type="spellEnd"/>
            <w:r>
              <w:t xml:space="preserve">      </w:t>
            </w:r>
            <w:proofErr w:type="gramStart"/>
            <w:r>
              <w:t>NUMBER(</w:t>
            </w:r>
            <w:proofErr w:type="gramEnd"/>
            <w:r>
              <w:t>2) NOT NULL,</w:t>
            </w:r>
          </w:p>
          <w:p w14:paraId="57FA03D3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nr_ddd</w:t>
            </w:r>
            <w:proofErr w:type="spellEnd"/>
            <w:r>
              <w:t xml:space="preserve">      </w:t>
            </w:r>
            <w:proofErr w:type="gramStart"/>
            <w:r>
              <w:t>NUMBER(</w:t>
            </w:r>
            <w:proofErr w:type="gramEnd"/>
            <w:r>
              <w:t>2) NOT NULL,</w:t>
            </w:r>
          </w:p>
          <w:p w14:paraId="2D71A572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nr_telefone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9) NOT NULL</w:t>
            </w:r>
          </w:p>
          <w:p w14:paraId="7BE4E08D" w14:textId="77777777" w:rsidR="00797D67" w:rsidRDefault="00797D67" w:rsidP="00797D67">
            <w:pPr>
              <w:pStyle w:val="Cdigo-fonte"/>
              <w:ind w:firstLine="0"/>
            </w:pPr>
            <w:r>
              <w:t>);</w:t>
            </w:r>
          </w:p>
          <w:p w14:paraId="16876EC5" w14:textId="77777777" w:rsidR="00797D67" w:rsidRDefault="00797D67" w:rsidP="00797D67">
            <w:pPr>
              <w:pStyle w:val="Cdigo-fonte"/>
              <w:ind w:firstLine="0"/>
            </w:pPr>
          </w:p>
          <w:p w14:paraId="64B1449F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tb_as_telefone.id_telefone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7FA2656B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telefone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1419BC06" w14:textId="77777777" w:rsidR="00797D67" w:rsidRDefault="00797D67" w:rsidP="00797D67">
            <w:pPr>
              <w:pStyle w:val="Cdigo-fonte"/>
              <w:ind w:firstLine="0"/>
            </w:pPr>
          </w:p>
          <w:p w14:paraId="3A4EF94A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tb_as_telefone.nr_ddi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02BE4DD3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ddi</w:t>
            </w:r>
            <w:proofErr w:type="spellEnd"/>
            <w:r>
              <w:t xml:space="preserve"> do </w:t>
            </w:r>
            <w:proofErr w:type="spellStart"/>
            <w:r>
              <w:t>telefone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proofErr w:type="gramStart"/>
            <w:r>
              <w:t>';</w:t>
            </w:r>
            <w:proofErr w:type="gramEnd"/>
          </w:p>
          <w:p w14:paraId="59BC4522" w14:textId="77777777" w:rsidR="00797D67" w:rsidRDefault="00797D67" w:rsidP="00797D67">
            <w:pPr>
              <w:pStyle w:val="Cdigo-fonte"/>
              <w:ind w:firstLine="0"/>
            </w:pPr>
          </w:p>
          <w:p w14:paraId="26B50D03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tb_as_telefone.nr_ddd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0AC0E68A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ddd</w:t>
            </w:r>
            <w:proofErr w:type="spellEnd"/>
            <w:r>
              <w:t xml:space="preserve"> do </w:t>
            </w:r>
            <w:proofErr w:type="spellStart"/>
            <w:r>
              <w:t>telefone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2558E353" w14:textId="77777777" w:rsidR="00797D67" w:rsidRDefault="00797D67" w:rsidP="00797D67">
            <w:pPr>
              <w:pStyle w:val="Cdigo-fonte"/>
              <w:ind w:firstLine="0"/>
            </w:pPr>
          </w:p>
          <w:p w14:paraId="5E159A8D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tb_as_telefone.nr_telefone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7DD70449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do </w:t>
            </w:r>
            <w:proofErr w:type="spellStart"/>
            <w:r>
              <w:t>telefone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3CCC6865" w14:textId="77777777" w:rsidR="00797D67" w:rsidRDefault="00797D67" w:rsidP="00797D67">
            <w:pPr>
              <w:pStyle w:val="Cdigo-fonte"/>
              <w:ind w:firstLine="0"/>
            </w:pPr>
          </w:p>
          <w:p w14:paraId="08CDB88C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tb_as_telefone</w:t>
            </w:r>
            <w:proofErr w:type="spellEnd"/>
            <w:r>
              <w:t xml:space="preserve"> ADD CONSTRAINT </w:t>
            </w:r>
            <w:proofErr w:type="spellStart"/>
            <w:r>
              <w:t>tb_as_telefone_pk</w:t>
            </w:r>
            <w:proofErr w:type="spellEnd"/>
            <w:r>
              <w:t xml:space="preserve"> PRIMARY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_telefone</w:t>
            </w:r>
            <w:proofErr w:type="spellEnd"/>
            <w:r>
              <w:t xml:space="preserve"> );</w:t>
            </w:r>
          </w:p>
          <w:p w14:paraId="572D7BC5" w14:textId="77777777" w:rsidR="00797D67" w:rsidRDefault="00797D67" w:rsidP="00797D67">
            <w:pPr>
              <w:pStyle w:val="Cdigo-fonte"/>
              <w:ind w:firstLine="0"/>
            </w:pPr>
          </w:p>
          <w:p w14:paraId="06F21527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TABLE </w:t>
            </w:r>
            <w:proofErr w:type="spellStart"/>
            <w:r>
              <w:t>tb_as_usuario</w:t>
            </w:r>
            <w:proofErr w:type="spellEnd"/>
            <w:r>
              <w:t xml:space="preserve"> (</w:t>
            </w:r>
          </w:p>
          <w:p w14:paraId="102231D1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id_usuario</w:t>
            </w:r>
            <w:proofErr w:type="spellEnd"/>
            <w:r>
              <w:t xml:space="preserve">   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0ADDDEB1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id_telefone</w:t>
            </w:r>
            <w:proofErr w:type="spellEnd"/>
            <w:r>
              <w:t xml:space="preserve">  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7CB4F5E1" w14:textId="77777777" w:rsidR="00797D67" w:rsidRDefault="00797D67" w:rsidP="00797D67">
            <w:pPr>
              <w:pStyle w:val="Cdigo-fonte"/>
              <w:ind w:firstLine="0"/>
            </w:pPr>
            <w:r>
              <w:t xml:space="preserve">    email         VARCHAR2(100) NOT NULL,</w:t>
            </w:r>
          </w:p>
          <w:p w14:paraId="4549A0D0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senha</w:t>
            </w:r>
            <w:proofErr w:type="spellEnd"/>
            <w:r>
              <w:t xml:space="preserve">         VARCHAR2(50) NOT NULL,</w:t>
            </w:r>
          </w:p>
          <w:p w14:paraId="34AB30F1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nome</w:t>
            </w:r>
            <w:proofErr w:type="spellEnd"/>
            <w:r>
              <w:t xml:space="preserve">          VARCHAR2(100) NOT NULL,</w:t>
            </w:r>
          </w:p>
          <w:p w14:paraId="26815E2D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cpf_cnpj</w:t>
            </w:r>
            <w:proofErr w:type="spellEnd"/>
            <w:r>
              <w:t xml:space="preserve">      VARCHAR2(14) NOT NULL,</w:t>
            </w:r>
          </w:p>
          <w:p w14:paraId="4C06A8E8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genero</w:t>
            </w:r>
            <w:proofErr w:type="spellEnd"/>
            <w:r>
              <w:t xml:space="preserve">        </w:t>
            </w:r>
            <w:proofErr w:type="gramStart"/>
            <w:r>
              <w:t>CHAR(</w:t>
            </w:r>
            <w:proofErr w:type="gramEnd"/>
            <w:r>
              <w:t>1) NOT NULL,</w:t>
            </w:r>
          </w:p>
          <w:p w14:paraId="368AADD7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dt_nascimento</w:t>
            </w:r>
            <w:proofErr w:type="spellEnd"/>
            <w:r>
              <w:t xml:space="preserve"> DATE NOT NULL,</w:t>
            </w:r>
          </w:p>
          <w:p w14:paraId="013BD79E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cm_img_perfil</w:t>
            </w:r>
            <w:proofErr w:type="spellEnd"/>
            <w:r>
              <w:t xml:space="preserve"> VARCHAR2(75),</w:t>
            </w:r>
          </w:p>
          <w:p w14:paraId="6FCB78F3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dt_registro</w:t>
            </w:r>
            <w:proofErr w:type="spellEnd"/>
            <w:r>
              <w:t xml:space="preserve">   DATE NOT NULL</w:t>
            </w:r>
          </w:p>
          <w:p w14:paraId="6BEBF717" w14:textId="77777777" w:rsidR="00797D67" w:rsidRDefault="00797D67" w:rsidP="00797D67">
            <w:pPr>
              <w:pStyle w:val="Cdigo-fonte"/>
              <w:ind w:firstLine="0"/>
            </w:pPr>
            <w:r>
              <w:t>);</w:t>
            </w:r>
          </w:p>
          <w:p w14:paraId="567319A0" w14:textId="77777777" w:rsidR="00797D67" w:rsidRDefault="00797D67" w:rsidP="00797D67">
            <w:pPr>
              <w:pStyle w:val="Cdigo-fonte"/>
              <w:ind w:firstLine="0"/>
            </w:pPr>
          </w:p>
          <w:p w14:paraId="18AAFB19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tb_as_usuario.id_usuario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726FBE1A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usuário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43DCEB59" w14:textId="77777777" w:rsidR="00797D67" w:rsidRDefault="00797D67" w:rsidP="00797D67">
            <w:pPr>
              <w:pStyle w:val="Cdigo-fonte"/>
              <w:ind w:firstLine="0"/>
            </w:pPr>
          </w:p>
          <w:p w14:paraId="0D3D9192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tb_as_usuario.id_telefone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0E065885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telefone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estrangeira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247EAEED" w14:textId="77777777" w:rsidR="00797D67" w:rsidRDefault="00797D67" w:rsidP="00797D67">
            <w:pPr>
              <w:pStyle w:val="Cdigo-fonte"/>
              <w:ind w:firstLine="0"/>
            </w:pPr>
          </w:p>
          <w:p w14:paraId="2B096DF3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usuario.email</w:t>
            </w:r>
            <w:proofErr w:type="spellEnd"/>
            <w:proofErr w:type="gramEnd"/>
            <w:r>
              <w:t xml:space="preserve"> IS</w:t>
            </w:r>
          </w:p>
          <w:p w14:paraId="23CBD16E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email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e sera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login.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5D2E2DBE" w14:textId="77777777" w:rsidR="00797D67" w:rsidRDefault="00797D67" w:rsidP="00797D67">
            <w:pPr>
              <w:pStyle w:val="Cdigo-fonte"/>
              <w:ind w:firstLine="0"/>
            </w:pPr>
          </w:p>
          <w:p w14:paraId="4F9DC87C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usuario.senha</w:t>
            </w:r>
            <w:proofErr w:type="spellEnd"/>
            <w:proofErr w:type="gramEnd"/>
            <w:r>
              <w:t xml:space="preserve"> IS</w:t>
            </w:r>
          </w:p>
          <w:p w14:paraId="73211D8D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</w:t>
            </w:r>
            <w:proofErr w:type="spellStart"/>
            <w:r>
              <w:t>senha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 xml:space="preserve"> e sera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senha</w:t>
            </w:r>
            <w:proofErr w:type="spellEnd"/>
            <w:r>
              <w:t xml:space="preserve"> para </w:t>
            </w:r>
            <w:proofErr w:type="gramStart"/>
            <w:r>
              <w:t>o  login</w:t>
            </w:r>
            <w:proofErr w:type="gram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5877A8A0" w14:textId="77777777" w:rsidR="00797D67" w:rsidRDefault="00797D67" w:rsidP="00797D67">
            <w:pPr>
              <w:pStyle w:val="Cdigo-fonte"/>
              <w:ind w:firstLine="0"/>
            </w:pPr>
          </w:p>
          <w:p w14:paraId="018CEC74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usuario.nome</w:t>
            </w:r>
            <w:proofErr w:type="spellEnd"/>
            <w:proofErr w:type="gramEnd"/>
            <w:r>
              <w:t xml:space="preserve"> IS</w:t>
            </w:r>
          </w:p>
          <w:p w14:paraId="1657C7F4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409E9CC1" w14:textId="77777777" w:rsidR="00797D67" w:rsidRDefault="00797D67" w:rsidP="00797D67">
            <w:pPr>
              <w:pStyle w:val="Cdigo-fonte"/>
              <w:ind w:firstLine="0"/>
            </w:pPr>
          </w:p>
          <w:p w14:paraId="1FF07789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tb_as_usuario.cpf_cnpj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672695A3" w14:textId="77777777" w:rsidR="00797D67" w:rsidRDefault="00797D67" w:rsidP="00797D67">
            <w:pPr>
              <w:pStyle w:val="Cdigo-fonte"/>
              <w:ind w:firstLine="0"/>
            </w:pPr>
            <w:r>
              <w:lastRenderedPageBreak/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cpd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cnpj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4E478A5F" w14:textId="77777777" w:rsidR="00797D67" w:rsidRDefault="00797D67" w:rsidP="00797D67">
            <w:pPr>
              <w:pStyle w:val="Cdigo-fonte"/>
              <w:ind w:firstLine="0"/>
            </w:pPr>
          </w:p>
          <w:p w14:paraId="29943787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usuario.genero</w:t>
            </w:r>
            <w:proofErr w:type="spellEnd"/>
            <w:proofErr w:type="gramEnd"/>
            <w:r>
              <w:t xml:space="preserve"> IS</w:t>
            </w:r>
          </w:p>
          <w:p w14:paraId="362307CA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genero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78EEB0BD" w14:textId="77777777" w:rsidR="00797D67" w:rsidRDefault="00797D67" w:rsidP="00797D67">
            <w:pPr>
              <w:pStyle w:val="Cdigo-fonte"/>
              <w:ind w:firstLine="0"/>
            </w:pPr>
          </w:p>
          <w:p w14:paraId="77FF3320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usuario.dt</w:t>
            </w:r>
            <w:proofErr w:type="gramEnd"/>
            <w:r>
              <w:t>_nascimento</w:t>
            </w:r>
            <w:proofErr w:type="spellEnd"/>
            <w:r>
              <w:t xml:space="preserve"> IS</w:t>
            </w:r>
          </w:p>
          <w:p w14:paraId="14594531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data de </w:t>
            </w:r>
            <w:proofErr w:type="spellStart"/>
            <w:r>
              <w:t>nascimento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3FC0384D" w14:textId="77777777" w:rsidR="00797D67" w:rsidRDefault="00797D67" w:rsidP="00797D67">
            <w:pPr>
              <w:pStyle w:val="Cdigo-fonte"/>
              <w:ind w:firstLine="0"/>
            </w:pPr>
          </w:p>
          <w:p w14:paraId="4C3CB119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tb_as_usuario.cm_img_perfil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4F62DEBA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caminho</w:t>
            </w:r>
            <w:proofErr w:type="spellEnd"/>
            <w:r>
              <w:t xml:space="preserve"> da </w:t>
            </w:r>
            <w:proofErr w:type="spellStart"/>
            <w:r>
              <w:t>foto</w:t>
            </w:r>
            <w:proofErr w:type="spellEnd"/>
            <w:r>
              <w:t xml:space="preserve"> de </w:t>
            </w:r>
            <w:proofErr w:type="spellStart"/>
            <w:r>
              <w:t>perfil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1F076CD3" w14:textId="77777777" w:rsidR="00797D67" w:rsidRDefault="00797D67" w:rsidP="00797D67">
            <w:pPr>
              <w:pStyle w:val="Cdigo-fonte"/>
              <w:ind w:firstLine="0"/>
            </w:pPr>
          </w:p>
          <w:p w14:paraId="7AE699AA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usuario.dt</w:t>
            </w:r>
            <w:proofErr w:type="gramEnd"/>
            <w:r>
              <w:t>_registro</w:t>
            </w:r>
            <w:proofErr w:type="spellEnd"/>
            <w:r>
              <w:t xml:space="preserve"> IS</w:t>
            </w:r>
          </w:p>
          <w:p w14:paraId="7BA205BE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data de </w:t>
            </w:r>
            <w:proofErr w:type="spellStart"/>
            <w:r>
              <w:t>registro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 xml:space="preserve">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11C334F3" w14:textId="77777777" w:rsidR="00797D67" w:rsidRDefault="00797D67" w:rsidP="00797D67">
            <w:pPr>
              <w:pStyle w:val="Cdigo-fonte"/>
              <w:ind w:firstLine="0"/>
            </w:pPr>
          </w:p>
          <w:p w14:paraId="08D3098D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tb_as_usuario</w:t>
            </w:r>
            <w:proofErr w:type="spellEnd"/>
            <w:r>
              <w:t xml:space="preserve"> ADD CONSTRAINT </w:t>
            </w:r>
            <w:proofErr w:type="spellStart"/>
            <w:r>
              <w:t>tb_as_usuario_pk</w:t>
            </w:r>
            <w:proofErr w:type="spellEnd"/>
            <w:r>
              <w:t xml:space="preserve"> PRIMARY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_usuario</w:t>
            </w:r>
            <w:proofErr w:type="spellEnd"/>
            <w:r>
              <w:t xml:space="preserve"> );</w:t>
            </w:r>
          </w:p>
          <w:p w14:paraId="23220D56" w14:textId="77777777" w:rsidR="00797D67" w:rsidRDefault="00797D67" w:rsidP="00797D67">
            <w:pPr>
              <w:pStyle w:val="Cdigo-fonte"/>
              <w:ind w:firstLine="0"/>
            </w:pPr>
          </w:p>
          <w:p w14:paraId="6C666F09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TABLE </w:t>
            </w:r>
            <w:proofErr w:type="spellStart"/>
            <w:r>
              <w:t>tb_as_planta</w:t>
            </w:r>
            <w:proofErr w:type="spellEnd"/>
            <w:r>
              <w:t xml:space="preserve"> (</w:t>
            </w:r>
          </w:p>
          <w:p w14:paraId="30BEA175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id_planta</w:t>
            </w:r>
            <w:proofErr w:type="spellEnd"/>
            <w:r>
              <w:t xml:space="preserve">      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1C44E2A4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nm_comum</w:t>
            </w:r>
            <w:proofErr w:type="spellEnd"/>
            <w:r>
              <w:t xml:space="preserve">        VARCHAR2(50) NOT NULL,</w:t>
            </w:r>
          </w:p>
          <w:p w14:paraId="19B77EF4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nm_cientifico</w:t>
            </w:r>
            <w:proofErr w:type="spellEnd"/>
            <w:r>
              <w:t xml:space="preserve">   VARCHAR2(50),</w:t>
            </w:r>
          </w:p>
          <w:p w14:paraId="2F8E1428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ds_planta</w:t>
            </w:r>
            <w:proofErr w:type="spellEnd"/>
            <w:r>
              <w:t xml:space="preserve">       VARCHAR2(100),</w:t>
            </w:r>
          </w:p>
          <w:p w14:paraId="78A8213D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cuidados_gerais</w:t>
            </w:r>
            <w:proofErr w:type="spellEnd"/>
            <w:r>
              <w:t xml:space="preserve"> VARCHAR2(100)</w:t>
            </w:r>
          </w:p>
          <w:p w14:paraId="651011C7" w14:textId="77777777" w:rsidR="00797D67" w:rsidRDefault="00797D67" w:rsidP="00797D67">
            <w:pPr>
              <w:pStyle w:val="Cdigo-fonte"/>
              <w:ind w:firstLine="0"/>
            </w:pPr>
            <w:r>
              <w:t>);</w:t>
            </w:r>
          </w:p>
          <w:p w14:paraId="3486D96F" w14:textId="77777777" w:rsidR="00797D67" w:rsidRDefault="00797D67" w:rsidP="00797D67">
            <w:pPr>
              <w:pStyle w:val="Cdigo-fonte"/>
              <w:ind w:firstLine="0"/>
            </w:pPr>
          </w:p>
          <w:p w14:paraId="34503E82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tb_as_planta.id_planta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057ACA23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da planta.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52A94A13" w14:textId="77777777" w:rsidR="00797D67" w:rsidRDefault="00797D67" w:rsidP="00797D67">
            <w:pPr>
              <w:pStyle w:val="Cdigo-fonte"/>
              <w:ind w:firstLine="0"/>
            </w:pPr>
          </w:p>
          <w:p w14:paraId="438B9EEF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planta.nm</w:t>
            </w:r>
            <w:proofErr w:type="gramEnd"/>
            <w:r>
              <w:t>_comum</w:t>
            </w:r>
            <w:proofErr w:type="spellEnd"/>
            <w:r>
              <w:t xml:space="preserve"> IS</w:t>
            </w:r>
          </w:p>
          <w:p w14:paraId="5E5CFD1B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  <w:r>
              <w:t xml:space="preserve"> da planta.  Ele e </w:t>
            </w:r>
            <w:proofErr w:type="spellStart"/>
            <w:r>
              <w:t>obrigatorio</w:t>
            </w:r>
            <w:proofErr w:type="spellEnd"/>
            <w:proofErr w:type="gramStart"/>
            <w:r>
              <w:t>';</w:t>
            </w:r>
            <w:proofErr w:type="gramEnd"/>
          </w:p>
          <w:p w14:paraId="3066DD2F" w14:textId="77777777" w:rsidR="00797D67" w:rsidRDefault="00797D67" w:rsidP="00797D67">
            <w:pPr>
              <w:pStyle w:val="Cdigo-fonte"/>
              <w:ind w:firstLine="0"/>
            </w:pPr>
          </w:p>
          <w:p w14:paraId="75402EE2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planta.nm</w:t>
            </w:r>
            <w:proofErr w:type="gramEnd"/>
            <w:r>
              <w:t>_cientifico</w:t>
            </w:r>
            <w:proofErr w:type="spellEnd"/>
            <w:r>
              <w:t xml:space="preserve"> IS</w:t>
            </w:r>
          </w:p>
          <w:p w14:paraId="3A539A00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cientifico</w:t>
            </w:r>
            <w:proofErr w:type="spellEnd"/>
            <w:r>
              <w:t xml:space="preserve"> da planta.</w:t>
            </w:r>
            <w:proofErr w:type="gramStart"/>
            <w:r>
              <w:t>';</w:t>
            </w:r>
            <w:proofErr w:type="gramEnd"/>
          </w:p>
          <w:p w14:paraId="3447BC41" w14:textId="77777777" w:rsidR="00797D67" w:rsidRDefault="00797D67" w:rsidP="00797D67">
            <w:pPr>
              <w:pStyle w:val="Cdigo-fonte"/>
              <w:ind w:firstLine="0"/>
            </w:pPr>
          </w:p>
          <w:p w14:paraId="3F0DE3AD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tb_as_planta.ds_planta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12E44A6D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</w:t>
            </w:r>
            <w:proofErr w:type="spellStart"/>
            <w:r>
              <w:t>descricao</w:t>
            </w:r>
            <w:proofErr w:type="spellEnd"/>
            <w:r>
              <w:t xml:space="preserve"> da planta.</w:t>
            </w:r>
            <w:proofErr w:type="gramStart"/>
            <w:r>
              <w:t>';</w:t>
            </w:r>
            <w:proofErr w:type="gramEnd"/>
          </w:p>
          <w:p w14:paraId="5B08049F" w14:textId="77777777" w:rsidR="00797D67" w:rsidRDefault="00797D67" w:rsidP="00797D67">
            <w:pPr>
              <w:pStyle w:val="Cdigo-fonte"/>
              <w:ind w:firstLine="0"/>
            </w:pPr>
          </w:p>
          <w:p w14:paraId="5DA63D79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</w:t>
            </w:r>
            <w:proofErr w:type="gramStart"/>
            <w:r>
              <w:t>planta.cuidados</w:t>
            </w:r>
            <w:proofErr w:type="gramEnd"/>
            <w:r>
              <w:t>_gerais</w:t>
            </w:r>
            <w:proofErr w:type="spellEnd"/>
            <w:r>
              <w:t xml:space="preserve"> IS</w:t>
            </w:r>
          </w:p>
          <w:p w14:paraId="4D913282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cuidados</w:t>
            </w:r>
            <w:proofErr w:type="spellEnd"/>
            <w:r>
              <w:t xml:space="preserve"> </w:t>
            </w:r>
            <w:proofErr w:type="spellStart"/>
            <w:r>
              <w:t>gerais</w:t>
            </w:r>
            <w:proofErr w:type="spellEnd"/>
            <w:r>
              <w:t xml:space="preserve"> da planta.</w:t>
            </w:r>
            <w:proofErr w:type="gramStart"/>
            <w:r>
              <w:t>';</w:t>
            </w:r>
            <w:proofErr w:type="gramEnd"/>
          </w:p>
          <w:p w14:paraId="564B801D" w14:textId="77777777" w:rsidR="00797D67" w:rsidRDefault="00797D67" w:rsidP="00797D67">
            <w:pPr>
              <w:pStyle w:val="Cdigo-fonte"/>
              <w:ind w:firstLine="0"/>
            </w:pPr>
          </w:p>
          <w:p w14:paraId="297EBF0A" w14:textId="77777777" w:rsidR="00797D67" w:rsidRDefault="00797D67" w:rsidP="00797D67">
            <w:pPr>
              <w:pStyle w:val="Cdigo-fonte"/>
              <w:ind w:firstLine="0"/>
            </w:pPr>
            <w:r>
              <w:lastRenderedPageBreak/>
              <w:t xml:space="preserve">ALTER TABLE </w:t>
            </w:r>
            <w:proofErr w:type="spellStart"/>
            <w:r>
              <w:t>tb_as_planta</w:t>
            </w:r>
            <w:proofErr w:type="spellEnd"/>
            <w:r>
              <w:t xml:space="preserve"> ADD CONSTRAINT </w:t>
            </w:r>
            <w:proofErr w:type="spellStart"/>
            <w:r>
              <w:t>tb_as_plantas_pk</w:t>
            </w:r>
            <w:proofErr w:type="spellEnd"/>
            <w:r>
              <w:t xml:space="preserve"> PRIMARY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_planta</w:t>
            </w:r>
            <w:proofErr w:type="spellEnd"/>
            <w:r>
              <w:t xml:space="preserve"> );</w:t>
            </w:r>
          </w:p>
          <w:p w14:paraId="7E73A8B0" w14:textId="77777777" w:rsidR="00797D67" w:rsidRDefault="00797D67" w:rsidP="00797D67">
            <w:pPr>
              <w:pStyle w:val="Cdigo-fonte"/>
              <w:ind w:firstLine="0"/>
            </w:pPr>
          </w:p>
          <w:p w14:paraId="361B61C6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TABLE </w:t>
            </w:r>
            <w:proofErr w:type="spellStart"/>
            <w:r>
              <w:t>tb_as_status</w:t>
            </w:r>
            <w:proofErr w:type="spellEnd"/>
            <w:r>
              <w:t xml:space="preserve"> (</w:t>
            </w:r>
          </w:p>
          <w:p w14:paraId="5382A9E4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id_status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56BC7C2C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ds_status</w:t>
            </w:r>
            <w:proofErr w:type="spellEnd"/>
            <w:r>
              <w:t xml:space="preserve"> VARCHAR2(20) NOT NULL</w:t>
            </w:r>
          </w:p>
          <w:p w14:paraId="17F496DA" w14:textId="77777777" w:rsidR="00797D67" w:rsidRDefault="00797D67" w:rsidP="00797D67">
            <w:pPr>
              <w:pStyle w:val="Cdigo-fonte"/>
              <w:ind w:firstLine="0"/>
            </w:pPr>
            <w:r>
              <w:t>);</w:t>
            </w:r>
          </w:p>
          <w:p w14:paraId="1D4BEE22" w14:textId="77777777" w:rsidR="00797D67" w:rsidRDefault="00797D67" w:rsidP="00797D67">
            <w:pPr>
              <w:pStyle w:val="Cdigo-fonte"/>
              <w:ind w:firstLine="0"/>
            </w:pPr>
          </w:p>
          <w:p w14:paraId="04FB4607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tb_as_status.id_status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36BA2C72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o id </w:t>
            </w:r>
            <w:proofErr w:type="gramStart"/>
            <w:r>
              <w:t>do</w:t>
            </w:r>
            <w:proofErr w:type="gramEnd"/>
            <w:r>
              <w:t xml:space="preserve"> status. Ele e </w:t>
            </w:r>
            <w:proofErr w:type="spellStart"/>
            <w:r>
              <w:t>obrigatorio</w:t>
            </w:r>
            <w:proofErr w:type="spellEnd"/>
            <w:r>
              <w:t xml:space="preserve"> e </w:t>
            </w: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1F47EA35" w14:textId="77777777" w:rsidR="00797D67" w:rsidRDefault="00797D67" w:rsidP="00797D67">
            <w:pPr>
              <w:pStyle w:val="Cdigo-fonte"/>
              <w:ind w:firstLine="0"/>
            </w:pPr>
          </w:p>
          <w:p w14:paraId="24F0B019" w14:textId="77777777" w:rsidR="00797D67" w:rsidRDefault="00797D67" w:rsidP="00797D67">
            <w:pPr>
              <w:pStyle w:val="Cdigo-fonte"/>
              <w:ind w:firstLine="0"/>
            </w:pPr>
            <w:r>
              <w:t xml:space="preserve">COMMENT ON COLUMN </w:t>
            </w:r>
            <w:proofErr w:type="spellStart"/>
            <w:r>
              <w:t>tb_as_status.ds_status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40A07571" w14:textId="77777777" w:rsidR="00797D67" w:rsidRDefault="00797D67" w:rsidP="00797D67">
            <w:pPr>
              <w:pStyle w:val="Cdigo-fonte"/>
              <w:ind w:firstLine="0"/>
            </w:pPr>
            <w:r>
              <w:t xml:space="preserve">    'Este campo sera para </w:t>
            </w:r>
            <w:proofErr w:type="spellStart"/>
            <w:r>
              <w:t>armazenar</w:t>
            </w:r>
            <w:proofErr w:type="spellEnd"/>
            <w:r>
              <w:t xml:space="preserve"> a </w:t>
            </w:r>
            <w:proofErr w:type="spellStart"/>
            <w:r>
              <w:t>descricao</w:t>
            </w:r>
            <w:proofErr w:type="spellEnd"/>
            <w:r>
              <w:t xml:space="preserve"> do status. Ele e </w:t>
            </w:r>
            <w:proofErr w:type="spellStart"/>
            <w:r>
              <w:t>obrigatorio</w:t>
            </w:r>
            <w:proofErr w:type="spellEnd"/>
            <w:r>
              <w:t>.</w:t>
            </w:r>
            <w:proofErr w:type="gramStart"/>
            <w:r>
              <w:t>';</w:t>
            </w:r>
            <w:proofErr w:type="gramEnd"/>
          </w:p>
          <w:p w14:paraId="66C63907" w14:textId="77777777" w:rsidR="00797D67" w:rsidRDefault="00797D67" w:rsidP="00797D67">
            <w:pPr>
              <w:pStyle w:val="Cdigo-fonte"/>
              <w:ind w:firstLine="0"/>
            </w:pPr>
          </w:p>
          <w:p w14:paraId="5D86BE99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tb_as_status</w:t>
            </w:r>
            <w:proofErr w:type="spellEnd"/>
            <w:r>
              <w:t xml:space="preserve"> ADD CONSTRAINT </w:t>
            </w:r>
            <w:proofErr w:type="spellStart"/>
            <w:r>
              <w:t>tb_as_status_pk</w:t>
            </w:r>
            <w:proofErr w:type="spellEnd"/>
            <w:r>
              <w:t xml:space="preserve"> PRIMARY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_status</w:t>
            </w:r>
            <w:proofErr w:type="spellEnd"/>
            <w:r>
              <w:t xml:space="preserve"> );</w:t>
            </w:r>
          </w:p>
          <w:p w14:paraId="154AD37E" w14:textId="77777777" w:rsidR="00797D67" w:rsidRDefault="00797D67" w:rsidP="00797D67">
            <w:pPr>
              <w:pStyle w:val="Cdigo-fonte"/>
              <w:ind w:firstLine="0"/>
            </w:pPr>
          </w:p>
          <w:p w14:paraId="72A04F6E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</w:t>
            </w:r>
            <w:proofErr w:type="gramStart"/>
            <w:r>
              <w:t>analise</w:t>
            </w:r>
            <w:proofErr w:type="spellEnd"/>
            <w:proofErr w:type="gramEnd"/>
          </w:p>
          <w:p w14:paraId="0B1413D1" w14:textId="77777777" w:rsidR="00797D67" w:rsidRDefault="00797D67" w:rsidP="00797D67">
            <w:pPr>
              <w:pStyle w:val="Cdigo-fonte"/>
              <w:ind w:firstLine="0"/>
            </w:pPr>
            <w:r>
              <w:t xml:space="preserve">    ADD CONSTRAINT </w:t>
            </w:r>
            <w:proofErr w:type="spellStart"/>
            <w:r>
              <w:t>tb_as_analises_tb_as_local_fk</w:t>
            </w:r>
            <w:proofErr w:type="spellEnd"/>
            <w:r>
              <w:t xml:space="preserve"> FOREIGN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_local</w:t>
            </w:r>
            <w:proofErr w:type="spellEnd"/>
            <w:r>
              <w:t xml:space="preserve"> )</w:t>
            </w:r>
          </w:p>
          <w:p w14:paraId="1C48FF49" w14:textId="77777777" w:rsidR="00797D67" w:rsidRDefault="00797D67" w:rsidP="00797D67">
            <w:pPr>
              <w:pStyle w:val="Cdigo-fonte"/>
              <w:ind w:firstLine="0"/>
            </w:pPr>
            <w:r>
              <w:t xml:space="preserve">        REFERENCES </w:t>
            </w:r>
            <w:proofErr w:type="spellStart"/>
            <w:r>
              <w:t>tb_as_local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_local</w:t>
            </w:r>
            <w:proofErr w:type="spellEnd"/>
            <w:r>
              <w:t xml:space="preserve"> );</w:t>
            </w:r>
          </w:p>
          <w:p w14:paraId="37765C80" w14:textId="77777777" w:rsidR="00797D67" w:rsidRDefault="00797D67" w:rsidP="00797D67">
            <w:pPr>
              <w:pStyle w:val="Cdigo-fonte"/>
              <w:ind w:firstLine="0"/>
            </w:pPr>
          </w:p>
          <w:p w14:paraId="52C77131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</w:t>
            </w:r>
            <w:proofErr w:type="gramStart"/>
            <w:r>
              <w:t>analise</w:t>
            </w:r>
            <w:proofErr w:type="spellEnd"/>
            <w:proofErr w:type="gramEnd"/>
          </w:p>
          <w:p w14:paraId="484E44B5" w14:textId="77777777" w:rsidR="00797D67" w:rsidRDefault="00797D67" w:rsidP="00797D67">
            <w:pPr>
              <w:pStyle w:val="Cdigo-fonte"/>
              <w:ind w:firstLine="0"/>
            </w:pPr>
            <w:r>
              <w:t xml:space="preserve">    ADD CONSTRAINT </w:t>
            </w:r>
            <w:proofErr w:type="spellStart"/>
            <w:r>
              <w:t>tb_as_analises_tb_as_plantas_fk</w:t>
            </w:r>
            <w:proofErr w:type="spellEnd"/>
            <w:r>
              <w:t xml:space="preserve"> FOREIGN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_planta</w:t>
            </w:r>
            <w:proofErr w:type="spellEnd"/>
            <w:r>
              <w:t xml:space="preserve"> )</w:t>
            </w:r>
          </w:p>
          <w:p w14:paraId="7DAEC0C5" w14:textId="77777777" w:rsidR="00797D67" w:rsidRDefault="00797D67" w:rsidP="00797D67">
            <w:pPr>
              <w:pStyle w:val="Cdigo-fonte"/>
              <w:ind w:firstLine="0"/>
            </w:pPr>
            <w:r>
              <w:t xml:space="preserve">        REFERENCES </w:t>
            </w:r>
            <w:proofErr w:type="spellStart"/>
            <w:r>
              <w:t>tb_as_planta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_planta</w:t>
            </w:r>
            <w:proofErr w:type="spellEnd"/>
            <w:r>
              <w:t xml:space="preserve"> );</w:t>
            </w:r>
          </w:p>
          <w:p w14:paraId="342650C9" w14:textId="77777777" w:rsidR="00797D67" w:rsidRDefault="00797D67" w:rsidP="00797D67">
            <w:pPr>
              <w:pStyle w:val="Cdigo-fonte"/>
              <w:ind w:firstLine="0"/>
            </w:pPr>
          </w:p>
          <w:p w14:paraId="3CF5F561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</w:t>
            </w:r>
            <w:proofErr w:type="gramStart"/>
            <w:r>
              <w:t>analise</w:t>
            </w:r>
            <w:proofErr w:type="spellEnd"/>
            <w:proofErr w:type="gramEnd"/>
          </w:p>
          <w:p w14:paraId="42D35338" w14:textId="77777777" w:rsidR="00797D67" w:rsidRDefault="00797D67" w:rsidP="00797D67">
            <w:pPr>
              <w:pStyle w:val="Cdigo-fonte"/>
              <w:ind w:firstLine="0"/>
            </w:pPr>
            <w:r>
              <w:t xml:space="preserve">    ADD CONSTRAINT </w:t>
            </w:r>
            <w:proofErr w:type="spellStart"/>
            <w:r>
              <w:t>tb_as_analises_tb_as_status_fk</w:t>
            </w:r>
            <w:proofErr w:type="spellEnd"/>
            <w:r>
              <w:t xml:space="preserve"> FOREIGN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_status</w:t>
            </w:r>
            <w:proofErr w:type="spellEnd"/>
            <w:r>
              <w:t xml:space="preserve"> )</w:t>
            </w:r>
          </w:p>
          <w:p w14:paraId="402C6209" w14:textId="77777777" w:rsidR="00797D67" w:rsidRDefault="00797D67" w:rsidP="00797D67">
            <w:pPr>
              <w:pStyle w:val="Cdigo-fonte"/>
              <w:ind w:firstLine="0"/>
            </w:pPr>
            <w:r>
              <w:t xml:space="preserve">        REFERENCES </w:t>
            </w:r>
            <w:proofErr w:type="spellStart"/>
            <w:r>
              <w:t>tb_as_status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_status</w:t>
            </w:r>
            <w:proofErr w:type="spellEnd"/>
            <w:r>
              <w:t xml:space="preserve"> );</w:t>
            </w:r>
          </w:p>
          <w:p w14:paraId="01B9D32F" w14:textId="77777777" w:rsidR="00797D67" w:rsidRDefault="00797D67" w:rsidP="00797D67">
            <w:pPr>
              <w:pStyle w:val="Cdigo-fonte"/>
              <w:ind w:firstLine="0"/>
            </w:pPr>
          </w:p>
          <w:p w14:paraId="50E7525E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</w:t>
            </w:r>
            <w:proofErr w:type="gramStart"/>
            <w:r>
              <w:t>local</w:t>
            </w:r>
            <w:proofErr w:type="spellEnd"/>
            <w:proofErr w:type="gramEnd"/>
          </w:p>
          <w:p w14:paraId="554FC501" w14:textId="77777777" w:rsidR="00797D67" w:rsidRDefault="00797D67" w:rsidP="00797D67">
            <w:pPr>
              <w:pStyle w:val="Cdigo-fonte"/>
              <w:ind w:firstLine="0"/>
            </w:pPr>
            <w:r>
              <w:t xml:space="preserve">    ADD CONSTRAINT </w:t>
            </w:r>
            <w:proofErr w:type="spellStart"/>
            <w:r>
              <w:t>tb_as_local_tb_as_usuario_fk</w:t>
            </w:r>
            <w:proofErr w:type="spellEnd"/>
            <w:r>
              <w:t xml:space="preserve"> FOREIGN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_usuario</w:t>
            </w:r>
            <w:proofErr w:type="spellEnd"/>
            <w:r>
              <w:t xml:space="preserve"> )</w:t>
            </w:r>
          </w:p>
          <w:p w14:paraId="70459492" w14:textId="77777777" w:rsidR="00797D67" w:rsidRDefault="00797D67" w:rsidP="00797D67">
            <w:pPr>
              <w:pStyle w:val="Cdigo-fonte"/>
              <w:ind w:firstLine="0"/>
            </w:pPr>
            <w:r>
              <w:t xml:space="preserve">        REFERENCES </w:t>
            </w:r>
            <w:proofErr w:type="spellStart"/>
            <w:r>
              <w:t>tb_as_usuario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_usuario</w:t>
            </w:r>
            <w:proofErr w:type="spellEnd"/>
            <w:r>
              <w:t xml:space="preserve"> );</w:t>
            </w:r>
          </w:p>
          <w:p w14:paraId="3861A3BE" w14:textId="77777777" w:rsidR="00797D67" w:rsidRDefault="00797D67" w:rsidP="00797D67">
            <w:pPr>
              <w:pStyle w:val="Cdigo-fonte"/>
              <w:ind w:firstLine="0"/>
            </w:pPr>
          </w:p>
          <w:p w14:paraId="14D38FDC" w14:textId="77777777" w:rsidR="00797D67" w:rsidRDefault="00797D67" w:rsidP="00797D67">
            <w:pPr>
              <w:pStyle w:val="Cdigo-fonte"/>
              <w:ind w:firstLine="0"/>
            </w:pPr>
            <w:r>
              <w:t xml:space="preserve">ALTER TABLE </w:t>
            </w:r>
            <w:proofErr w:type="spellStart"/>
            <w:r>
              <w:t>tb_as_</w:t>
            </w:r>
            <w:proofErr w:type="gramStart"/>
            <w:r>
              <w:t>usuario</w:t>
            </w:r>
            <w:proofErr w:type="spellEnd"/>
            <w:proofErr w:type="gramEnd"/>
          </w:p>
          <w:p w14:paraId="1342AA9D" w14:textId="77777777" w:rsidR="00797D67" w:rsidRDefault="00797D67" w:rsidP="00797D67">
            <w:pPr>
              <w:pStyle w:val="Cdigo-fonte"/>
              <w:ind w:firstLine="0"/>
            </w:pPr>
            <w:r>
              <w:t xml:space="preserve">    ADD CONSTRAINT </w:t>
            </w:r>
            <w:proofErr w:type="spellStart"/>
            <w:r>
              <w:t>tb_usuario_telefone_fk</w:t>
            </w:r>
            <w:proofErr w:type="spellEnd"/>
            <w:r>
              <w:t xml:space="preserve"> FOREIGN KEY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_telefone</w:t>
            </w:r>
            <w:proofErr w:type="spellEnd"/>
            <w:r>
              <w:t xml:space="preserve"> )</w:t>
            </w:r>
          </w:p>
          <w:p w14:paraId="7F980BA5" w14:textId="77777777" w:rsidR="00797D67" w:rsidRDefault="00797D67" w:rsidP="00797D67">
            <w:pPr>
              <w:pStyle w:val="Cdigo-fonte"/>
              <w:ind w:firstLine="0"/>
            </w:pPr>
            <w:r>
              <w:t xml:space="preserve">        REFERENCES </w:t>
            </w:r>
            <w:proofErr w:type="spellStart"/>
            <w:r>
              <w:t>tb_as_telefone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_telefone</w:t>
            </w:r>
            <w:proofErr w:type="spellEnd"/>
            <w:r>
              <w:t xml:space="preserve"> );</w:t>
            </w:r>
          </w:p>
          <w:p w14:paraId="0703A524" w14:textId="77777777" w:rsidR="00797D67" w:rsidRDefault="00797D67" w:rsidP="00797D67">
            <w:pPr>
              <w:pStyle w:val="Cdigo-fonte"/>
              <w:ind w:firstLine="0"/>
            </w:pPr>
          </w:p>
          <w:p w14:paraId="31E314A5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TABLE </w:t>
            </w:r>
            <w:proofErr w:type="spellStart"/>
            <w:r>
              <w:t>tb_as_auditoria</w:t>
            </w:r>
            <w:proofErr w:type="spellEnd"/>
            <w:r>
              <w:t xml:space="preserve"> (</w:t>
            </w:r>
          </w:p>
          <w:p w14:paraId="6F9BCB1D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id_registro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5),</w:t>
            </w:r>
          </w:p>
          <w:p w14:paraId="46CC1B2F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nm_usuario</w:t>
            </w:r>
            <w:proofErr w:type="spellEnd"/>
            <w:r>
              <w:t xml:space="preserve"> VARCHAR2(30),</w:t>
            </w:r>
          </w:p>
          <w:p w14:paraId="1F3BB976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dt_hora</w:t>
            </w:r>
            <w:proofErr w:type="spellEnd"/>
            <w:r>
              <w:t xml:space="preserve"> DATE,</w:t>
            </w:r>
          </w:p>
          <w:p w14:paraId="5146A01C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acao_realizada</w:t>
            </w:r>
            <w:proofErr w:type="spellEnd"/>
            <w:r>
              <w:t xml:space="preserve"> VARCHAR2(10),</w:t>
            </w:r>
          </w:p>
          <w:p w14:paraId="1D792D83" w14:textId="77777777" w:rsidR="00797D67" w:rsidRDefault="00797D67" w:rsidP="00797D67">
            <w:pPr>
              <w:pStyle w:val="Cdigo-fonte"/>
              <w:ind w:firstLine="0"/>
            </w:pPr>
            <w:r>
              <w:t xml:space="preserve">    </w:t>
            </w:r>
            <w:proofErr w:type="spellStart"/>
            <w:r>
              <w:t>tabela_afetada</w:t>
            </w:r>
            <w:proofErr w:type="spellEnd"/>
            <w:r>
              <w:t xml:space="preserve"> VARCHAR2(50)</w:t>
            </w:r>
          </w:p>
          <w:p w14:paraId="4CD3BE2D" w14:textId="77777777" w:rsidR="00797D67" w:rsidRDefault="00797D67" w:rsidP="00797D67">
            <w:pPr>
              <w:pStyle w:val="Cdigo-fonte"/>
              <w:ind w:firstLine="0"/>
            </w:pPr>
            <w:r>
              <w:lastRenderedPageBreak/>
              <w:t>);</w:t>
            </w:r>
          </w:p>
          <w:p w14:paraId="7233980A" w14:textId="77777777" w:rsidR="00797D67" w:rsidRDefault="00797D67" w:rsidP="00797D67">
            <w:pPr>
              <w:pStyle w:val="Cdigo-fonte"/>
              <w:ind w:firstLine="0"/>
            </w:pPr>
          </w:p>
          <w:p w14:paraId="405CB3B7" w14:textId="77777777" w:rsidR="00797D67" w:rsidRDefault="00797D67" w:rsidP="00797D67">
            <w:pPr>
              <w:pStyle w:val="Cdigo-fonte"/>
              <w:ind w:firstLine="0"/>
            </w:pPr>
            <w:r>
              <w:t>CREATE TABLE TB_AS_ERRO (</w:t>
            </w:r>
          </w:p>
          <w:p w14:paraId="3F674587" w14:textId="77777777" w:rsidR="00797D67" w:rsidRDefault="00797D67" w:rsidP="00797D67">
            <w:pPr>
              <w:pStyle w:val="Cdigo-fonte"/>
              <w:ind w:firstLine="0"/>
            </w:pPr>
            <w:r>
              <w:t xml:space="preserve">    ID_ERRO </w:t>
            </w:r>
            <w:proofErr w:type="gramStart"/>
            <w:r>
              <w:t>NUMBER(</w:t>
            </w:r>
            <w:proofErr w:type="gramEnd"/>
            <w:r>
              <w:t>5) NOT NULL,</w:t>
            </w:r>
          </w:p>
          <w:p w14:paraId="77E321E8" w14:textId="77777777" w:rsidR="00797D67" w:rsidRDefault="00797D67" w:rsidP="00797D67">
            <w:pPr>
              <w:pStyle w:val="Cdigo-fonte"/>
              <w:ind w:firstLine="0"/>
            </w:pPr>
            <w:r>
              <w:t xml:space="preserve">    CD_ERRO </w:t>
            </w:r>
            <w:proofErr w:type="gramStart"/>
            <w:r>
              <w:t>NUMBER(</w:t>
            </w:r>
            <w:proofErr w:type="gramEnd"/>
            <w:r>
              <w:t>10) NOT NULL,</w:t>
            </w:r>
          </w:p>
          <w:p w14:paraId="5F98C7A0" w14:textId="77777777" w:rsidR="00797D67" w:rsidRDefault="00797D67" w:rsidP="00797D67">
            <w:pPr>
              <w:pStyle w:val="Cdigo-fonte"/>
              <w:ind w:firstLine="0"/>
            </w:pPr>
            <w:r>
              <w:t xml:space="preserve">    NM_ERRO VARCHAR2(300) NOT NULL,</w:t>
            </w:r>
          </w:p>
          <w:p w14:paraId="032F3931" w14:textId="77777777" w:rsidR="00797D67" w:rsidRDefault="00797D67" w:rsidP="00797D67">
            <w:pPr>
              <w:pStyle w:val="Cdigo-fonte"/>
              <w:ind w:firstLine="0"/>
            </w:pPr>
            <w:r>
              <w:t xml:space="preserve">    DT_REGISTRO DATE NOT NULL,</w:t>
            </w:r>
          </w:p>
          <w:p w14:paraId="45B1CE23" w14:textId="77777777" w:rsidR="00797D67" w:rsidRDefault="00797D67" w:rsidP="00797D67">
            <w:pPr>
              <w:pStyle w:val="Cdigo-fonte"/>
              <w:ind w:firstLine="0"/>
            </w:pPr>
            <w:r>
              <w:t xml:space="preserve">    USUARIO VARCHAR2(100) NOT NULL,</w:t>
            </w:r>
          </w:p>
          <w:p w14:paraId="513DFD8B" w14:textId="77777777" w:rsidR="00797D67" w:rsidRDefault="00797D67" w:rsidP="00797D67">
            <w:pPr>
              <w:pStyle w:val="Cdigo-fonte"/>
              <w:ind w:firstLine="0"/>
            </w:pPr>
            <w:r>
              <w:t xml:space="preserve">    PROCEDIMENTO VARCHAR2(50) NOT NULL</w:t>
            </w:r>
          </w:p>
          <w:p w14:paraId="52348C65" w14:textId="77777777" w:rsidR="00797D67" w:rsidRDefault="00797D67" w:rsidP="00797D67">
            <w:pPr>
              <w:pStyle w:val="Cdigo-fonte"/>
              <w:ind w:firstLine="0"/>
            </w:pPr>
            <w:r>
              <w:t>);</w:t>
            </w:r>
          </w:p>
          <w:p w14:paraId="44FAE2CC" w14:textId="77777777" w:rsidR="00797D67" w:rsidRDefault="00797D67" w:rsidP="00797D67">
            <w:pPr>
              <w:pStyle w:val="Cdigo-fonte"/>
              <w:ind w:firstLine="0"/>
            </w:pPr>
          </w:p>
          <w:p w14:paraId="67DB795C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analise</w:t>
            </w:r>
            <w:proofErr w:type="spellEnd"/>
            <w:proofErr w:type="gramEnd"/>
          </w:p>
          <w:p w14:paraId="69CBA2AC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442CA209" w14:textId="77777777" w:rsidR="00797D67" w:rsidRDefault="00797D67" w:rsidP="00797D67">
            <w:pPr>
              <w:pStyle w:val="Cdigo-fonte"/>
              <w:ind w:firstLine="0"/>
            </w:pPr>
            <w:r>
              <w:t xml:space="preserve">    INCREMENT BY </w:t>
            </w:r>
            <w:proofErr w:type="gramStart"/>
            <w:r>
              <w:t>1;</w:t>
            </w:r>
            <w:proofErr w:type="gramEnd"/>
          </w:p>
          <w:p w14:paraId="7F510F47" w14:textId="77777777" w:rsidR="00797D67" w:rsidRDefault="00797D67" w:rsidP="00797D67">
            <w:pPr>
              <w:pStyle w:val="Cdigo-fonte"/>
              <w:ind w:firstLine="0"/>
            </w:pPr>
          </w:p>
          <w:p w14:paraId="63C41917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local</w:t>
            </w:r>
            <w:proofErr w:type="spellEnd"/>
            <w:proofErr w:type="gramEnd"/>
          </w:p>
          <w:p w14:paraId="750382C2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22BC52E6" w14:textId="77777777" w:rsidR="00797D67" w:rsidRDefault="00797D67" w:rsidP="00797D67">
            <w:pPr>
              <w:pStyle w:val="Cdigo-fonte"/>
              <w:ind w:firstLine="0"/>
            </w:pPr>
            <w:r>
              <w:t xml:space="preserve">    INCREMENT BY </w:t>
            </w:r>
            <w:proofErr w:type="gramStart"/>
            <w:r>
              <w:t>1;</w:t>
            </w:r>
            <w:proofErr w:type="gramEnd"/>
          </w:p>
          <w:p w14:paraId="2DC5164D" w14:textId="77777777" w:rsidR="00797D67" w:rsidRDefault="00797D67" w:rsidP="00797D67">
            <w:pPr>
              <w:pStyle w:val="Cdigo-fonte"/>
              <w:ind w:firstLine="0"/>
            </w:pPr>
          </w:p>
          <w:p w14:paraId="7CF54C27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telefone</w:t>
            </w:r>
            <w:proofErr w:type="spellEnd"/>
            <w:proofErr w:type="gramEnd"/>
          </w:p>
          <w:p w14:paraId="69777F9B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28675EDD" w14:textId="77777777" w:rsidR="00797D67" w:rsidRDefault="00797D67" w:rsidP="00797D67">
            <w:pPr>
              <w:pStyle w:val="Cdigo-fonte"/>
              <w:ind w:firstLine="0"/>
            </w:pPr>
            <w:r>
              <w:t xml:space="preserve">    INCREMENT BY </w:t>
            </w:r>
            <w:proofErr w:type="gramStart"/>
            <w:r>
              <w:t>1;</w:t>
            </w:r>
            <w:proofErr w:type="gramEnd"/>
          </w:p>
          <w:p w14:paraId="20AEF9F0" w14:textId="77777777" w:rsidR="00797D67" w:rsidRDefault="00797D67" w:rsidP="00797D67">
            <w:pPr>
              <w:pStyle w:val="Cdigo-fonte"/>
              <w:ind w:firstLine="0"/>
            </w:pPr>
          </w:p>
          <w:p w14:paraId="73B721C2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usuario</w:t>
            </w:r>
            <w:proofErr w:type="spellEnd"/>
            <w:proofErr w:type="gramEnd"/>
          </w:p>
          <w:p w14:paraId="53970ACF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64868070" w14:textId="77777777" w:rsidR="00797D67" w:rsidRDefault="00797D67" w:rsidP="00797D67">
            <w:pPr>
              <w:pStyle w:val="Cdigo-fonte"/>
              <w:ind w:firstLine="0"/>
            </w:pPr>
            <w:r>
              <w:t xml:space="preserve">    INCREMENT BY </w:t>
            </w:r>
            <w:proofErr w:type="gramStart"/>
            <w:r>
              <w:t>1;</w:t>
            </w:r>
            <w:proofErr w:type="gramEnd"/>
          </w:p>
          <w:p w14:paraId="16FA2F58" w14:textId="77777777" w:rsidR="00797D67" w:rsidRDefault="00797D67" w:rsidP="00797D67">
            <w:pPr>
              <w:pStyle w:val="Cdigo-fonte"/>
              <w:ind w:firstLine="0"/>
            </w:pPr>
          </w:p>
          <w:p w14:paraId="16F6F09A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planta</w:t>
            </w:r>
            <w:proofErr w:type="spellEnd"/>
            <w:proofErr w:type="gramEnd"/>
          </w:p>
          <w:p w14:paraId="1A790F2D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3147F2E9" w14:textId="77777777" w:rsidR="00797D67" w:rsidRDefault="00797D67" w:rsidP="00797D67">
            <w:pPr>
              <w:pStyle w:val="Cdigo-fonte"/>
              <w:ind w:firstLine="0"/>
            </w:pPr>
            <w:r>
              <w:t xml:space="preserve">    INCREMENT BY </w:t>
            </w:r>
            <w:proofErr w:type="gramStart"/>
            <w:r>
              <w:t>1;</w:t>
            </w:r>
            <w:proofErr w:type="gramEnd"/>
          </w:p>
          <w:p w14:paraId="303EAC03" w14:textId="77777777" w:rsidR="00797D67" w:rsidRDefault="00797D67" w:rsidP="00797D67">
            <w:pPr>
              <w:pStyle w:val="Cdigo-fonte"/>
              <w:ind w:firstLine="0"/>
            </w:pPr>
          </w:p>
          <w:p w14:paraId="6F59C0FC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status</w:t>
            </w:r>
            <w:proofErr w:type="spellEnd"/>
            <w:proofErr w:type="gramEnd"/>
          </w:p>
          <w:p w14:paraId="614D71D7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73152D54" w14:textId="77777777" w:rsidR="00797D67" w:rsidRDefault="00797D67" w:rsidP="00797D67">
            <w:pPr>
              <w:pStyle w:val="Cdigo-fonte"/>
              <w:ind w:firstLine="0"/>
            </w:pPr>
            <w:r>
              <w:t xml:space="preserve">    INCREMENT BY </w:t>
            </w:r>
            <w:proofErr w:type="gramStart"/>
            <w:r>
              <w:t>1;</w:t>
            </w:r>
            <w:proofErr w:type="gramEnd"/>
          </w:p>
          <w:p w14:paraId="0E78E2C2" w14:textId="77777777" w:rsidR="00797D67" w:rsidRDefault="00797D67" w:rsidP="00797D67">
            <w:pPr>
              <w:pStyle w:val="Cdigo-fonte"/>
              <w:ind w:firstLine="0"/>
            </w:pPr>
          </w:p>
          <w:p w14:paraId="4E9FEE0A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registro</w:t>
            </w:r>
            <w:proofErr w:type="spellEnd"/>
            <w:proofErr w:type="gramEnd"/>
          </w:p>
          <w:p w14:paraId="687BCCFF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70744AE5" w14:textId="77777777" w:rsidR="00797D67" w:rsidRDefault="00797D67" w:rsidP="00797D67">
            <w:pPr>
              <w:pStyle w:val="Cdigo-fonte"/>
              <w:ind w:firstLine="0"/>
            </w:pPr>
            <w:r>
              <w:t xml:space="preserve">    INCREMENT BY </w:t>
            </w:r>
            <w:proofErr w:type="gramStart"/>
            <w:r>
              <w:t>1;</w:t>
            </w:r>
            <w:proofErr w:type="gramEnd"/>
          </w:p>
          <w:p w14:paraId="386A217D" w14:textId="77777777" w:rsidR="00797D67" w:rsidRDefault="00797D67" w:rsidP="00797D67">
            <w:pPr>
              <w:pStyle w:val="Cdigo-fonte"/>
              <w:ind w:firstLine="0"/>
            </w:pPr>
          </w:p>
          <w:p w14:paraId="5A937A45" w14:textId="77777777" w:rsidR="00797D67" w:rsidRDefault="00797D67" w:rsidP="00797D67">
            <w:pPr>
              <w:pStyle w:val="Cdigo-fonte"/>
              <w:ind w:firstLine="0"/>
            </w:pPr>
            <w:r>
              <w:t xml:space="preserve">CREATE SEQUENCE </w:t>
            </w:r>
            <w:proofErr w:type="spellStart"/>
            <w:r>
              <w:t>seq_id_</w:t>
            </w:r>
            <w:proofErr w:type="gramStart"/>
            <w:r>
              <w:t>erro</w:t>
            </w:r>
            <w:proofErr w:type="spellEnd"/>
            <w:proofErr w:type="gramEnd"/>
          </w:p>
          <w:p w14:paraId="66C69C4E" w14:textId="77777777" w:rsidR="00797D67" w:rsidRDefault="00797D67" w:rsidP="00797D67">
            <w:pPr>
              <w:pStyle w:val="Cdigo-fonte"/>
              <w:ind w:firstLine="0"/>
            </w:pPr>
            <w:r>
              <w:t xml:space="preserve">    START WITH 1</w:t>
            </w:r>
          </w:p>
          <w:p w14:paraId="44074871" w14:textId="7D78EDDC" w:rsidR="001C0C3D" w:rsidRPr="00797D67" w:rsidRDefault="00797D67" w:rsidP="00797D67">
            <w:pPr>
              <w:pStyle w:val="Cdigo-fonte"/>
              <w:ind w:firstLine="0"/>
            </w:pPr>
            <w:r>
              <w:t xml:space="preserve">    INCREMENT BY 1;</w:t>
            </w:r>
          </w:p>
        </w:tc>
      </w:tr>
    </w:tbl>
    <w:p w14:paraId="1CA30885" w14:textId="7AA8F208" w:rsidR="001C0C3D" w:rsidRDefault="00DD4030" w:rsidP="00DD4030">
      <w:pPr>
        <w:pStyle w:val="Legenda"/>
      </w:pPr>
      <w:bookmarkStart w:id="8" w:name="_Toc456090604"/>
      <w:r>
        <w:lastRenderedPageBreak/>
        <w:t xml:space="preserve">Exemplo - </w:t>
      </w:r>
      <w:r w:rsidR="001C0C3D">
        <w:t xml:space="preserve">DDL </w:t>
      </w:r>
      <w:bookmarkEnd w:id="7"/>
      <w:bookmarkEnd w:id="8"/>
      <w:r w:rsidR="00797D67">
        <w:t>do banco</w:t>
      </w:r>
    </w:p>
    <w:p w14:paraId="704F9CC1" w14:textId="393D9D90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0BD26420" w14:textId="2157C5B1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3F47D544" w14:textId="41CD73DC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08686890" w14:textId="750C4D8A" w:rsidR="0048324B" w:rsidRDefault="0048324B">
      <w:pPr>
        <w:spacing w:after="0" w:line="240" w:lineRule="auto"/>
        <w:ind w:firstLine="0"/>
        <w:jc w:val="left"/>
      </w:pPr>
    </w:p>
    <w:p w14:paraId="656077EA" w14:textId="77777777" w:rsidR="00B015A5" w:rsidRPr="00B015A5" w:rsidRDefault="00B015A5" w:rsidP="00B015A5">
      <w:pPr>
        <w:pStyle w:val="Corpodetexto"/>
      </w:pPr>
    </w:p>
    <w:p w14:paraId="14B4B504" w14:textId="3ED39A7B" w:rsidR="0048324B" w:rsidRPr="00DD4030" w:rsidRDefault="0048324B" w:rsidP="004A05C4">
      <w:pPr>
        <w:pStyle w:val="Ttulo2"/>
      </w:pPr>
      <w:bookmarkStart w:id="9" w:name="_Toc67673074"/>
      <w:r w:rsidRPr="00DD4030">
        <w:lastRenderedPageBreak/>
        <w:t xml:space="preserve">6 – Data </w:t>
      </w:r>
      <w:proofErr w:type="spellStart"/>
      <w:r w:rsidRPr="00DD4030">
        <w:t>Manupulation</w:t>
      </w:r>
      <w:proofErr w:type="spellEnd"/>
      <w:r w:rsidRPr="00DD4030">
        <w:t xml:space="preserve"> </w:t>
      </w:r>
      <w:proofErr w:type="spellStart"/>
      <w:r w:rsidRPr="00DD4030">
        <w:t>Language</w:t>
      </w:r>
      <w:proofErr w:type="spellEnd"/>
      <w:r w:rsidRPr="00DD4030">
        <w:t xml:space="preserve"> – DML (INSERT)</w:t>
      </w:r>
      <w:bookmarkEnd w:id="9"/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8324B" w14:paraId="0E308344" w14:textId="77777777" w:rsidTr="001F098C">
        <w:tc>
          <w:tcPr>
            <w:tcW w:w="9061" w:type="dxa"/>
          </w:tcPr>
          <w:p w14:paraId="73911EA3" w14:textId="77777777" w:rsidR="0048324B" w:rsidRPr="00DD4030" w:rsidRDefault="0048324B" w:rsidP="001F098C">
            <w:pPr>
              <w:pStyle w:val="Cdigo-fonte"/>
              <w:ind w:firstLine="0"/>
              <w:rPr>
                <w:lang w:val="pt-BR"/>
              </w:rPr>
            </w:pPr>
          </w:p>
          <w:p w14:paraId="7BB2882E" w14:textId="77777777" w:rsidR="00797D67" w:rsidRDefault="00797D67" w:rsidP="00797D67">
            <w:pPr>
              <w:pStyle w:val="Cdigo-fonte"/>
              <w:ind w:firstLine="0"/>
            </w:pPr>
            <w:r>
              <w:t xml:space="preserve">-- </w:t>
            </w:r>
            <w:proofErr w:type="spellStart"/>
            <w:r>
              <w:t>Inserindo</w:t>
            </w:r>
            <w:proofErr w:type="spellEnd"/>
            <w:r>
              <w:t xml:space="preserve"> dados </w:t>
            </w:r>
            <w:proofErr w:type="spellStart"/>
            <w:r>
              <w:t>iniciais</w:t>
            </w:r>
            <w:proofErr w:type="spellEnd"/>
          </w:p>
          <w:p w14:paraId="0B1F46D9" w14:textId="77777777" w:rsidR="00797D67" w:rsidRDefault="00797D67" w:rsidP="00797D67">
            <w:pPr>
              <w:pStyle w:val="Cdigo-fonte"/>
              <w:ind w:firstLine="0"/>
            </w:pPr>
          </w:p>
          <w:p w14:paraId="49EDA94E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tb_as_telefone</w:t>
            </w:r>
            <w:proofErr w:type="spellEnd"/>
            <w:r>
              <w:t xml:space="preserve"> (ID_TELEFONE, NR_DDI, NR_DDD, NR_TELEFONE)</w:t>
            </w:r>
          </w:p>
          <w:p w14:paraId="3D84F133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telefone.NEXTVAL</w:t>
            </w:r>
            <w:proofErr w:type="spellEnd"/>
            <w:proofErr w:type="gramEnd"/>
            <w:r>
              <w:t>, 55, 11, 935684267);</w:t>
            </w:r>
          </w:p>
          <w:p w14:paraId="3025FF87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tb_as_telefone</w:t>
            </w:r>
            <w:proofErr w:type="spellEnd"/>
            <w:r>
              <w:t xml:space="preserve"> (ID_TELEFONE, NR_DDI, NR_DDD, NR_TELEFONE)</w:t>
            </w:r>
          </w:p>
          <w:p w14:paraId="3CC8BB41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telefone.NEXTVAL</w:t>
            </w:r>
            <w:proofErr w:type="spellEnd"/>
            <w:proofErr w:type="gramEnd"/>
            <w:r>
              <w:t>, 55, 21, 932689367);</w:t>
            </w:r>
          </w:p>
          <w:p w14:paraId="7BC484F3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tb_as_telefone</w:t>
            </w:r>
            <w:proofErr w:type="spellEnd"/>
            <w:r>
              <w:t xml:space="preserve"> (ID_TELEFONE, NR_DDI, NR_DDD, NR_TELEFONE)</w:t>
            </w:r>
          </w:p>
          <w:p w14:paraId="3D2D6466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telefone.NEXTVAL</w:t>
            </w:r>
            <w:proofErr w:type="spellEnd"/>
            <w:proofErr w:type="gramEnd"/>
            <w:r>
              <w:t>, 55, 31, 932974268);</w:t>
            </w:r>
          </w:p>
          <w:p w14:paraId="11717C4B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tb_as_telefone</w:t>
            </w:r>
            <w:proofErr w:type="spellEnd"/>
            <w:r>
              <w:t xml:space="preserve"> (ID_TELEFONE, NR_DDI, NR_DDD, NR_TELEFONE)</w:t>
            </w:r>
          </w:p>
          <w:p w14:paraId="49B9F78D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telefone.NEXTVAL</w:t>
            </w:r>
            <w:proofErr w:type="spellEnd"/>
            <w:proofErr w:type="gramEnd"/>
            <w:r>
              <w:t>, 55, 41, 939286832);</w:t>
            </w:r>
          </w:p>
          <w:p w14:paraId="7E5ABFCD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tb_as_telefone</w:t>
            </w:r>
            <w:proofErr w:type="spellEnd"/>
            <w:r>
              <w:t xml:space="preserve"> (ID_TELEFONE, NR_DDI, NR_DDD, NR_TELEFONE)</w:t>
            </w:r>
          </w:p>
          <w:p w14:paraId="7A7D04AB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telefone.NEXTVAL</w:t>
            </w:r>
            <w:proofErr w:type="spellEnd"/>
            <w:proofErr w:type="gramEnd"/>
            <w:r>
              <w:t>, 55, 41, 949382859);</w:t>
            </w:r>
          </w:p>
          <w:p w14:paraId="29291539" w14:textId="77777777" w:rsidR="00797D67" w:rsidRDefault="00797D67" w:rsidP="00797D67">
            <w:pPr>
              <w:pStyle w:val="Cdigo-fonte"/>
              <w:ind w:firstLine="0"/>
            </w:pPr>
          </w:p>
          <w:p w14:paraId="28200459" w14:textId="77777777" w:rsidR="00797D67" w:rsidRDefault="00797D67" w:rsidP="00797D67">
            <w:pPr>
              <w:pStyle w:val="Cdigo-fonte"/>
              <w:ind w:firstLine="0"/>
            </w:pPr>
          </w:p>
          <w:p w14:paraId="6F539F99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tb_as_usuario</w:t>
            </w:r>
            <w:proofErr w:type="spellEnd"/>
            <w:r>
              <w:t xml:space="preserve"> (ID_USUARIO, ID_TELEFONE, EMAIL, SENHA, NOME, CPF_CNPJ, GENERO, DT_NASCIMENTO, DT_REGISTRO)</w:t>
            </w:r>
          </w:p>
          <w:p w14:paraId="761EA58B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usuario.NEXTVAL</w:t>
            </w:r>
            <w:proofErr w:type="spellEnd"/>
            <w:proofErr w:type="gramEnd"/>
            <w:r>
              <w:t>, 1, 'vinicius@email.com', 'Vincius123', 'Vinicius de Oliveira', '03954810000135', 'M', TO_DATE('15/05/2003', 'DD-MM-YYYY'), SYSDATE);</w:t>
            </w:r>
          </w:p>
          <w:p w14:paraId="10C1B42B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tb_as_usuario</w:t>
            </w:r>
            <w:proofErr w:type="spellEnd"/>
            <w:r>
              <w:t xml:space="preserve"> (ID_USUARIO, ID_TELEFONE, EMAIL, SENHA, NOME, CPF_CNPJ, GENERO, DT_NASCIMENTO, DT_REGISTRO)</w:t>
            </w:r>
          </w:p>
          <w:p w14:paraId="72299409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usuario.NEXTVAL</w:t>
            </w:r>
            <w:proofErr w:type="spellEnd"/>
            <w:proofErr w:type="gramEnd"/>
            <w:r>
              <w:t>, 2, 'maria@email.com', 'Maria123', 'Maria da Lima Silva', '26942875369', 'F', TO_DATE('21/03/1930', 'DD-MM-YYYY'), SYSDATE);</w:t>
            </w:r>
          </w:p>
          <w:p w14:paraId="402102DF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tb_as_usuario</w:t>
            </w:r>
            <w:proofErr w:type="spellEnd"/>
            <w:r>
              <w:t xml:space="preserve"> (ID_USUARIO, ID_TELEFONE, EMAIL, SENHA, NOME, CPF_CNPJ, GENERO, DT_NASCIMENTO, DT_REGISTRO)</w:t>
            </w:r>
          </w:p>
          <w:p w14:paraId="4D780A8A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usuario.NEXTVAL</w:t>
            </w:r>
            <w:proofErr w:type="spellEnd"/>
            <w:proofErr w:type="gramEnd"/>
            <w:r>
              <w:t>, 3, 'jose@email.com', 'Jose123', 'Jose Carlos Souza', '36256938000123', 'M', TO_DATE('30/09/1999', 'DD-MM-YYYY'), SYSDATE);</w:t>
            </w:r>
          </w:p>
          <w:p w14:paraId="11392EB2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tb_as_usuario</w:t>
            </w:r>
            <w:proofErr w:type="spellEnd"/>
            <w:r>
              <w:t xml:space="preserve"> (ID_USUARIO, ID_TELEFONE, EMAIL, SENHA, NOME, CPF_CNPJ, GENERO, DT_NASCIMENTO, DT_REGISTRO)</w:t>
            </w:r>
          </w:p>
          <w:p w14:paraId="59C11EFB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usuario.NEXTVAL</w:t>
            </w:r>
            <w:proofErr w:type="spellEnd"/>
            <w:proofErr w:type="gramEnd"/>
            <w:r>
              <w:t>, 4, 'camila@email.com', 'Camila123', 'Camila da Silva de Souza', '39658423698', 'F', TO_DATE('29/07/2004', 'DD-MM-YYYY'), SYSDATE);</w:t>
            </w:r>
          </w:p>
          <w:p w14:paraId="60CE657D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tb_as_usuario</w:t>
            </w:r>
            <w:proofErr w:type="spellEnd"/>
            <w:r>
              <w:t xml:space="preserve"> (ID_USUARIO, ID_TELEFONE, EMAIL, SENHA, NOME, CPF_CNPJ, GENERO, DT_NASCIMENTO, DT_REGISTRO)</w:t>
            </w:r>
          </w:p>
          <w:p w14:paraId="6918523C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usuario.NEXTVAL</w:t>
            </w:r>
            <w:proofErr w:type="spellEnd"/>
            <w:proofErr w:type="gramEnd"/>
            <w:r>
              <w:t>, 5, 'ricardo@email.com', 'Ricardo123', 'Ricardo dos Santos Cruz', '03954810000135', 'M', TO_DATE('01/03/1960', 'DD-MM-YYYY'), SYSDATE);</w:t>
            </w:r>
          </w:p>
          <w:p w14:paraId="6517C23A" w14:textId="77777777" w:rsidR="00797D67" w:rsidRDefault="00797D67" w:rsidP="00797D67">
            <w:pPr>
              <w:pStyle w:val="Cdigo-fonte"/>
              <w:ind w:firstLine="0"/>
            </w:pPr>
          </w:p>
          <w:p w14:paraId="5B8323A1" w14:textId="77777777" w:rsidR="00797D67" w:rsidRDefault="00797D67" w:rsidP="00797D67">
            <w:pPr>
              <w:pStyle w:val="Cdigo-fonte"/>
              <w:ind w:firstLine="0"/>
            </w:pPr>
          </w:p>
          <w:p w14:paraId="50FABB4B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tb_as_status</w:t>
            </w:r>
            <w:proofErr w:type="spellEnd"/>
            <w:r>
              <w:t xml:space="preserve"> (ID_STATUS, DS_STATUS)</w:t>
            </w:r>
          </w:p>
          <w:p w14:paraId="3DF003FD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status.NEXTVAL</w:t>
            </w:r>
            <w:proofErr w:type="spellEnd"/>
            <w:proofErr w:type="gramEnd"/>
            <w:r>
              <w:t>, 'Morta');</w:t>
            </w:r>
          </w:p>
          <w:p w14:paraId="3BD5CF49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tb_as_status</w:t>
            </w:r>
            <w:proofErr w:type="spellEnd"/>
            <w:r>
              <w:t xml:space="preserve"> (ID_STATUS, DS_STATUS)</w:t>
            </w:r>
          </w:p>
          <w:p w14:paraId="147DFD36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status.NEXTVAL</w:t>
            </w:r>
            <w:proofErr w:type="spellEnd"/>
            <w:proofErr w:type="gramEnd"/>
            <w:r>
              <w:t xml:space="preserve">, 'Em </w:t>
            </w:r>
            <w:proofErr w:type="spellStart"/>
            <w:r>
              <w:t>progresso</w:t>
            </w:r>
            <w:proofErr w:type="spellEnd"/>
            <w:r>
              <w:t>');</w:t>
            </w:r>
          </w:p>
          <w:p w14:paraId="4067C45A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tb_as_status</w:t>
            </w:r>
            <w:proofErr w:type="spellEnd"/>
            <w:r>
              <w:t xml:space="preserve"> (ID_STATUS, DS_STATUS)</w:t>
            </w:r>
          </w:p>
          <w:p w14:paraId="67E49253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status.NEXTVAL</w:t>
            </w:r>
            <w:proofErr w:type="spellEnd"/>
            <w:proofErr w:type="gramEnd"/>
            <w:r>
              <w:t xml:space="preserve">, 'Em </w:t>
            </w:r>
            <w:proofErr w:type="spellStart"/>
            <w:r>
              <w:t>tratamento</w:t>
            </w:r>
            <w:proofErr w:type="spellEnd"/>
            <w:r>
              <w:t>');</w:t>
            </w:r>
          </w:p>
          <w:p w14:paraId="46CE6DFE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tb_as_status</w:t>
            </w:r>
            <w:proofErr w:type="spellEnd"/>
            <w:r>
              <w:t xml:space="preserve"> (ID_STATUS, DS_STATUS)</w:t>
            </w:r>
          </w:p>
          <w:p w14:paraId="785E7C11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status.NEXTVAL</w:t>
            </w:r>
            <w:proofErr w:type="spellEnd"/>
            <w:proofErr w:type="gramEnd"/>
            <w:r>
              <w:t>, '</w:t>
            </w:r>
            <w:proofErr w:type="spellStart"/>
            <w:r>
              <w:t>Analisando</w:t>
            </w:r>
            <w:proofErr w:type="spellEnd"/>
            <w:r>
              <w:t>');</w:t>
            </w:r>
          </w:p>
          <w:p w14:paraId="5BCA8D5D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tb_as_status</w:t>
            </w:r>
            <w:proofErr w:type="spellEnd"/>
            <w:r>
              <w:t xml:space="preserve"> (ID_STATUS, DS_STATUS)</w:t>
            </w:r>
          </w:p>
          <w:p w14:paraId="049E05ED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status.NEXTVAL</w:t>
            </w:r>
            <w:proofErr w:type="spellEnd"/>
            <w:proofErr w:type="gramEnd"/>
            <w:r>
              <w:t>, '</w:t>
            </w:r>
            <w:proofErr w:type="spellStart"/>
            <w:r>
              <w:t>Curada</w:t>
            </w:r>
            <w:proofErr w:type="spellEnd"/>
            <w:r>
              <w:t>');</w:t>
            </w:r>
          </w:p>
          <w:p w14:paraId="3D56001B" w14:textId="77777777" w:rsidR="00797D67" w:rsidRDefault="00797D67" w:rsidP="00797D67">
            <w:pPr>
              <w:pStyle w:val="Cdigo-fonte"/>
              <w:ind w:firstLine="0"/>
            </w:pPr>
          </w:p>
          <w:p w14:paraId="274EEFB1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tb_as_planta</w:t>
            </w:r>
            <w:proofErr w:type="spellEnd"/>
            <w:r>
              <w:t xml:space="preserve"> (ID_PLANTA, NM_COMUM, NM_CIENTIFICO, DS_PLANTA, CUIDADOS_GERAIS)</w:t>
            </w:r>
          </w:p>
          <w:p w14:paraId="1A4E11A6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planta.NEXTVAL</w:t>
            </w:r>
            <w:proofErr w:type="spellEnd"/>
            <w:proofErr w:type="gramEnd"/>
            <w:r>
              <w:t xml:space="preserve">, 'Rosa', 'Rosa spp.', 'A rosa é </w:t>
            </w:r>
            <w:proofErr w:type="spellStart"/>
            <w:r>
              <w:t>uma</w:t>
            </w:r>
            <w:proofErr w:type="spellEnd"/>
            <w:r>
              <w:t xml:space="preserve"> planta </w:t>
            </w:r>
            <w:proofErr w:type="spellStart"/>
            <w:r>
              <w:t>conhecida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flores</w:t>
            </w:r>
            <w:proofErr w:type="spellEnd"/>
            <w:r>
              <w:t xml:space="preserve"> </w:t>
            </w:r>
            <w:proofErr w:type="spellStart"/>
            <w:r>
              <w:t>delicadas</w:t>
            </w:r>
            <w:proofErr w:type="spellEnd"/>
            <w:r>
              <w:t xml:space="preserve"> e </w:t>
            </w:r>
            <w:proofErr w:type="spellStart"/>
            <w:r>
              <w:t>perfumadas</w:t>
            </w:r>
            <w:proofErr w:type="spellEnd"/>
            <w:r>
              <w:t xml:space="preserve">.', 'A rosa </w:t>
            </w:r>
            <w:proofErr w:type="spellStart"/>
            <w:r>
              <w:t>requer</w:t>
            </w:r>
            <w:proofErr w:type="spellEnd"/>
            <w:r>
              <w:t xml:space="preserve"> </w:t>
            </w:r>
            <w:proofErr w:type="spellStart"/>
            <w:r>
              <w:t>rega</w:t>
            </w:r>
            <w:proofErr w:type="spellEnd"/>
            <w:r>
              <w:t xml:space="preserve"> regular e luz solar </w:t>
            </w:r>
            <w:proofErr w:type="spellStart"/>
            <w:r>
              <w:t>direta</w:t>
            </w:r>
            <w:proofErr w:type="spellEnd"/>
            <w:r>
              <w:t xml:space="preserve"> para </w:t>
            </w:r>
            <w:proofErr w:type="spellStart"/>
            <w:r>
              <w:t>florescer</w:t>
            </w:r>
            <w:proofErr w:type="spellEnd"/>
            <w:r>
              <w:t xml:space="preserve"> </w:t>
            </w:r>
            <w:proofErr w:type="spellStart"/>
            <w:r>
              <w:t>bem</w:t>
            </w:r>
            <w:proofErr w:type="spellEnd"/>
            <w:r>
              <w:t>.');</w:t>
            </w:r>
          </w:p>
          <w:p w14:paraId="4007D78F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tb_as_planta</w:t>
            </w:r>
            <w:proofErr w:type="spellEnd"/>
            <w:r>
              <w:t xml:space="preserve"> (ID_PLANTA, NM_COMUM, NM_CIENTIFICO, DS_PLANTA, CUIDADOS_GERAIS)</w:t>
            </w:r>
          </w:p>
          <w:p w14:paraId="07E56304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planta.NEXTVAL</w:t>
            </w:r>
            <w:proofErr w:type="spellEnd"/>
            <w:proofErr w:type="gramEnd"/>
            <w:r>
              <w:t xml:space="preserve">, 'Lírio', 'Lilium spp.', 'O </w:t>
            </w:r>
            <w:proofErr w:type="spellStart"/>
            <w:r>
              <w:t>lírio</w:t>
            </w:r>
            <w:proofErr w:type="spellEnd"/>
            <w:r>
              <w:t xml:space="preserve"> é </w:t>
            </w:r>
            <w:proofErr w:type="spellStart"/>
            <w:r>
              <w:t>uma</w:t>
            </w:r>
            <w:proofErr w:type="spellEnd"/>
            <w:r>
              <w:t xml:space="preserve"> planta de </w:t>
            </w:r>
            <w:proofErr w:type="spellStart"/>
            <w:r>
              <w:t>flores</w:t>
            </w:r>
            <w:proofErr w:type="spellEnd"/>
            <w:r>
              <w:t xml:space="preserve"> </w:t>
            </w:r>
            <w:proofErr w:type="spellStart"/>
            <w:r>
              <w:t>vistosas</w:t>
            </w:r>
            <w:proofErr w:type="spellEnd"/>
            <w:r>
              <w:t xml:space="preserve"> e </w:t>
            </w:r>
            <w:proofErr w:type="spellStart"/>
            <w:r>
              <w:t>variadas</w:t>
            </w:r>
            <w:proofErr w:type="spellEnd"/>
            <w:r>
              <w:t xml:space="preserve"> cores.', '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lírios</w:t>
            </w:r>
            <w:proofErr w:type="spellEnd"/>
            <w:r>
              <w:t xml:space="preserve"> </w:t>
            </w:r>
            <w:proofErr w:type="spellStart"/>
            <w:r>
              <w:t>preferem</w:t>
            </w:r>
            <w:proofErr w:type="spellEnd"/>
            <w:r>
              <w:t xml:space="preserve"> solo </w:t>
            </w:r>
            <w:proofErr w:type="spellStart"/>
            <w:r>
              <w:t>bem</w:t>
            </w:r>
            <w:proofErr w:type="spellEnd"/>
            <w:r>
              <w:t xml:space="preserve"> </w:t>
            </w:r>
            <w:proofErr w:type="spellStart"/>
            <w:r>
              <w:t>drenado</w:t>
            </w:r>
            <w:proofErr w:type="spellEnd"/>
            <w:r>
              <w:t xml:space="preserve"> e </w:t>
            </w:r>
            <w:proofErr w:type="spellStart"/>
            <w:r>
              <w:t>devem</w:t>
            </w:r>
            <w:proofErr w:type="spellEnd"/>
            <w:r>
              <w:t xml:space="preserve"> ser </w:t>
            </w:r>
            <w:proofErr w:type="spellStart"/>
            <w:r>
              <w:t>regados</w:t>
            </w:r>
            <w:proofErr w:type="spellEnd"/>
            <w:r>
              <w:t xml:space="preserve"> </w:t>
            </w:r>
            <w:proofErr w:type="spellStart"/>
            <w:r>
              <w:t>regularmente</w:t>
            </w:r>
            <w:proofErr w:type="spellEnd"/>
            <w:r>
              <w:t>.');</w:t>
            </w:r>
          </w:p>
          <w:p w14:paraId="061450AC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tb_as_planta</w:t>
            </w:r>
            <w:proofErr w:type="spellEnd"/>
            <w:r>
              <w:t xml:space="preserve"> (ID_PLANTA, NM_COMUM, NM_CIENTIFICO, DS_PLANTA, CUIDADOS_GERAIS)</w:t>
            </w:r>
          </w:p>
          <w:p w14:paraId="54677D25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planta.NEXTVAL</w:t>
            </w:r>
            <w:proofErr w:type="spellEnd"/>
            <w:proofErr w:type="gramEnd"/>
            <w:r>
              <w:t>, '</w:t>
            </w:r>
            <w:proofErr w:type="spellStart"/>
            <w:r>
              <w:t>Cacto</w:t>
            </w:r>
            <w:proofErr w:type="spellEnd"/>
            <w:r>
              <w:t>', 'Cactaceae', '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cactos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plantas</w:t>
            </w:r>
            <w:proofErr w:type="spellEnd"/>
            <w:r>
              <w:t xml:space="preserve"> </w:t>
            </w:r>
            <w:proofErr w:type="spellStart"/>
            <w:r>
              <w:t>suculentas</w:t>
            </w:r>
            <w:proofErr w:type="spellEnd"/>
            <w:r>
              <w:t xml:space="preserve"> </w:t>
            </w:r>
            <w:proofErr w:type="spellStart"/>
            <w:r>
              <w:t>conhecidas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resistência</w:t>
            </w:r>
            <w:proofErr w:type="spellEnd"/>
            <w:r>
              <w:t xml:space="preserve"> à </w:t>
            </w:r>
            <w:proofErr w:type="spellStart"/>
            <w:r>
              <w:t>seca</w:t>
            </w:r>
            <w:proofErr w:type="spellEnd"/>
            <w:r>
              <w:t>.', '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cactos</w:t>
            </w:r>
            <w:proofErr w:type="spellEnd"/>
            <w:r>
              <w:t xml:space="preserve"> </w:t>
            </w:r>
            <w:proofErr w:type="spellStart"/>
            <w:r>
              <w:t>precisam</w:t>
            </w:r>
            <w:proofErr w:type="spellEnd"/>
            <w:r>
              <w:t xml:space="preserve"> de </w:t>
            </w:r>
            <w:proofErr w:type="spellStart"/>
            <w:r>
              <w:t>pouca</w:t>
            </w:r>
            <w:proofErr w:type="spellEnd"/>
            <w:r>
              <w:t xml:space="preserve"> </w:t>
            </w:r>
            <w:proofErr w:type="spellStart"/>
            <w:r>
              <w:t>água</w:t>
            </w:r>
            <w:proofErr w:type="spellEnd"/>
            <w:r>
              <w:t xml:space="preserve"> e luz solar </w:t>
            </w:r>
            <w:proofErr w:type="spellStart"/>
            <w:r>
              <w:t>direta</w:t>
            </w:r>
            <w:proofErr w:type="spellEnd"/>
            <w:r>
              <w:t>.');</w:t>
            </w:r>
          </w:p>
          <w:p w14:paraId="2138EA28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tb_as_planta</w:t>
            </w:r>
            <w:proofErr w:type="spellEnd"/>
            <w:r>
              <w:t xml:space="preserve"> (ID_PLANTA, NM_COMUM, NM_CIENTIFICO, DS_PLANTA, CUIDADOS_GERAIS)</w:t>
            </w:r>
          </w:p>
          <w:p w14:paraId="1F7BC1B9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planta.NEXTVAL</w:t>
            </w:r>
            <w:proofErr w:type="spellEnd"/>
            <w:proofErr w:type="gramEnd"/>
            <w:r>
              <w:t>, 'Orquídea', '</w:t>
            </w:r>
            <w:proofErr w:type="spellStart"/>
            <w:r>
              <w:t>Orchidaceae</w:t>
            </w:r>
            <w:proofErr w:type="spellEnd"/>
            <w:r>
              <w:t xml:space="preserve">', 'As </w:t>
            </w:r>
            <w:proofErr w:type="spellStart"/>
            <w:r>
              <w:t>orquídeas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conhecidas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flores</w:t>
            </w:r>
            <w:proofErr w:type="spellEnd"/>
            <w:r>
              <w:t xml:space="preserve"> elegantes e </w:t>
            </w:r>
            <w:proofErr w:type="spellStart"/>
            <w:r>
              <w:t>variadas</w:t>
            </w:r>
            <w:proofErr w:type="spellEnd"/>
            <w:r>
              <w:t xml:space="preserve">.', 'As </w:t>
            </w:r>
            <w:proofErr w:type="spellStart"/>
            <w:r>
              <w:t>orquídeas</w:t>
            </w:r>
            <w:proofErr w:type="spellEnd"/>
            <w:r>
              <w:t xml:space="preserve"> </w:t>
            </w:r>
            <w:proofErr w:type="spellStart"/>
            <w:r>
              <w:t>necessitam</w:t>
            </w:r>
            <w:proofErr w:type="spellEnd"/>
            <w:r>
              <w:t xml:space="preserve"> de </w:t>
            </w:r>
            <w:proofErr w:type="spellStart"/>
            <w:r>
              <w:t>umidade</w:t>
            </w:r>
            <w:proofErr w:type="spellEnd"/>
            <w:r>
              <w:t xml:space="preserve"> </w:t>
            </w:r>
            <w:proofErr w:type="spellStart"/>
            <w:r>
              <w:t>constante</w:t>
            </w:r>
            <w:proofErr w:type="spellEnd"/>
            <w:r>
              <w:t xml:space="preserve"> e luz </w:t>
            </w:r>
            <w:proofErr w:type="spellStart"/>
            <w:r>
              <w:t>indireta</w:t>
            </w:r>
            <w:proofErr w:type="spellEnd"/>
            <w:r>
              <w:t>.');</w:t>
            </w:r>
          </w:p>
          <w:p w14:paraId="69C38ABB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tb_as_planta</w:t>
            </w:r>
            <w:proofErr w:type="spellEnd"/>
            <w:r>
              <w:t xml:space="preserve"> (ID_PLANTA, NM_COMUM, NM_CIENTIFICO, DS_PLANTA, CUIDADOS_GERAIS)</w:t>
            </w:r>
          </w:p>
          <w:p w14:paraId="0DAE0E70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planta.NEXTVAL</w:t>
            </w:r>
            <w:proofErr w:type="spellEnd"/>
            <w:proofErr w:type="gramEnd"/>
            <w:r>
              <w:t>, '</w:t>
            </w:r>
            <w:proofErr w:type="spellStart"/>
            <w:r>
              <w:t>Samambaia</w:t>
            </w:r>
            <w:proofErr w:type="spellEnd"/>
            <w:r>
              <w:t>', '</w:t>
            </w:r>
            <w:proofErr w:type="spellStart"/>
            <w:r>
              <w:t>Nephrolepis</w:t>
            </w:r>
            <w:proofErr w:type="spellEnd"/>
            <w:r>
              <w:t xml:space="preserve"> </w:t>
            </w:r>
            <w:proofErr w:type="spellStart"/>
            <w:r>
              <w:t>exaltata</w:t>
            </w:r>
            <w:proofErr w:type="spellEnd"/>
            <w:r>
              <w:t xml:space="preserve">', 'A </w:t>
            </w:r>
            <w:proofErr w:type="spellStart"/>
            <w:r>
              <w:t>samambaia</w:t>
            </w:r>
            <w:proofErr w:type="spellEnd"/>
            <w:r>
              <w:t xml:space="preserve"> é </w:t>
            </w:r>
            <w:proofErr w:type="spellStart"/>
            <w:r>
              <w:t>uma</w:t>
            </w:r>
            <w:proofErr w:type="spellEnd"/>
            <w:r>
              <w:t xml:space="preserve"> planta que </w:t>
            </w:r>
            <w:proofErr w:type="spellStart"/>
            <w:r>
              <w:t>gosta</w:t>
            </w:r>
            <w:proofErr w:type="spellEnd"/>
            <w:r>
              <w:t xml:space="preserve"> de ambientes </w:t>
            </w:r>
            <w:proofErr w:type="spellStart"/>
            <w:r>
              <w:t>úmidos</w:t>
            </w:r>
            <w:proofErr w:type="spellEnd"/>
            <w:r>
              <w:t xml:space="preserve"> e </w:t>
            </w:r>
            <w:proofErr w:type="spellStart"/>
            <w:r>
              <w:t>sombreados</w:t>
            </w:r>
            <w:proofErr w:type="spellEnd"/>
            <w:r>
              <w:t>.', '</w:t>
            </w:r>
            <w:proofErr w:type="spellStart"/>
            <w:r>
              <w:t>Mantenha</w:t>
            </w:r>
            <w:proofErr w:type="spellEnd"/>
            <w:r>
              <w:t xml:space="preserve"> o solo da </w:t>
            </w:r>
            <w:proofErr w:type="spellStart"/>
            <w:r>
              <w:t>samambaia</w:t>
            </w:r>
            <w:proofErr w:type="spellEnd"/>
            <w:r>
              <w:t xml:space="preserve"> sempre </w:t>
            </w:r>
            <w:proofErr w:type="spellStart"/>
            <w:r>
              <w:t>úmido</w:t>
            </w:r>
            <w:proofErr w:type="spellEnd"/>
            <w:r>
              <w:t xml:space="preserve"> e evite luz solar </w:t>
            </w:r>
            <w:proofErr w:type="spellStart"/>
            <w:r>
              <w:t>direta</w:t>
            </w:r>
            <w:proofErr w:type="spellEnd"/>
            <w:r>
              <w:t>.');</w:t>
            </w:r>
          </w:p>
          <w:p w14:paraId="696CA4BE" w14:textId="77777777" w:rsidR="00797D67" w:rsidRDefault="00797D67" w:rsidP="00797D67">
            <w:pPr>
              <w:pStyle w:val="Cdigo-fonte"/>
              <w:ind w:firstLine="0"/>
            </w:pPr>
          </w:p>
          <w:p w14:paraId="07F906DC" w14:textId="77777777" w:rsidR="00797D67" w:rsidRDefault="00797D67" w:rsidP="00797D67">
            <w:pPr>
              <w:pStyle w:val="Cdigo-fonte"/>
              <w:ind w:firstLine="0"/>
            </w:pPr>
          </w:p>
          <w:p w14:paraId="7788E6BB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tb_as_local</w:t>
            </w:r>
            <w:proofErr w:type="spellEnd"/>
            <w:r>
              <w:t xml:space="preserve"> (ID_LOCAL, ID_USUARIO, NM_PAIS, SG_ESTADO, NM_MUNICIPIO, NM_BAIRRO, NM_LOGRADOURO, NR_LOGRADOURO, NR_CEP, DS_COMPLEMENTO)</w:t>
            </w:r>
          </w:p>
          <w:p w14:paraId="5A0898B5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local.NEXTVAL</w:t>
            </w:r>
            <w:proofErr w:type="spellEnd"/>
            <w:proofErr w:type="gramEnd"/>
            <w:r>
              <w:t>, 1, '</w:t>
            </w:r>
            <w:proofErr w:type="spellStart"/>
            <w:r>
              <w:t>Brasil</w:t>
            </w:r>
            <w:proofErr w:type="spellEnd"/>
            <w:r>
              <w:t xml:space="preserve">', 'SP', 'São Paulo', 'Centro', 'Avenida </w:t>
            </w:r>
            <w:proofErr w:type="spellStart"/>
            <w:r>
              <w:t>Paulista</w:t>
            </w:r>
            <w:proofErr w:type="spellEnd"/>
            <w:r>
              <w:t>', '123', '01234567', '</w:t>
            </w:r>
            <w:proofErr w:type="spellStart"/>
            <w:r>
              <w:t>Apto</w:t>
            </w:r>
            <w:proofErr w:type="spellEnd"/>
            <w:r>
              <w:t xml:space="preserve"> 101');</w:t>
            </w:r>
          </w:p>
          <w:p w14:paraId="16D72C80" w14:textId="77777777" w:rsidR="00797D67" w:rsidRDefault="00797D67" w:rsidP="00797D67">
            <w:pPr>
              <w:pStyle w:val="Cdigo-fonte"/>
              <w:ind w:firstLine="0"/>
            </w:pPr>
            <w:r>
              <w:lastRenderedPageBreak/>
              <w:t xml:space="preserve">INSERT INTO </w:t>
            </w:r>
            <w:proofErr w:type="spellStart"/>
            <w:r>
              <w:t>tb_as_local</w:t>
            </w:r>
            <w:proofErr w:type="spellEnd"/>
            <w:r>
              <w:t xml:space="preserve"> (ID_LOCAL, ID_USUARIO, NM_PAIS, SG_ESTADO, NM_MUNICIPIO, NM_BAIRRO, NM_LOGRADOURO, NR_LOGRADOURO, NR_CEP, DS_COMPLEMENTO)</w:t>
            </w:r>
          </w:p>
          <w:p w14:paraId="57D2EEAF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local.NEXTVAL</w:t>
            </w:r>
            <w:proofErr w:type="spellEnd"/>
            <w:proofErr w:type="gramEnd"/>
            <w:r>
              <w:t>, 2, '</w:t>
            </w:r>
            <w:proofErr w:type="spellStart"/>
            <w:r>
              <w:t>Brasil</w:t>
            </w:r>
            <w:proofErr w:type="spellEnd"/>
            <w:r>
              <w:t xml:space="preserve">', 'RJ', 'Rio de Janeiro', 'Copacabana', 'Rua </w:t>
            </w:r>
            <w:proofErr w:type="spellStart"/>
            <w:r>
              <w:t>Nossa</w:t>
            </w:r>
            <w:proofErr w:type="spellEnd"/>
            <w:r>
              <w:t xml:space="preserve"> Senhora de Copacabana', '456', '22334455', 'Casa 2A');</w:t>
            </w:r>
          </w:p>
          <w:p w14:paraId="521B94A7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tb_as_local</w:t>
            </w:r>
            <w:proofErr w:type="spellEnd"/>
            <w:r>
              <w:t xml:space="preserve"> (ID_LOCAL, ID_USUARIO, NM_PAIS, SG_ESTADO, NM_MUNICIPIO, NM_BAIRRO, NM_LOGRADOURO, NR_LOGRADOURO, NR_CEP, DS_COMPLEMENTO)</w:t>
            </w:r>
          </w:p>
          <w:p w14:paraId="0722A5C9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local.NEXTVAL</w:t>
            </w:r>
            <w:proofErr w:type="spellEnd"/>
            <w:proofErr w:type="gramEnd"/>
            <w:r>
              <w:t>, 3, '</w:t>
            </w:r>
            <w:proofErr w:type="spellStart"/>
            <w:r>
              <w:t>Brasil</w:t>
            </w:r>
            <w:proofErr w:type="spellEnd"/>
            <w:r>
              <w:t>', 'MG', 'Belo Horizonte', '</w:t>
            </w:r>
            <w:proofErr w:type="spellStart"/>
            <w:r>
              <w:t>Savassi</w:t>
            </w:r>
            <w:proofErr w:type="spellEnd"/>
            <w:r>
              <w:t>', 'Avenida Getúlio Vargas', '789', '30123456', NULL);</w:t>
            </w:r>
          </w:p>
          <w:p w14:paraId="573EBEB3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tb_as_local</w:t>
            </w:r>
            <w:proofErr w:type="spellEnd"/>
            <w:r>
              <w:t xml:space="preserve"> (ID_LOCAL, ID_USUARIO, NM_PAIS, SG_ESTADO, NM_MUNICIPIO, NM_BAIRRO, NM_LOGRADOURO, NR_LOGRADOURO, NR_CEP, DS_COMPLEMENTO)</w:t>
            </w:r>
          </w:p>
          <w:p w14:paraId="1D26B916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local.NEXTVAL</w:t>
            </w:r>
            <w:proofErr w:type="spellEnd"/>
            <w:proofErr w:type="gramEnd"/>
            <w:r>
              <w:t>, 4, '</w:t>
            </w:r>
            <w:proofErr w:type="spellStart"/>
            <w:r>
              <w:t>Brasil</w:t>
            </w:r>
            <w:proofErr w:type="spellEnd"/>
            <w:r>
              <w:t>', 'RS', 'Porto Alegre', '</w:t>
            </w:r>
            <w:proofErr w:type="spellStart"/>
            <w:r>
              <w:t>Moinhos</w:t>
            </w:r>
            <w:proofErr w:type="spellEnd"/>
            <w:r>
              <w:t xml:space="preserve"> de Vento', 'Rua Padre Chagas', '101', '90450123', 'Sala 3');</w:t>
            </w:r>
          </w:p>
          <w:p w14:paraId="71975595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tb_as_local</w:t>
            </w:r>
            <w:proofErr w:type="spellEnd"/>
            <w:r>
              <w:t xml:space="preserve"> (ID_LOCAL, ID_USUARIO, NM_PAIS, SG_ESTADO, NM_MUNICIPIO, NM_BAIRRO, NM_LOGRADOURO, NR_LOGRADOURO, NR_CEP, DS_COMPLEMENTO)</w:t>
            </w:r>
          </w:p>
          <w:p w14:paraId="55BB381A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local.NEXTVAL</w:t>
            </w:r>
            <w:proofErr w:type="spellEnd"/>
            <w:proofErr w:type="gramEnd"/>
            <w:r>
              <w:t>, 5, '</w:t>
            </w:r>
            <w:proofErr w:type="spellStart"/>
            <w:r>
              <w:t>Brasil</w:t>
            </w:r>
            <w:proofErr w:type="spellEnd"/>
            <w:r>
              <w:t>', 'DF', 'Brasília', 'Asa Norte', 'Quadra 102', '</w:t>
            </w:r>
            <w:proofErr w:type="spellStart"/>
            <w:r>
              <w:t>Apto</w:t>
            </w:r>
            <w:proofErr w:type="spellEnd"/>
            <w:r>
              <w:t xml:space="preserve"> 501', '70000123', 'Bloco B');</w:t>
            </w:r>
          </w:p>
          <w:p w14:paraId="0A642AC5" w14:textId="77777777" w:rsidR="00797D67" w:rsidRDefault="00797D67" w:rsidP="00797D67">
            <w:pPr>
              <w:pStyle w:val="Cdigo-fonte"/>
              <w:ind w:firstLine="0"/>
            </w:pPr>
          </w:p>
          <w:p w14:paraId="3FC97B91" w14:textId="77777777" w:rsidR="00797D67" w:rsidRDefault="00797D67" w:rsidP="00797D67">
            <w:pPr>
              <w:pStyle w:val="Cdigo-fonte"/>
              <w:ind w:firstLine="0"/>
            </w:pPr>
          </w:p>
          <w:p w14:paraId="2F9645C4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tb_as_analise</w:t>
            </w:r>
            <w:proofErr w:type="spellEnd"/>
            <w:r>
              <w:t xml:space="preserve"> (ID_ANALISE, ID_LOCAL, ID_STATUS, ID_PLANTA, CM_IMAGEM, DS_PROBLEMA, DS_SOLUCAO, DT_REGISTRO)</w:t>
            </w:r>
          </w:p>
          <w:p w14:paraId="32FF2CBF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analise.NEXTVAL</w:t>
            </w:r>
            <w:proofErr w:type="spellEnd"/>
            <w:proofErr w:type="gramEnd"/>
            <w:r>
              <w:t xml:space="preserve">, 1, ROUND(DBMS_RANDOM.VALUE(1, 5)), ROUND(DBMS_RANDOM.VALUE(1, 5)), 'planta1.jpg', 'A planta </w:t>
            </w:r>
            <w:proofErr w:type="spellStart"/>
            <w:r>
              <w:t>apresenta</w:t>
            </w:r>
            <w:proofErr w:type="spellEnd"/>
            <w:r>
              <w:t xml:space="preserve"> </w:t>
            </w:r>
            <w:proofErr w:type="spellStart"/>
            <w:r>
              <w:t>folhas</w:t>
            </w:r>
            <w:proofErr w:type="spellEnd"/>
            <w:r>
              <w:t xml:space="preserve"> </w:t>
            </w:r>
            <w:proofErr w:type="spellStart"/>
            <w:r>
              <w:t>murchas</w:t>
            </w:r>
            <w:proofErr w:type="spellEnd"/>
            <w:r>
              <w:t>.', '</w:t>
            </w:r>
            <w:proofErr w:type="spellStart"/>
            <w:r>
              <w:t>Aumentar</w:t>
            </w:r>
            <w:proofErr w:type="spellEnd"/>
            <w:r>
              <w:t xml:space="preserve"> a </w:t>
            </w:r>
            <w:proofErr w:type="spellStart"/>
            <w:r>
              <w:t>rega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a </w:t>
            </w:r>
            <w:proofErr w:type="spellStart"/>
            <w:r>
              <w:t>exposição</w:t>
            </w:r>
            <w:proofErr w:type="spellEnd"/>
            <w:r>
              <w:t xml:space="preserve"> solar.', SYSDATE);</w:t>
            </w:r>
          </w:p>
          <w:p w14:paraId="02646C3D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tb_as_analise</w:t>
            </w:r>
            <w:proofErr w:type="spellEnd"/>
            <w:r>
              <w:t xml:space="preserve"> (ID_ANALISE, ID_LOCAL, ID_STATUS, ID_PLANTA, CM_IMAGEM, DS_PROBLEMA, DS_SOLUCAO, DT_REGISTRO)</w:t>
            </w:r>
          </w:p>
          <w:p w14:paraId="61991342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analise.NEXTVAL</w:t>
            </w:r>
            <w:proofErr w:type="spellEnd"/>
            <w:proofErr w:type="gramEnd"/>
            <w:r>
              <w:t xml:space="preserve">, 2, ROUND(DBMS_RANDOM.VALUE(1, 5)), ROUND(DBMS_RANDOM.VALUE(1, 5)), 'planta2.png', 'A planta </w:t>
            </w:r>
            <w:proofErr w:type="spellStart"/>
            <w:r>
              <w:t>está</w:t>
            </w:r>
            <w:proofErr w:type="spellEnd"/>
            <w:r>
              <w:t xml:space="preserve"> com </w:t>
            </w:r>
            <w:proofErr w:type="spellStart"/>
            <w:r>
              <w:t>folhas</w:t>
            </w:r>
            <w:proofErr w:type="spellEnd"/>
            <w:r>
              <w:t xml:space="preserve"> </w:t>
            </w:r>
            <w:proofErr w:type="spellStart"/>
            <w:r>
              <w:t>amareladas</w:t>
            </w:r>
            <w:proofErr w:type="spellEnd"/>
            <w:r>
              <w:t>.', '</w:t>
            </w: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fertilizante</w:t>
            </w:r>
            <w:proofErr w:type="spellEnd"/>
            <w:r>
              <w:t xml:space="preserve"> e </w:t>
            </w:r>
            <w:proofErr w:type="spellStart"/>
            <w:r>
              <w:t>ajustar</w:t>
            </w:r>
            <w:proofErr w:type="spellEnd"/>
            <w:r>
              <w:t xml:space="preserve"> a </w:t>
            </w:r>
            <w:proofErr w:type="spellStart"/>
            <w:r>
              <w:t>rega</w:t>
            </w:r>
            <w:proofErr w:type="spellEnd"/>
            <w:r>
              <w:t>.', SYSDATE);</w:t>
            </w:r>
          </w:p>
          <w:p w14:paraId="4884C689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tb_as_analise</w:t>
            </w:r>
            <w:proofErr w:type="spellEnd"/>
            <w:r>
              <w:t xml:space="preserve"> (ID_ANALISE, ID_LOCAL, ID_STATUS, ID_PLANTA, CM_IMAGEM, DS_PROBLEMA, DS_SOLUCAO, DT_REGISTRO)</w:t>
            </w:r>
          </w:p>
          <w:p w14:paraId="28C15468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analise.NEXTVAL</w:t>
            </w:r>
            <w:proofErr w:type="spellEnd"/>
            <w:proofErr w:type="gramEnd"/>
            <w:r>
              <w:t xml:space="preserve">, 3, ROUND(DBMS_RANDOM.VALUE(1, 5)), ROUND(DBMS_RANDOM.VALUE(1, 5)), 'planta3.jpg', 'A planta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pragas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folhas</w:t>
            </w:r>
            <w:proofErr w:type="spellEnd"/>
            <w:r>
              <w:t xml:space="preserve">.', 'Usar </w:t>
            </w:r>
            <w:proofErr w:type="spellStart"/>
            <w:r>
              <w:t>inseticida</w:t>
            </w:r>
            <w:proofErr w:type="spellEnd"/>
            <w:r>
              <w:t xml:space="preserve"> e remover as </w:t>
            </w:r>
            <w:proofErr w:type="spellStart"/>
            <w:r>
              <w:t>folhas</w:t>
            </w:r>
            <w:proofErr w:type="spellEnd"/>
            <w:r>
              <w:t xml:space="preserve"> </w:t>
            </w:r>
            <w:proofErr w:type="spellStart"/>
            <w:r>
              <w:t>afetadas</w:t>
            </w:r>
            <w:proofErr w:type="spellEnd"/>
            <w:r>
              <w:t>.', SYSDATE);</w:t>
            </w:r>
          </w:p>
          <w:p w14:paraId="1BCFDD12" w14:textId="77777777" w:rsidR="00797D67" w:rsidRDefault="00797D67" w:rsidP="00797D67">
            <w:pPr>
              <w:pStyle w:val="Cdigo-fonte"/>
              <w:ind w:firstLine="0"/>
            </w:pPr>
            <w:r>
              <w:t xml:space="preserve">INSERT INTO </w:t>
            </w:r>
            <w:proofErr w:type="spellStart"/>
            <w:r>
              <w:t>tb_as_analise</w:t>
            </w:r>
            <w:proofErr w:type="spellEnd"/>
            <w:r>
              <w:t xml:space="preserve"> (ID_ANALISE, ID_LOCAL, ID_STATUS, ID_PLANTA, CM_IMAGEM, DS_PROBLEMA, DS_SOLUCAO, DT_REGISTRO)</w:t>
            </w:r>
          </w:p>
          <w:p w14:paraId="1060B35D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analise.NEXTVAL</w:t>
            </w:r>
            <w:proofErr w:type="spellEnd"/>
            <w:proofErr w:type="gramEnd"/>
            <w:r>
              <w:t xml:space="preserve">, 4, ROUND(DBMS_RANDOM.VALUE(1, 5)), ROUND(DBMS_RANDOM.VALUE(1, 5)), 'planta4.jpg', 'A planta </w:t>
            </w:r>
            <w:proofErr w:type="spellStart"/>
            <w:r>
              <w:t>está</w:t>
            </w:r>
            <w:proofErr w:type="spellEnd"/>
            <w:r>
              <w:t xml:space="preserve"> com </w:t>
            </w:r>
            <w:proofErr w:type="spellStart"/>
            <w:r>
              <w:t>excesso</w:t>
            </w:r>
            <w:proofErr w:type="spellEnd"/>
            <w:r>
              <w:t xml:space="preserve"> de </w:t>
            </w:r>
            <w:proofErr w:type="spellStart"/>
            <w:r>
              <w:t>água</w:t>
            </w:r>
            <w:proofErr w:type="spellEnd"/>
            <w:r>
              <w:t>.', '</w:t>
            </w:r>
            <w:proofErr w:type="spellStart"/>
            <w:r>
              <w:t>Reduzir</w:t>
            </w:r>
            <w:proofErr w:type="spellEnd"/>
            <w:r>
              <w:t xml:space="preserve"> a </w:t>
            </w:r>
            <w:proofErr w:type="spellStart"/>
            <w:r>
              <w:t>rega</w:t>
            </w:r>
            <w:proofErr w:type="spellEnd"/>
            <w:r>
              <w:t xml:space="preserve"> e </w:t>
            </w:r>
            <w:proofErr w:type="spellStart"/>
            <w:r>
              <w:t>melhorar</w:t>
            </w:r>
            <w:proofErr w:type="spellEnd"/>
            <w:r>
              <w:t xml:space="preserve"> a </w:t>
            </w:r>
            <w:proofErr w:type="spellStart"/>
            <w:r>
              <w:t>drenagem</w:t>
            </w:r>
            <w:proofErr w:type="spellEnd"/>
            <w:r>
              <w:t xml:space="preserve"> do solo.', SYSDATE);</w:t>
            </w:r>
          </w:p>
          <w:p w14:paraId="68CDB69F" w14:textId="77777777" w:rsidR="00797D67" w:rsidRDefault="00797D67" w:rsidP="00797D67">
            <w:pPr>
              <w:pStyle w:val="Cdigo-fonte"/>
              <w:ind w:firstLine="0"/>
            </w:pPr>
            <w:r>
              <w:lastRenderedPageBreak/>
              <w:t xml:space="preserve">INSERT INTO </w:t>
            </w:r>
            <w:proofErr w:type="spellStart"/>
            <w:r>
              <w:t>tb_as_analise</w:t>
            </w:r>
            <w:proofErr w:type="spellEnd"/>
            <w:r>
              <w:t xml:space="preserve"> (ID_ANALISE, ID_LOCAL, ID_STATUS, ID_PLANTA, CM_IMAGEM, DS_PROBLEMA, DS_SOLUCAO, DT_REGISTRO)</w:t>
            </w:r>
          </w:p>
          <w:p w14:paraId="36E3E8AC" w14:textId="77777777" w:rsidR="00797D67" w:rsidRDefault="00797D67" w:rsidP="00797D67">
            <w:pPr>
              <w:pStyle w:val="Cdigo-fonte"/>
              <w:ind w:firstLine="0"/>
            </w:pPr>
            <w:r>
              <w:t xml:space="preserve">    VALUES (</w:t>
            </w:r>
            <w:proofErr w:type="spellStart"/>
            <w:r>
              <w:t>seq_id_</w:t>
            </w:r>
            <w:proofErr w:type="gramStart"/>
            <w:r>
              <w:t>analise.NEXTVAL</w:t>
            </w:r>
            <w:proofErr w:type="spellEnd"/>
            <w:proofErr w:type="gramEnd"/>
            <w:r>
              <w:t xml:space="preserve">, 5, ROUND(DBMS_RANDOM.VALUE(1, 5)), ROUND(DBMS_RANDOM.VALUE(1, 5)), 'planta5.png', 'A planta </w:t>
            </w:r>
            <w:proofErr w:type="spellStart"/>
            <w:r>
              <w:t>está</w:t>
            </w:r>
            <w:proofErr w:type="spellEnd"/>
            <w:r>
              <w:t xml:space="preserve"> com </w:t>
            </w:r>
            <w:proofErr w:type="spellStart"/>
            <w:r>
              <w:t>manchas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folhas</w:t>
            </w:r>
            <w:proofErr w:type="spellEnd"/>
            <w:r>
              <w:t>.', '</w:t>
            </w:r>
            <w:proofErr w:type="spellStart"/>
            <w:r>
              <w:t>Identificar</w:t>
            </w:r>
            <w:proofErr w:type="spellEnd"/>
            <w:r>
              <w:t xml:space="preserve"> a causa das </w:t>
            </w:r>
            <w:proofErr w:type="spellStart"/>
            <w:r>
              <w:t>manchas</w:t>
            </w:r>
            <w:proofErr w:type="spellEnd"/>
            <w:r>
              <w:t xml:space="preserve"> e </w:t>
            </w:r>
            <w:proofErr w:type="spellStart"/>
            <w:r>
              <w:t>tratá</w:t>
            </w:r>
            <w:proofErr w:type="spellEnd"/>
            <w:r>
              <w:t>-las.', SYSDATE);</w:t>
            </w:r>
          </w:p>
          <w:p w14:paraId="6061F270" w14:textId="77777777" w:rsidR="00797D67" w:rsidRDefault="00797D67" w:rsidP="00797D67">
            <w:pPr>
              <w:pStyle w:val="Cdigo-fonte"/>
              <w:ind w:firstLine="0"/>
            </w:pPr>
          </w:p>
          <w:p w14:paraId="71561354" w14:textId="289E985E" w:rsidR="0048324B" w:rsidRDefault="00797D67" w:rsidP="00797D67">
            <w:pPr>
              <w:pStyle w:val="Cdigo-fonte"/>
              <w:ind w:firstLine="0"/>
            </w:pPr>
            <w:r>
              <w:t>COMMIT;</w:t>
            </w:r>
          </w:p>
        </w:tc>
      </w:tr>
    </w:tbl>
    <w:p w14:paraId="76288404" w14:textId="46AE64B6" w:rsidR="0048324B" w:rsidRPr="00AF754D" w:rsidRDefault="00DD4030" w:rsidP="0048324B">
      <w:pPr>
        <w:pStyle w:val="Legenda"/>
      </w:pPr>
      <w:r>
        <w:lastRenderedPageBreak/>
        <w:t xml:space="preserve">Exemplo de </w:t>
      </w:r>
      <w:r w:rsidR="0048324B">
        <w:t>S</w:t>
      </w:r>
      <w:r w:rsidR="0048324B" w:rsidRPr="4CD0688E">
        <w:t>cript em SQL para carga inicial do banco de dado</w:t>
      </w:r>
      <w:r w:rsidR="0048324B">
        <w:t xml:space="preserve">s </w:t>
      </w:r>
      <w:r w:rsidR="00797D67">
        <w:t>no banco</w:t>
      </w:r>
    </w:p>
    <w:p w14:paraId="2A7C591C" w14:textId="303BF468" w:rsidR="004A05C4" w:rsidRDefault="004A05C4" w:rsidP="004A05C4">
      <w:pPr>
        <w:pStyle w:val="Ttulo1"/>
        <w:rPr>
          <w:lang w:val="en-US"/>
        </w:rPr>
      </w:pPr>
      <w:bookmarkStart w:id="10" w:name="_Toc67673075"/>
      <w:r w:rsidRPr="0027353F">
        <w:rPr>
          <w:lang w:val="en-US"/>
        </w:rPr>
        <w:lastRenderedPageBreak/>
        <w:t xml:space="preserve">7 – Data </w:t>
      </w:r>
      <w:proofErr w:type="spellStart"/>
      <w:r w:rsidRPr="0027353F">
        <w:rPr>
          <w:lang w:val="en-US"/>
        </w:rPr>
        <w:t>Manupulation</w:t>
      </w:r>
      <w:proofErr w:type="spellEnd"/>
      <w:r w:rsidRPr="0027353F">
        <w:rPr>
          <w:lang w:val="en-US"/>
        </w:rPr>
        <w:t xml:space="preserve">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10"/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05F282A5" w14:textId="77777777" w:rsidTr="001F098C">
        <w:tc>
          <w:tcPr>
            <w:tcW w:w="9061" w:type="dxa"/>
          </w:tcPr>
          <w:p w14:paraId="1B4994D4" w14:textId="77777777" w:rsidR="00050FEA" w:rsidRDefault="00050FEA" w:rsidP="008E35F7">
            <w:pPr>
              <w:pStyle w:val="Cdigo-fonte"/>
              <w:ind w:firstLine="0"/>
              <w:jc w:val="left"/>
            </w:pPr>
          </w:p>
          <w:p w14:paraId="5EA8CCF0" w14:textId="77777777" w:rsidR="00797D67" w:rsidRDefault="00797D67" w:rsidP="00797D67">
            <w:pPr>
              <w:pStyle w:val="Cdigo-fonte"/>
              <w:ind w:left="30" w:firstLine="0"/>
              <w:jc w:val="left"/>
            </w:pPr>
            <w:r>
              <w:t xml:space="preserve">UPDATE </w:t>
            </w:r>
            <w:proofErr w:type="spellStart"/>
            <w:r>
              <w:t>tb_as_analise</w:t>
            </w:r>
            <w:proofErr w:type="spellEnd"/>
            <w:r>
              <w:t xml:space="preserve"> </w:t>
            </w:r>
          </w:p>
          <w:p w14:paraId="0CCAF160" w14:textId="77777777" w:rsidR="00797D67" w:rsidRDefault="00797D67" w:rsidP="00797D67">
            <w:pPr>
              <w:pStyle w:val="Cdigo-fonte"/>
              <w:ind w:left="30" w:firstLine="0"/>
              <w:jc w:val="left"/>
            </w:pPr>
            <w:r>
              <w:t xml:space="preserve">    SET CM_IMAGEM = 'nova_imagem_planta.png'</w:t>
            </w:r>
          </w:p>
          <w:p w14:paraId="609AAFB6" w14:textId="77777777" w:rsidR="00797D67" w:rsidRDefault="00797D67" w:rsidP="00797D67">
            <w:pPr>
              <w:pStyle w:val="Cdigo-fonte"/>
              <w:ind w:left="30" w:firstLine="0"/>
              <w:jc w:val="left"/>
            </w:pPr>
            <w:r>
              <w:t xml:space="preserve">    WHERE ID_ANALISE = </w:t>
            </w:r>
            <w:proofErr w:type="gramStart"/>
            <w:r>
              <w:t>3;</w:t>
            </w:r>
            <w:proofErr w:type="gramEnd"/>
          </w:p>
          <w:p w14:paraId="2953D008" w14:textId="77777777" w:rsidR="00797D67" w:rsidRDefault="00797D67" w:rsidP="00797D67">
            <w:pPr>
              <w:pStyle w:val="Cdigo-fonte"/>
              <w:ind w:left="30" w:firstLine="0"/>
              <w:jc w:val="left"/>
            </w:pPr>
          </w:p>
          <w:p w14:paraId="0F608080" w14:textId="77777777" w:rsidR="00797D67" w:rsidRDefault="00797D67" w:rsidP="00797D67">
            <w:pPr>
              <w:pStyle w:val="Cdigo-fonte"/>
              <w:ind w:left="30" w:firstLine="0"/>
              <w:jc w:val="left"/>
            </w:pPr>
            <w:r>
              <w:t xml:space="preserve">UPDATE </w:t>
            </w:r>
            <w:proofErr w:type="spellStart"/>
            <w:r>
              <w:t>tb_as_telefone</w:t>
            </w:r>
            <w:proofErr w:type="spellEnd"/>
          </w:p>
          <w:p w14:paraId="042E6DD2" w14:textId="77777777" w:rsidR="00797D67" w:rsidRDefault="00797D67" w:rsidP="00797D67">
            <w:pPr>
              <w:pStyle w:val="Cdigo-fonte"/>
              <w:ind w:left="30" w:firstLine="0"/>
              <w:jc w:val="left"/>
            </w:pPr>
            <w:r>
              <w:t xml:space="preserve">    SET NR_TELEFONE = '966309946'</w:t>
            </w:r>
          </w:p>
          <w:p w14:paraId="0437B110" w14:textId="77777777" w:rsidR="00797D67" w:rsidRDefault="00797D67" w:rsidP="00797D67">
            <w:pPr>
              <w:pStyle w:val="Cdigo-fonte"/>
              <w:ind w:left="30" w:firstLine="0"/>
              <w:jc w:val="left"/>
            </w:pPr>
            <w:r>
              <w:t xml:space="preserve">    WHERE ID_TELEFONE = </w:t>
            </w:r>
            <w:proofErr w:type="gramStart"/>
            <w:r>
              <w:t>2;</w:t>
            </w:r>
            <w:proofErr w:type="gramEnd"/>
          </w:p>
          <w:p w14:paraId="679066E3" w14:textId="77777777" w:rsidR="00797D67" w:rsidRDefault="00797D67" w:rsidP="00797D67">
            <w:pPr>
              <w:pStyle w:val="Cdigo-fonte"/>
              <w:ind w:left="30" w:firstLine="0"/>
              <w:jc w:val="left"/>
            </w:pPr>
          </w:p>
          <w:p w14:paraId="150BEF92" w14:textId="29C7F586" w:rsidR="004A05C4" w:rsidRDefault="00797D67" w:rsidP="00797D67">
            <w:pPr>
              <w:pStyle w:val="Cdigo-fonte"/>
              <w:ind w:firstLine="0"/>
              <w:jc w:val="left"/>
            </w:pPr>
            <w:r>
              <w:t>COMMIT;</w:t>
            </w:r>
          </w:p>
        </w:tc>
      </w:tr>
      <w:tr w:rsidR="00050FEA" w14:paraId="15DFB985" w14:textId="77777777" w:rsidTr="001F098C">
        <w:tc>
          <w:tcPr>
            <w:tcW w:w="9061" w:type="dxa"/>
          </w:tcPr>
          <w:p w14:paraId="27C6E7FA" w14:textId="77777777" w:rsidR="00797D67" w:rsidRPr="00797D67" w:rsidRDefault="00797D67" w:rsidP="00797D67">
            <w:pPr>
              <w:pStyle w:val="Cdigo-fonte"/>
              <w:ind w:firstLine="0"/>
              <w:jc w:val="left"/>
              <w:rPr>
                <w:lang w:val="pt-BR"/>
              </w:rPr>
            </w:pPr>
            <w:r w:rsidRPr="00797D67">
              <w:rPr>
                <w:lang w:val="pt-BR"/>
              </w:rPr>
              <w:t xml:space="preserve">DELETE FROM </w:t>
            </w:r>
            <w:proofErr w:type="spellStart"/>
            <w:r w:rsidRPr="00797D67">
              <w:rPr>
                <w:lang w:val="pt-BR"/>
              </w:rPr>
              <w:t>tb_as_</w:t>
            </w:r>
            <w:proofErr w:type="gramStart"/>
            <w:r w:rsidRPr="00797D67">
              <w:rPr>
                <w:lang w:val="pt-BR"/>
              </w:rPr>
              <w:t>analise</w:t>
            </w:r>
            <w:proofErr w:type="spellEnd"/>
            <w:proofErr w:type="gramEnd"/>
          </w:p>
          <w:p w14:paraId="14BE36CB" w14:textId="77777777" w:rsidR="00797D67" w:rsidRPr="00797D67" w:rsidRDefault="00797D67" w:rsidP="00797D67">
            <w:pPr>
              <w:pStyle w:val="Cdigo-fonte"/>
              <w:ind w:firstLine="0"/>
              <w:jc w:val="left"/>
              <w:rPr>
                <w:lang w:val="pt-BR"/>
              </w:rPr>
            </w:pPr>
            <w:r w:rsidRPr="00797D67">
              <w:rPr>
                <w:lang w:val="pt-BR"/>
              </w:rPr>
              <w:t>WHERE ID_</w:t>
            </w:r>
            <w:proofErr w:type="gramStart"/>
            <w:r w:rsidRPr="00797D67">
              <w:rPr>
                <w:lang w:val="pt-BR"/>
              </w:rPr>
              <w:t>ANALISE</w:t>
            </w:r>
            <w:proofErr w:type="gramEnd"/>
            <w:r w:rsidRPr="00797D67">
              <w:rPr>
                <w:lang w:val="pt-BR"/>
              </w:rPr>
              <w:t xml:space="preserve"> = 4;</w:t>
            </w:r>
          </w:p>
          <w:p w14:paraId="6048BC79" w14:textId="77777777" w:rsidR="00797D67" w:rsidRPr="00797D67" w:rsidRDefault="00797D67" w:rsidP="00797D6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3F2BFEEE" w14:textId="617346AC" w:rsidR="00797D67" w:rsidRPr="00DD4030" w:rsidRDefault="00797D67" w:rsidP="00797D67">
            <w:pPr>
              <w:pStyle w:val="Cdigo-fonte"/>
              <w:ind w:firstLine="0"/>
              <w:jc w:val="left"/>
              <w:rPr>
                <w:lang w:val="pt-BR"/>
              </w:rPr>
            </w:pPr>
            <w:r w:rsidRPr="00797D67">
              <w:rPr>
                <w:lang w:val="pt-BR"/>
              </w:rPr>
              <w:t>COMMIT;</w:t>
            </w:r>
          </w:p>
        </w:tc>
      </w:tr>
    </w:tbl>
    <w:p w14:paraId="438A95CF" w14:textId="2481202D" w:rsidR="004A05C4" w:rsidRDefault="00DD4030" w:rsidP="004A05C4">
      <w:pPr>
        <w:pStyle w:val="Legenda"/>
      </w:pPr>
      <w:r>
        <w:t xml:space="preserve">Exemplo de </w:t>
      </w:r>
      <w:r w:rsidR="006C4326">
        <w:t>Comandos de Atualização e de Deleção</w:t>
      </w:r>
    </w:p>
    <w:p w14:paraId="38C0F107" w14:textId="55BDFFD4" w:rsidR="004A05C4" w:rsidRPr="00B015A5" w:rsidRDefault="004A05C4" w:rsidP="00B015A5">
      <w:pPr>
        <w:pStyle w:val="Ttulo1"/>
        <w:rPr>
          <w:lang w:val="en-US"/>
        </w:rPr>
      </w:pPr>
      <w:bookmarkStart w:id="11" w:name="_Toc67673076"/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11"/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74712F91" w14:textId="77777777" w:rsidTr="001F098C">
        <w:tc>
          <w:tcPr>
            <w:tcW w:w="9061" w:type="dxa"/>
          </w:tcPr>
          <w:p w14:paraId="5CEB6D9C" w14:textId="77777777" w:rsidR="004A05C4" w:rsidRPr="00050FEA" w:rsidRDefault="004A05C4" w:rsidP="001F098C">
            <w:pPr>
              <w:pStyle w:val="Cdigo-fonte"/>
              <w:ind w:firstLine="0"/>
              <w:rPr>
                <w:lang w:val="pt-BR"/>
              </w:rPr>
            </w:pPr>
          </w:p>
          <w:p w14:paraId="07D442D1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proofErr w:type="spellStart"/>
            <w:r w:rsidRPr="00797D67">
              <w:rPr>
                <w:lang w:val="pt-BR"/>
              </w:rPr>
              <w:t>select</w:t>
            </w:r>
            <w:proofErr w:type="spellEnd"/>
            <w:r w:rsidRPr="00797D67">
              <w:rPr>
                <w:lang w:val="pt-BR"/>
              </w:rPr>
              <w:t xml:space="preserve"> * </w:t>
            </w:r>
            <w:proofErr w:type="spellStart"/>
            <w:r w:rsidRPr="00797D67">
              <w:rPr>
                <w:lang w:val="pt-BR"/>
              </w:rPr>
              <w:t>from</w:t>
            </w:r>
            <w:proofErr w:type="spellEnd"/>
            <w:r w:rsidRPr="00797D67">
              <w:rPr>
                <w:lang w:val="pt-BR"/>
              </w:rPr>
              <w:t xml:space="preserve"> </w:t>
            </w:r>
            <w:proofErr w:type="spellStart"/>
            <w:r w:rsidRPr="00797D67">
              <w:rPr>
                <w:lang w:val="pt-BR"/>
              </w:rPr>
              <w:t>tb_as_usuario</w:t>
            </w:r>
            <w:proofErr w:type="spellEnd"/>
            <w:r w:rsidRPr="00797D67">
              <w:rPr>
                <w:lang w:val="pt-BR"/>
              </w:rPr>
              <w:t xml:space="preserve"> u </w:t>
            </w:r>
          </w:p>
          <w:p w14:paraId="75140432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proofErr w:type="spellStart"/>
            <w:r w:rsidRPr="00797D67">
              <w:rPr>
                <w:lang w:val="pt-BR"/>
              </w:rPr>
              <w:t>inner</w:t>
            </w:r>
            <w:proofErr w:type="spellEnd"/>
            <w:r w:rsidRPr="00797D67">
              <w:rPr>
                <w:lang w:val="pt-BR"/>
              </w:rPr>
              <w:t xml:space="preserve"> </w:t>
            </w:r>
            <w:proofErr w:type="spellStart"/>
            <w:r w:rsidRPr="00797D67">
              <w:rPr>
                <w:lang w:val="pt-BR"/>
              </w:rPr>
              <w:t>join</w:t>
            </w:r>
            <w:proofErr w:type="spellEnd"/>
            <w:r w:rsidRPr="00797D67">
              <w:rPr>
                <w:lang w:val="pt-BR"/>
              </w:rPr>
              <w:t xml:space="preserve"> </w:t>
            </w:r>
            <w:proofErr w:type="spellStart"/>
            <w:r w:rsidRPr="00797D67">
              <w:rPr>
                <w:lang w:val="pt-BR"/>
              </w:rPr>
              <w:t>tb_as_telefone</w:t>
            </w:r>
            <w:proofErr w:type="spellEnd"/>
            <w:r w:rsidRPr="00797D67">
              <w:rPr>
                <w:lang w:val="pt-BR"/>
              </w:rPr>
              <w:t xml:space="preserve"> t </w:t>
            </w:r>
            <w:proofErr w:type="spellStart"/>
            <w:r w:rsidRPr="00797D67">
              <w:rPr>
                <w:lang w:val="pt-BR"/>
              </w:rPr>
              <w:t>on</w:t>
            </w:r>
            <w:proofErr w:type="spellEnd"/>
            <w:r w:rsidRPr="00797D67">
              <w:rPr>
                <w:lang w:val="pt-BR"/>
              </w:rPr>
              <w:t xml:space="preserve"> (</w:t>
            </w:r>
            <w:proofErr w:type="spellStart"/>
            <w:r w:rsidRPr="00797D67">
              <w:rPr>
                <w:lang w:val="pt-BR"/>
              </w:rPr>
              <w:t>u.id_telefone</w:t>
            </w:r>
            <w:proofErr w:type="spellEnd"/>
            <w:r w:rsidRPr="00797D67">
              <w:rPr>
                <w:lang w:val="pt-BR"/>
              </w:rPr>
              <w:t xml:space="preserve"> = </w:t>
            </w:r>
            <w:proofErr w:type="spellStart"/>
            <w:r w:rsidRPr="00797D67">
              <w:rPr>
                <w:lang w:val="pt-BR"/>
              </w:rPr>
              <w:t>t.id_telefone</w:t>
            </w:r>
            <w:proofErr w:type="spellEnd"/>
            <w:r w:rsidRPr="00797D67">
              <w:rPr>
                <w:lang w:val="pt-BR"/>
              </w:rPr>
              <w:t>);</w:t>
            </w:r>
          </w:p>
          <w:p w14:paraId="1BF1E751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</w:p>
          <w:p w14:paraId="2A43D4EF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 xml:space="preserve">SELECT ID_STATUS, </w:t>
            </w:r>
            <w:proofErr w:type="gramStart"/>
            <w:r w:rsidRPr="00797D67">
              <w:rPr>
                <w:lang w:val="pt-BR"/>
              </w:rPr>
              <w:t>COUNT(</w:t>
            </w:r>
            <w:proofErr w:type="gramEnd"/>
            <w:r w:rsidRPr="00797D67">
              <w:rPr>
                <w:lang w:val="pt-BR"/>
              </w:rPr>
              <w:t xml:space="preserve">*) FROM </w:t>
            </w:r>
            <w:proofErr w:type="spellStart"/>
            <w:r w:rsidRPr="00797D67">
              <w:rPr>
                <w:lang w:val="pt-BR"/>
              </w:rPr>
              <w:t>tb_as_analise</w:t>
            </w:r>
            <w:proofErr w:type="spellEnd"/>
            <w:r w:rsidRPr="00797D67">
              <w:rPr>
                <w:lang w:val="pt-BR"/>
              </w:rPr>
              <w:t xml:space="preserve"> GROUP BY ID_STATUS;</w:t>
            </w:r>
          </w:p>
          <w:p w14:paraId="074CABBF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</w:p>
          <w:p w14:paraId="2365667A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 xml:space="preserve">SELECT </w:t>
            </w:r>
            <w:proofErr w:type="gramStart"/>
            <w:r w:rsidRPr="00797D67">
              <w:rPr>
                <w:lang w:val="pt-BR"/>
              </w:rPr>
              <w:t>COUNT(</w:t>
            </w:r>
            <w:proofErr w:type="gramEnd"/>
            <w:r w:rsidRPr="00797D67">
              <w:rPr>
                <w:lang w:val="pt-BR"/>
              </w:rPr>
              <w:t>*)</w:t>
            </w:r>
          </w:p>
          <w:p w14:paraId="0419109E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 xml:space="preserve">FROM TB_AS_ANALISE a </w:t>
            </w:r>
          </w:p>
          <w:p w14:paraId="509F3D03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>INNER JOIN TB_AS_STATUS s ON (</w:t>
            </w:r>
            <w:proofErr w:type="spellStart"/>
            <w:r w:rsidRPr="00797D67">
              <w:rPr>
                <w:lang w:val="pt-BR"/>
              </w:rPr>
              <w:t>a.id_status</w:t>
            </w:r>
            <w:proofErr w:type="spellEnd"/>
            <w:r w:rsidRPr="00797D67">
              <w:rPr>
                <w:lang w:val="pt-BR"/>
              </w:rPr>
              <w:t xml:space="preserve"> = </w:t>
            </w:r>
            <w:proofErr w:type="spellStart"/>
            <w:r w:rsidRPr="00797D67">
              <w:rPr>
                <w:lang w:val="pt-BR"/>
              </w:rPr>
              <w:t>s.id_status</w:t>
            </w:r>
            <w:proofErr w:type="spellEnd"/>
            <w:r w:rsidRPr="00797D67">
              <w:rPr>
                <w:lang w:val="pt-BR"/>
              </w:rPr>
              <w:t>)</w:t>
            </w:r>
          </w:p>
          <w:p w14:paraId="07F47E1A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 xml:space="preserve">WHERE </w:t>
            </w:r>
            <w:proofErr w:type="gramStart"/>
            <w:r w:rsidRPr="00797D67">
              <w:rPr>
                <w:lang w:val="pt-BR"/>
              </w:rPr>
              <w:t>UPPER(</w:t>
            </w:r>
            <w:proofErr w:type="spellStart"/>
            <w:proofErr w:type="gramEnd"/>
            <w:r w:rsidRPr="00797D67">
              <w:rPr>
                <w:lang w:val="pt-BR"/>
              </w:rPr>
              <w:t>s.DS_STATUS</w:t>
            </w:r>
            <w:proofErr w:type="spellEnd"/>
            <w:r w:rsidRPr="00797D67">
              <w:rPr>
                <w:lang w:val="pt-BR"/>
              </w:rPr>
              <w:t>) = UPPER('ANALISANDO');</w:t>
            </w:r>
          </w:p>
          <w:p w14:paraId="49964F09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</w:p>
          <w:p w14:paraId="2662F0D3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>SELECT DS_SOLUCAO</w:t>
            </w:r>
          </w:p>
          <w:p w14:paraId="3CBD9F5A" w14:textId="77777777" w:rsidR="00797D67" w:rsidRPr="00797D67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>FROM TB_AS_</w:t>
            </w:r>
            <w:proofErr w:type="gramStart"/>
            <w:r w:rsidRPr="00797D67">
              <w:rPr>
                <w:lang w:val="pt-BR"/>
              </w:rPr>
              <w:t>ANALISE</w:t>
            </w:r>
            <w:proofErr w:type="gramEnd"/>
          </w:p>
          <w:p w14:paraId="7F838ACF" w14:textId="51970B39" w:rsidR="004A05C4" w:rsidRPr="00050FEA" w:rsidRDefault="00797D67" w:rsidP="00797D67">
            <w:pPr>
              <w:pStyle w:val="Cdigo-fonte"/>
              <w:ind w:firstLine="0"/>
              <w:rPr>
                <w:lang w:val="pt-BR"/>
              </w:rPr>
            </w:pPr>
            <w:r w:rsidRPr="00797D67">
              <w:rPr>
                <w:lang w:val="pt-BR"/>
              </w:rPr>
              <w:t>WHERE DS_PROBLEMA LIKE '%' || 'murchas' || '%';</w:t>
            </w:r>
          </w:p>
        </w:tc>
      </w:tr>
    </w:tbl>
    <w:p w14:paraId="353ABDFF" w14:textId="2FB7A89C" w:rsidR="004A05C4" w:rsidRDefault="00DD4030" w:rsidP="004A05C4">
      <w:pPr>
        <w:pStyle w:val="Legenda"/>
      </w:pPr>
      <w:r>
        <w:t xml:space="preserve">Exemplo de </w:t>
      </w:r>
      <w:r w:rsidR="006C4326">
        <w:t>Relatório</w:t>
      </w:r>
    </w:p>
    <w:p w14:paraId="29979DE7" w14:textId="77777777" w:rsidR="004A05C4" w:rsidRPr="0048324B" w:rsidRDefault="004A05C4" w:rsidP="004A05C4">
      <w:pPr>
        <w:pStyle w:val="Corpodetexto"/>
      </w:pPr>
    </w:p>
    <w:p w14:paraId="4BB0ECA2" w14:textId="761423BD" w:rsidR="00B015A5" w:rsidRDefault="00B015A5" w:rsidP="00B015A5">
      <w:pPr>
        <w:pStyle w:val="Ttulo1"/>
        <w:rPr>
          <w:lang w:val="en-US"/>
        </w:rPr>
      </w:pPr>
      <w:r>
        <w:rPr>
          <w:lang w:val="en-US"/>
        </w:rPr>
        <w:lastRenderedPageBreak/>
        <w:t>9</w:t>
      </w:r>
      <w:r w:rsidRPr="0027353F">
        <w:rPr>
          <w:lang w:val="en-US"/>
        </w:rPr>
        <w:t xml:space="preserve"> – </w:t>
      </w:r>
      <w:r>
        <w:rPr>
          <w:lang w:val="en-US"/>
        </w:rPr>
        <w:t>Procedures</w:t>
      </w:r>
    </w:p>
    <w:p w14:paraId="7C04BCA2" w14:textId="300525E1" w:rsidR="00B015A5" w:rsidRDefault="00B015A5" w:rsidP="00DC2DFF">
      <w:pPr>
        <w:pStyle w:val="PargrafodaLista"/>
      </w:pPr>
      <w:r>
        <w:t xml:space="preserve">9.1 - </w:t>
      </w:r>
      <w:r w:rsidRPr="00B015A5">
        <w:t xml:space="preserve">Procedure para </w:t>
      </w:r>
      <w:proofErr w:type="spellStart"/>
      <w:r w:rsidRPr="00B015A5">
        <w:t>cadastrar</w:t>
      </w:r>
      <w:proofErr w:type="spellEnd"/>
      <w:r w:rsidRPr="00B015A5">
        <w:t xml:space="preserve"> um </w:t>
      </w:r>
      <w:proofErr w:type="spellStart"/>
      <w:r w:rsidRPr="00B015A5">
        <w:t>usuario</w:t>
      </w:r>
      <w:proofErr w:type="spellEnd"/>
      <w:r w:rsidRPr="00B015A5">
        <w:t xml:space="preserve"> junto com o </w:t>
      </w:r>
      <w:proofErr w:type="spellStart"/>
      <w:r w:rsidRPr="00B015A5">
        <w:t>telefone</w:t>
      </w:r>
      <w:proofErr w:type="spellEnd"/>
      <w:r w:rsidRPr="00B015A5">
        <w:t xml:space="preserve"> dele</w:t>
      </w:r>
    </w:p>
    <w:p w14:paraId="6FB2D822" w14:textId="77777777" w:rsidR="00DC2DFF" w:rsidRDefault="00DC2DFF" w:rsidP="00DC2DFF">
      <w:pPr>
        <w:pStyle w:val="PargrafodaLista"/>
      </w:pPr>
    </w:p>
    <w:p w14:paraId="1135061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>CREATE OR REPLACE PROCEDURE PRC_CADASTRO_USUARIO (</w:t>
      </w:r>
    </w:p>
    <w:p w14:paraId="3A38908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p_email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270E616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p_senha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6DBB0FF1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p_nome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3C5F8FD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p_cpf_cnpj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391E8F6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p_genero</w:t>
      </w:r>
      <w:proofErr w:type="spellEnd"/>
      <w:r w:rsidRPr="00DA364B">
        <w:rPr>
          <w:i/>
          <w:iCs/>
          <w:lang w:val="en-US"/>
        </w:rPr>
        <w:t xml:space="preserve"> IN CHAR,</w:t>
      </w:r>
    </w:p>
    <w:p w14:paraId="64709A97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p_dt_nascimento</w:t>
      </w:r>
      <w:proofErr w:type="spellEnd"/>
      <w:r w:rsidRPr="00DA364B">
        <w:rPr>
          <w:i/>
          <w:iCs/>
          <w:lang w:val="en-US"/>
        </w:rPr>
        <w:t xml:space="preserve"> IN DATE,</w:t>
      </w:r>
    </w:p>
    <w:p w14:paraId="4EE77ED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p_cm_img_perfil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21F95B0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p_nr_ddi</w:t>
      </w:r>
      <w:proofErr w:type="spellEnd"/>
      <w:r w:rsidRPr="00DA364B">
        <w:rPr>
          <w:i/>
          <w:iCs/>
          <w:lang w:val="en-US"/>
        </w:rPr>
        <w:t xml:space="preserve"> IN NUMBER,</w:t>
      </w:r>
    </w:p>
    <w:p w14:paraId="7626682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p_nr_ddd</w:t>
      </w:r>
      <w:proofErr w:type="spellEnd"/>
      <w:r w:rsidRPr="00DA364B">
        <w:rPr>
          <w:i/>
          <w:iCs/>
          <w:lang w:val="en-US"/>
        </w:rPr>
        <w:t xml:space="preserve"> IN NUMBER,</w:t>
      </w:r>
    </w:p>
    <w:p w14:paraId="3A773C2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p_nr_telefone</w:t>
      </w:r>
      <w:proofErr w:type="spellEnd"/>
      <w:r w:rsidRPr="00DA364B">
        <w:rPr>
          <w:i/>
          <w:iCs/>
          <w:lang w:val="en-US"/>
        </w:rPr>
        <w:t xml:space="preserve"> IN NUMBER</w:t>
      </w:r>
    </w:p>
    <w:p w14:paraId="0B4B417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>) IS</w:t>
      </w:r>
    </w:p>
    <w:p w14:paraId="611B4CE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6F61BEC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idTelefone</w:t>
      </w:r>
      <w:proofErr w:type="spellEnd"/>
      <w:r w:rsidRPr="00DA364B">
        <w:rPr>
          <w:i/>
          <w:iCs/>
          <w:lang w:val="en-US"/>
        </w:rPr>
        <w:t xml:space="preserve"> </w:t>
      </w:r>
      <w:proofErr w:type="gramStart"/>
      <w:r w:rsidRPr="00DA364B">
        <w:rPr>
          <w:i/>
          <w:iCs/>
          <w:lang w:val="en-US"/>
        </w:rPr>
        <w:t>NUMBER;</w:t>
      </w:r>
      <w:proofErr w:type="gramEnd"/>
    </w:p>
    <w:p w14:paraId="13E11DC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3E413A2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 </w:t>
      </w:r>
      <w:proofErr w:type="gramStart"/>
      <w:r w:rsidRPr="00DA364B">
        <w:rPr>
          <w:i/>
          <w:iCs/>
          <w:lang w:val="en-US"/>
        </w:rPr>
        <w:t>NUMBER;</w:t>
      </w:r>
      <w:proofErr w:type="gramEnd"/>
    </w:p>
    <w:p w14:paraId="6761E87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 xml:space="preserve"> VARCHAR2(250</w:t>
      </w:r>
      <w:proofErr w:type="gramStart"/>
      <w:r w:rsidRPr="00DA364B">
        <w:rPr>
          <w:i/>
          <w:iCs/>
          <w:lang w:val="en-US"/>
        </w:rPr>
        <w:t>);</w:t>
      </w:r>
      <w:proofErr w:type="gramEnd"/>
    </w:p>
    <w:p w14:paraId="321F79A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7C8A57B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BEGIN </w:t>
      </w:r>
    </w:p>
    <w:p w14:paraId="6253670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34A4AB9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2C57D291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IF </w:t>
      </w:r>
      <w:proofErr w:type="gramStart"/>
      <w:r w:rsidRPr="00DA364B">
        <w:rPr>
          <w:i/>
          <w:iCs/>
          <w:lang w:val="en-US"/>
        </w:rPr>
        <w:t>INSTR(</w:t>
      </w:r>
      <w:proofErr w:type="spellStart"/>
      <w:proofErr w:type="gramEnd"/>
      <w:r w:rsidRPr="00DA364B">
        <w:rPr>
          <w:i/>
          <w:iCs/>
          <w:lang w:val="en-US"/>
        </w:rPr>
        <w:t>p_email</w:t>
      </w:r>
      <w:proofErr w:type="spellEnd"/>
      <w:r w:rsidRPr="00DA364B">
        <w:rPr>
          <w:i/>
          <w:iCs/>
          <w:lang w:val="en-US"/>
        </w:rPr>
        <w:t xml:space="preserve">, '@') = 0 THEN    </w:t>
      </w:r>
    </w:p>
    <w:p w14:paraId="4035D12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lastRenderedPageBreak/>
        <w:t xml:space="preserve">        RAISE_APPLICATION_</w:t>
      </w:r>
      <w:proofErr w:type="gramStart"/>
      <w:r w:rsidRPr="00DA364B">
        <w:rPr>
          <w:i/>
          <w:iCs/>
          <w:lang w:val="en-US"/>
        </w:rPr>
        <w:t>ERROR(</w:t>
      </w:r>
      <w:proofErr w:type="gramEnd"/>
      <w:r w:rsidRPr="00DA364B">
        <w:rPr>
          <w:i/>
          <w:iCs/>
          <w:lang w:val="en-US"/>
        </w:rPr>
        <w:t xml:space="preserve">-20001, 'O email </w:t>
      </w:r>
      <w:proofErr w:type="spellStart"/>
      <w:r w:rsidRPr="00DA364B">
        <w:rPr>
          <w:i/>
          <w:iCs/>
          <w:lang w:val="en-US"/>
        </w:rPr>
        <w:t>deve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conter</w:t>
      </w:r>
      <w:proofErr w:type="spellEnd"/>
      <w:r w:rsidRPr="00DA364B">
        <w:rPr>
          <w:i/>
          <w:iCs/>
          <w:lang w:val="en-US"/>
        </w:rPr>
        <w:t xml:space="preserve"> o </w:t>
      </w:r>
      <w:proofErr w:type="spellStart"/>
      <w:r w:rsidRPr="00DA364B">
        <w:rPr>
          <w:i/>
          <w:iCs/>
          <w:lang w:val="en-US"/>
        </w:rPr>
        <w:t>caracter</w:t>
      </w:r>
      <w:proofErr w:type="spellEnd"/>
      <w:r w:rsidRPr="00DA364B">
        <w:rPr>
          <w:i/>
          <w:iCs/>
          <w:lang w:val="en-US"/>
        </w:rPr>
        <w:t xml:space="preserve"> @.');</w:t>
      </w:r>
    </w:p>
    <w:p w14:paraId="6BA696A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END </w:t>
      </w:r>
      <w:proofErr w:type="gramStart"/>
      <w:r w:rsidRPr="00DA364B">
        <w:rPr>
          <w:i/>
          <w:iCs/>
          <w:lang w:val="en-US"/>
        </w:rPr>
        <w:t>IF;</w:t>
      </w:r>
      <w:proofErr w:type="gramEnd"/>
    </w:p>
    <w:p w14:paraId="70EE15F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78CDF02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IF LENGTH(</w:t>
      </w:r>
      <w:proofErr w:type="spellStart"/>
      <w:r w:rsidRPr="00DA364B">
        <w:rPr>
          <w:i/>
          <w:iCs/>
          <w:lang w:val="en-US"/>
        </w:rPr>
        <w:t>p_cpf_cnpj</w:t>
      </w:r>
      <w:proofErr w:type="spellEnd"/>
      <w:proofErr w:type="gramStart"/>
      <w:r w:rsidRPr="00DA364B">
        <w:rPr>
          <w:i/>
          <w:iCs/>
          <w:lang w:val="en-US"/>
        </w:rPr>
        <w:t>) !</w:t>
      </w:r>
      <w:proofErr w:type="gramEnd"/>
      <w:r w:rsidRPr="00DA364B">
        <w:rPr>
          <w:i/>
          <w:iCs/>
          <w:lang w:val="en-US"/>
        </w:rPr>
        <w:t xml:space="preserve">= 11 </w:t>
      </w:r>
    </w:p>
    <w:p w14:paraId="0F8334B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AND LENGTH(</w:t>
      </w:r>
      <w:proofErr w:type="spellStart"/>
      <w:r w:rsidRPr="00DA364B">
        <w:rPr>
          <w:i/>
          <w:iCs/>
          <w:lang w:val="en-US"/>
        </w:rPr>
        <w:t>p_cpf_cnpj</w:t>
      </w:r>
      <w:proofErr w:type="spellEnd"/>
      <w:proofErr w:type="gramStart"/>
      <w:r w:rsidRPr="00DA364B">
        <w:rPr>
          <w:i/>
          <w:iCs/>
          <w:lang w:val="en-US"/>
        </w:rPr>
        <w:t>) !</w:t>
      </w:r>
      <w:proofErr w:type="gramEnd"/>
      <w:r w:rsidRPr="00DA364B">
        <w:rPr>
          <w:i/>
          <w:iCs/>
          <w:lang w:val="en-US"/>
        </w:rPr>
        <w:t>= 14 THEN</w:t>
      </w:r>
    </w:p>
    <w:p w14:paraId="378AA9B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RAISE_APPLICATION_</w:t>
      </w:r>
      <w:proofErr w:type="gramStart"/>
      <w:r w:rsidRPr="00DA364B">
        <w:rPr>
          <w:i/>
          <w:iCs/>
          <w:lang w:val="en-US"/>
        </w:rPr>
        <w:t>ERROR(</w:t>
      </w:r>
      <w:proofErr w:type="gramEnd"/>
      <w:r w:rsidRPr="00DA364B">
        <w:rPr>
          <w:i/>
          <w:iCs/>
          <w:lang w:val="en-US"/>
        </w:rPr>
        <w:t xml:space="preserve">-20002, 'O </w:t>
      </w:r>
      <w:proofErr w:type="spellStart"/>
      <w:r w:rsidRPr="00DA364B">
        <w:rPr>
          <w:i/>
          <w:iCs/>
          <w:lang w:val="en-US"/>
        </w:rPr>
        <w:t>conteudo</w:t>
      </w:r>
      <w:proofErr w:type="spellEnd"/>
      <w:r w:rsidRPr="00DA364B">
        <w:rPr>
          <w:i/>
          <w:iCs/>
          <w:lang w:val="en-US"/>
        </w:rPr>
        <w:t xml:space="preserve"> do CPF/CNPJ </w:t>
      </w:r>
      <w:proofErr w:type="spellStart"/>
      <w:r w:rsidRPr="00DA364B">
        <w:rPr>
          <w:i/>
          <w:iCs/>
          <w:lang w:val="en-US"/>
        </w:rPr>
        <w:t>deve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ter</w:t>
      </w:r>
      <w:proofErr w:type="spellEnd"/>
      <w:r w:rsidRPr="00DA364B">
        <w:rPr>
          <w:i/>
          <w:iCs/>
          <w:lang w:val="en-US"/>
        </w:rPr>
        <w:t xml:space="preserve"> 11 </w:t>
      </w:r>
      <w:proofErr w:type="spellStart"/>
      <w:r w:rsidRPr="00DA364B">
        <w:rPr>
          <w:i/>
          <w:iCs/>
          <w:lang w:val="en-US"/>
        </w:rPr>
        <w:t>ou</w:t>
      </w:r>
      <w:proofErr w:type="spellEnd"/>
      <w:r w:rsidRPr="00DA364B">
        <w:rPr>
          <w:i/>
          <w:iCs/>
          <w:lang w:val="en-US"/>
        </w:rPr>
        <w:t xml:space="preserve"> 14 </w:t>
      </w:r>
      <w:proofErr w:type="spellStart"/>
      <w:r w:rsidRPr="00DA364B">
        <w:rPr>
          <w:i/>
          <w:iCs/>
          <w:lang w:val="en-US"/>
        </w:rPr>
        <w:t>caracteres</w:t>
      </w:r>
      <w:proofErr w:type="spellEnd"/>
      <w:r w:rsidRPr="00DA364B">
        <w:rPr>
          <w:i/>
          <w:iCs/>
          <w:lang w:val="en-US"/>
        </w:rPr>
        <w:t>.');</w:t>
      </w:r>
    </w:p>
    <w:p w14:paraId="5D9D019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END </w:t>
      </w:r>
      <w:proofErr w:type="gramStart"/>
      <w:r w:rsidRPr="00DA364B">
        <w:rPr>
          <w:i/>
          <w:iCs/>
          <w:lang w:val="en-US"/>
        </w:rPr>
        <w:t>IF;</w:t>
      </w:r>
      <w:proofErr w:type="gramEnd"/>
    </w:p>
    <w:p w14:paraId="6B537F6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</w:p>
    <w:p w14:paraId="7D4AB7E7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IF </w:t>
      </w:r>
      <w:proofErr w:type="spellStart"/>
      <w:r w:rsidRPr="00DA364B">
        <w:rPr>
          <w:i/>
          <w:iCs/>
          <w:lang w:val="en-US"/>
        </w:rPr>
        <w:t>p_</w:t>
      </w:r>
      <w:proofErr w:type="gramStart"/>
      <w:r w:rsidRPr="00DA364B">
        <w:rPr>
          <w:i/>
          <w:iCs/>
          <w:lang w:val="en-US"/>
        </w:rPr>
        <w:t>genero</w:t>
      </w:r>
      <w:proofErr w:type="spellEnd"/>
      <w:r w:rsidRPr="00DA364B">
        <w:rPr>
          <w:i/>
          <w:iCs/>
          <w:lang w:val="en-US"/>
        </w:rPr>
        <w:t xml:space="preserve"> !</w:t>
      </w:r>
      <w:proofErr w:type="gramEnd"/>
      <w:r w:rsidRPr="00DA364B">
        <w:rPr>
          <w:i/>
          <w:iCs/>
          <w:lang w:val="en-US"/>
        </w:rPr>
        <w:t xml:space="preserve">= 'M' </w:t>
      </w:r>
    </w:p>
    <w:p w14:paraId="367E08F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AND </w:t>
      </w:r>
      <w:proofErr w:type="spellStart"/>
      <w:r w:rsidRPr="00DA364B">
        <w:rPr>
          <w:i/>
          <w:iCs/>
          <w:lang w:val="en-US"/>
        </w:rPr>
        <w:t>p_</w:t>
      </w:r>
      <w:proofErr w:type="gramStart"/>
      <w:r w:rsidRPr="00DA364B">
        <w:rPr>
          <w:i/>
          <w:iCs/>
          <w:lang w:val="en-US"/>
        </w:rPr>
        <w:t>genero</w:t>
      </w:r>
      <w:proofErr w:type="spellEnd"/>
      <w:r w:rsidRPr="00DA364B">
        <w:rPr>
          <w:i/>
          <w:iCs/>
          <w:lang w:val="en-US"/>
        </w:rPr>
        <w:t xml:space="preserve"> !</w:t>
      </w:r>
      <w:proofErr w:type="gramEnd"/>
      <w:r w:rsidRPr="00DA364B">
        <w:rPr>
          <w:i/>
          <w:iCs/>
          <w:lang w:val="en-US"/>
        </w:rPr>
        <w:t>= 'F' THEN</w:t>
      </w:r>
    </w:p>
    <w:p w14:paraId="1C29A7F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RAISE_APPLICATION_</w:t>
      </w:r>
      <w:proofErr w:type="gramStart"/>
      <w:r w:rsidRPr="00DA364B">
        <w:rPr>
          <w:i/>
          <w:iCs/>
          <w:lang w:val="en-US"/>
        </w:rPr>
        <w:t>ERROR(</w:t>
      </w:r>
      <w:proofErr w:type="gramEnd"/>
      <w:r w:rsidRPr="00DA364B">
        <w:rPr>
          <w:i/>
          <w:iCs/>
          <w:lang w:val="en-US"/>
        </w:rPr>
        <w:t xml:space="preserve">-20003, 'O valor de </w:t>
      </w:r>
      <w:proofErr w:type="spellStart"/>
      <w:r w:rsidRPr="00DA364B">
        <w:rPr>
          <w:i/>
          <w:iCs/>
          <w:lang w:val="en-US"/>
        </w:rPr>
        <w:t>genero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deve</w:t>
      </w:r>
      <w:proofErr w:type="spellEnd"/>
      <w:r w:rsidRPr="00DA364B">
        <w:rPr>
          <w:i/>
          <w:iCs/>
          <w:lang w:val="en-US"/>
        </w:rPr>
        <w:t xml:space="preserve"> ser M (</w:t>
      </w:r>
      <w:proofErr w:type="spellStart"/>
      <w:r w:rsidRPr="00DA364B">
        <w:rPr>
          <w:i/>
          <w:iCs/>
          <w:lang w:val="en-US"/>
        </w:rPr>
        <w:t>Masculino</w:t>
      </w:r>
      <w:proofErr w:type="spellEnd"/>
      <w:r w:rsidRPr="00DA364B">
        <w:rPr>
          <w:i/>
          <w:iCs/>
          <w:lang w:val="en-US"/>
        </w:rPr>
        <w:t xml:space="preserve">) </w:t>
      </w:r>
      <w:proofErr w:type="spellStart"/>
      <w:r w:rsidRPr="00DA364B">
        <w:rPr>
          <w:i/>
          <w:iCs/>
          <w:lang w:val="en-US"/>
        </w:rPr>
        <w:t>ou</w:t>
      </w:r>
      <w:proofErr w:type="spellEnd"/>
      <w:r w:rsidRPr="00DA364B">
        <w:rPr>
          <w:i/>
          <w:iCs/>
          <w:lang w:val="en-US"/>
        </w:rPr>
        <w:t xml:space="preserve"> F (</w:t>
      </w:r>
      <w:proofErr w:type="spellStart"/>
      <w:r w:rsidRPr="00DA364B">
        <w:rPr>
          <w:i/>
          <w:iCs/>
          <w:lang w:val="en-US"/>
        </w:rPr>
        <w:t>Feminino</w:t>
      </w:r>
      <w:proofErr w:type="spellEnd"/>
      <w:r w:rsidRPr="00DA364B">
        <w:rPr>
          <w:i/>
          <w:iCs/>
          <w:lang w:val="en-US"/>
        </w:rPr>
        <w:t>).');</w:t>
      </w:r>
    </w:p>
    <w:p w14:paraId="051CB0B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END </w:t>
      </w:r>
      <w:proofErr w:type="gramStart"/>
      <w:r w:rsidRPr="00DA364B">
        <w:rPr>
          <w:i/>
          <w:iCs/>
          <w:lang w:val="en-US"/>
        </w:rPr>
        <w:t>IF;</w:t>
      </w:r>
      <w:proofErr w:type="gramEnd"/>
    </w:p>
    <w:p w14:paraId="38B3AF4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</w:p>
    <w:p w14:paraId="6058E281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IF INSTR(UPPER(</w:t>
      </w:r>
      <w:proofErr w:type="spellStart"/>
      <w:r w:rsidRPr="00DA364B">
        <w:rPr>
          <w:i/>
          <w:iCs/>
          <w:lang w:val="en-US"/>
        </w:rPr>
        <w:t>p_cm_img_perfil</w:t>
      </w:r>
      <w:proofErr w:type="spellEnd"/>
      <w:r w:rsidRPr="00DA364B">
        <w:rPr>
          <w:i/>
          <w:iCs/>
          <w:lang w:val="en-US"/>
        </w:rPr>
        <w:t xml:space="preserve">), '.PNG') = 0 </w:t>
      </w:r>
    </w:p>
    <w:p w14:paraId="4CF65E4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AND INSTR(UPPER(</w:t>
      </w:r>
      <w:proofErr w:type="spellStart"/>
      <w:r w:rsidRPr="00DA364B">
        <w:rPr>
          <w:i/>
          <w:iCs/>
          <w:lang w:val="en-US"/>
        </w:rPr>
        <w:t>p_cm_img_perfil</w:t>
      </w:r>
      <w:proofErr w:type="spellEnd"/>
      <w:r w:rsidRPr="00DA364B">
        <w:rPr>
          <w:i/>
          <w:iCs/>
          <w:lang w:val="en-US"/>
        </w:rPr>
        <w:t xml:space="preserve">), '.JPEG') = 0 THEN    </w:t>
      </w:r>
    </w:p>
    <w:p w14:paraId="228BCDD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RAISE_APPLICATION_</w:t>
      </w:r>
      <w:proofErr w:type="gramStart"/>
      <w:r w:rsidRPr="00DA364B">
        <w:rPr>
          <w:i/>
          <w:iCs/>
          <w:lang w:val="en-US"/>
        </w:rPr>
        <w:t>ERROR(</w:t>
      </w:r>
      <w:proofErr w:type="gramEnd"/>
      <w:r w:rsidRPr="00DA364B">
        <w:rPr>
          <w:i/>
          <w:iCs/>
          <w:lang w:val="en-US"/>
        </w:rPr>
        <w:t>-20004, '</w:t>
      </w:r>
      <w:proofErr w:type="spellStart"/>
      <w:r w:rsidRPr="00DA364B">
        <w:rPr>
          <w:i/>
          <w:iCs/>
          <w:lang w:val="en-US"/>
        </w:rPr>
        <w:t>Os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formatos</w:t>
      </w:r>
      <w:proofErr w:type="spellEnd"/>
      <w:r w:rsidRPr="00DA364B">
        <w:rPr>
          <w:i/>
          <w:iCs/>
          <w:lang w:val="en-US"/>
        </w:rPr>
        <w:t xml:space="preserve"> de </w:t>
      </w:r>
      <w:proofErr w:type="spellStart"/>
      <w:r w:rsidRPr="00DA364B">
        <w:rPr>
          <w:i/>
          <w:iCs/>
          <w:lang w:val="en-US"/>
        </w:rPr>
        <w:t>imagem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permitos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sao</w:t>
      </w:r>
      <w:proofErr w:type="spellEnd"/>
      <w:r w:rsidRPr="00DA364B">
        <w:rPr>
          <w:i/>
          <w:iCs/>
          <w:lang w:val="en-US"/>
        </w:rPr>
        <w:t xml:space="preserve">: </w:t>
      </w:r>
      <w:proofErr w:type="spellStart"/>
      <w:r w:rsidRPr="00DA364B">
        <w:rPr>
          <w:i/>
          <w:iCs/>
          <w:lang w:val="en-US"/>
        </w:rPr>
        <w:t>png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ou</w:t>
      </w:r>
      <w:proofErr w:type="spellEnd"/>
      <w:r w:rsidRPr="00DA364B">
        <w:rPr>
          <w:i/>
          <w:iCs/>
          <w:lang w:val="en-US"/>
        </w:rPr>
        <w:t xml:space="preserve"> jpeg.');</w:t>
      </w:r>
    </w:p>
    <w:p w14:paraId="6863A6B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END </w:t>
      </w:r>
      <w:proofErr w:type="gramStart"/>
      <w:r w:rsidRPr="00DA364B">
        <w:rPr>
          <w:i/>
          <w:iCs/>
          <w:lang w:val="en-US"/>
        </w:rPr>
        <w:t>IF;</w:t>
      </w:r>
      <w:proofErr w:type="gramEnd"/>
    </w:p>
    <w:p w14:paraId="51FF818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</w:p>
    <w:p w14:paraId="52185FEC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0C24B8B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proofErr w:type="gramStart"/>
      <w:r w:rsidRPr="00DA364B">
        <w:rPr>
          <w:i/>
          <w:iCs/>
          <w:lang w:val="en-US"/>
        </w:rPr>
        <w:t>idTelefone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 xml:space="preserve">= </w:t>
      </w:r>
      <w:proofErr w:type="spellStart"/>
      <w:r w:rsidRPr="00DA364B">
        <w:rPr>
          <w:i/>
          <w:iCs/>
          <w:lang w:val="en-US"/>
        </w:rPr>
        <w:t>seq_id_telefone.NEXTVAL</w:t>
      </w:r>
      <w:proofErr w:type="spellEnd"/>
      <w:r w:rsidRPr="00DA364B">
        <w:rPr>
          <w:i/>
          <w:iCs/>
          <w:lang w:val="en-US"/>
        </w:rPr>
        <w:t>;</w:t>
      </w:r>
    </w:p>
    <w:p w14:paraId="77CE8E4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4A363A0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INSERT INTO </w:t>
      </w:r>
      <w:proofErr w:type="spellStart"/>
      <w:r w:rsidRPr="00DA364B">
        <w:rPr>
          <w:i/>
          <w:iCs/>
          <w:lang w:val="en-US"/>
        </w:rPr>
        <w:t>tb_as_telefone</w:t>
      </w:r>
      <w:proofErr w:type="spellEnd"/>
      <w:r w:rsidRPr="00DA364B">
        <w:rPr>
          <w:i/>
          <w:iCs/>
          <w:lang w:val="en-US"/>
        </w:rPr>
        <w:t xml:space="preserve"> (ID_TELEFONE, NR_DDI, NR_DDD, NR_TELEFONE)</w:t>
      </w:r>
    </w:p>
    <w:p w14:paraId="1D5CE36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lastRenderedPageBreak/>
        <w:t xml:space="preserve">    VALUES (</w:t>
      </w:r>
      <w:proofErr w:type="spellStart"/>
      <w:r w:rsidRPr="00DA364B">
        <w:rPr>
          <w:i/>
          <w:iCs/>
          <w:lang w:val="en-US"/>
        </w:rPr>
        <w:t>idTelefone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p_nr_ddi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p_nr_ddd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p_nr_telefone</w:t>
      </w:r>
      <w:proofErr w:type="spellEnd"/>
      <w:proofErr w:type="gramStart"/>
      <w:r w:rsidRPr="00DA364B">
        <w:rPr>
          <w:i/>
          <w:iCs/>
          <w:lang w:val="en-US"/>
        </w:rPr>
        <w:t>);</w:t>
      </w:r>
      <w:proofErr w:type="gramEnd"/>
    </w:p>
    <w:p w14:paraId="0F8CBD7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</w:p>
    <w:p w14:paraId="254E1A6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INSERT INTO </w:t>
      </w:r>
      <w:proofErr w:type="spellStart"/>
      <w:r w:rsidRPr="00DA364B">
        <w:rPr>
          <w:i/>
          <w:iCs/>
          <w:lang w:val="en-US"/>
        </w:rPr>
        <w:t>tb_as_usuario</w:t>
      </w:r>
      <w:proofErr w:type="spellEnd"/>
      <w:r w:rsidRPr="00DA364B">
        <w:rPr>
          <w:i/>
          <w:iCs/>
          <w:lang w:val="en-US"/>
        </w:rPr>
        <w:t xml:space="preserve"> (ID_USUARIO, ID_TELEFONE, EMAIL, SENHA, NOME, CPF_CNPJ, GENERO, DT_NASCIMENTO, CM_IMG_PERFIL, DT_REGISTRO)</w:t>
      </w:r>
    </w:p>
    <w:p w14:paraId="4058ECB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usuario.NEXTVAL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idTelefone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p_email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p_senha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p_nome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p_cpf_cnpj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p_genero</w:t>
      </w:r>
      <w:proofErr w:type="spellEnd"/>
      <w:r w:rsidRPr="00DA364B">
        <w:rPr>
          <w:i/>
          <w:iCs/>
          <w:lang w:val="en-US"/>
        </w:rPr>
        <w:t>, TO_DATE(</w:t>
      </w:r>
      <w:proofErr w:type="spellStart"/>
      <w:r w:rsidRPr="00DA364B">
        <w:rPr>
          <w:i/>
          <w:iCs/>
          <w:lang w:val="en-US"/>
        </w:rPr>
        <w:t>p_dt_nascimento</w:t>
      </w:r>
      <w:proofErr w:type="spellEnd"/>
      <w:r w:rsidRPr="00DA364B">
        <w:rPr>
          <w:i/>
          <w:iCs/>
          <w:lang w:val="en-US"/>
        </w:rPr>
        <w:t xml:space="preserve">, 'DD-MM-YYYY'), </w:t>
      </w:r>
      <w:proofErr w:type="spellStart"/>
      <w:r w:rsidRPr="00DA364B">
        <w:rPr>
          <w:i/>
          <w:iCs/>
          <w:lang w:val="en-US"/>
        </w:rPr>
        <w:t>p_cm_img_perfil</w:t>
      </w:r>
      <w:proofErr w:type="spellEnd"/>
      <w:r w:rsidRPr="00DA364B">
        <w:rPr>
          <w:i/>
          <w:iCs/>
          <w:lang w:val="en-US"/>
        </w:rPr>
        <w:t>, SYSDATE);</w:t>
      </w:r>
    </w:p>
    <w:p w14:paraId="2E7EF56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5798B1E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>EXCEPTION</w:t>
      </w:r>
    </w:p>
    <w:p w14:paraId="17EEBE9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3D11A8F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WHEN DUP_VAL_ON_INDEX THEN</w:t>
      </w:r>
    </w:p>
    <w:p w14:paraId="698C52A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 xml:space="preserve">'Erro: Valor </w:t>
      </w:r>
      <w:proofErr w:type="spellStart"/>
      <w:r w:rsidRPr="00DA364B">
        <w:rPr>
          <w:i/>
          <w:iCs/>
          <w:lang w:val="en-US"/>
        </w:rPr>
        <w:t>duplicado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em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coluna</w:t>
      </w:r>
      <w:proofErr w:type="spellEnd"/>
      <w:r w:rsidRPr="00DA364B">
        <w:rPr>
          <w:i/>
          <w:iCs/>
          <w:lang w:val="en-US"/>
        </w:rPr>
        <w:t xml:space="preserve"> unica.');</w:t>
      </w:r>
    </w:p>
    <w:p w14:paraId="474C276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4F90D75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02A0EEA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72F1622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314F3CF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47E20B7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'PRC_CADASTRO_USUARIO');</w:t>
      </w:r>
    </w:p>
    <w:p w14:paraId="45DEE897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138DB53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WHEN NO_DATA_FOUND THEN</w:t>
      </w:r>
    </w:p>
    <w:p w14:paraId="3E6D8F9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 xml:space="preserve">'Erro: Chave </w:t>
      </w:r>
      <w:proofErr w:type="spellStart"/>
      <w:r w:rsidRPr="00DA364B">
        <w:rPr>
          <w:i/>
          <w:iCs/>
          <w:lang w:val="en-US"/>
        </w:rPr>
        <w:t>estrangeira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nao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encontrada</w:t>
      </w:r>
      <w:proofErr w:type="spellEnd"/>
      <w:r w:rsidRPr="00DA364B">
        <w:rPr>
          <w:i/>
          <w:iCs/>
          <w:lang w:val="en-US"/>
        </w:rPr>
        <w:t>.');</w:t>
      </w:r>
    </w:p>
    <w:p w14:paraId="0C2B6051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771AB49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568E719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31A8E0B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lastRenderedPageBreak/>
        <w:t xml:space="preserve">        </w:t>
      </w:r>
    </w:p>
    <w:p w14:paraId="36C16FB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35E6E7B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'PRC_CADASTRO_USUARIO');</w:t>
      </w:r>
    </w:p>
    <w:p w14:paraId="765522F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3B2B276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WHEN VALUE_ERROR THEN</w:t>
      </w:r>
    </w:p>
    <w:p w14:paraId="0192C9B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 xml:space="preserve">'Erro: </w:t>
      </w:r>
      <w:proofErr w:type="spellStart"/>
      <w:r w:rsidRPr="00DA364B">
        <w:rPr>
          <w:i/>
          <w:iCs/>
          <w:lang w:val="en-US"/>
        </w:rPr>
        <w:t>Violou</w:t>
      </w:r>
      <w:proofErr w:type="spellEnd"/>
      <w:r w:rsidRPr="00DA364B">
        <w:rPr>
          <w:i/>
          <w:iCs/>
          <w:lang w:val="en-US"/>
        </w:rPr>
        <w:t xml:space="preserve"> a </w:t>
      </w:r>
      <w:proofErr w:type="spellStart"/>
      <w:r w:rsidRPr="00DA364B">
        <w:rPr>
          <w:i/>
          <w:iCs/>
          <w:lang w:val="en-US"/>
        </w:rPr>
        <w:t>restricao</w:t>
      </w:r>
      <w:proofErr w:type="spellEnd"/>
      <w:r w:rsidRPr="00DA364B">
        <w:rPr>
          <w:i/>
          <w:iCs/>
          <w:lang w:val="en-US"/>
        </w:rPr>
        <w:t xml:space="preserve"> de </w:t>
      </w:r>
      <w:proofErr w:type="spellStart"/>
      <w:r w:rsidRPr="00DA364B">
        <w:rPr>
          <w:i/>
          <w:iCs/>
          <w:lang w:val="en-US"/>
        </w:rPr>
        <w:t>tamanho</w:t>
      </w:r>
      <w:proofErr w:type="spellEnd"/>
      <w:r w:rsidRPr="00DA364B">
        <w:rPr>
          <w:i/>
          <w:iCs/>
          <w:lang w:val="en-US"/>
        </w:rPr>
        <w:t>.');</w:t>
      </w:r>
    </w:p>
    <w:p w14:paraId="77517FF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0CA81F8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28CF0F0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2A7F8EB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7A92541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5AB1329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'PRC_CADASTRO_USUARIO');</w:t>
      </w:r>
    </w:p>
    <w:p w14:paraId="5AEE160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7AD0089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WHEN OTHERS THEN</w:t>
      </w:r>
    </w:p>
    <w:p w14:paraId="19E5B6D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>'</w:t>
      </w:r>
      <w:proofErr w:type="spellStart"/>
      <w:r w:rsidRPr="00DA364B">
        <w:rPr>
          <w:i/>
          <w:iCs/>
          <w:lang w:val="en-US"/>
        </w:rPr>
        <w:t>Ocorreu</w:t>
      </w:r>
      <w:proofErr w:type="spellEnd"/>
      <w:r w:rsidRPr="00DA364B">
        <w:rPr>
          <w:i/>
          <w:iCs/>
          <w:lang w:val="en-US"/>
        </w:rPr>
        <w:t xml:space="preserve"> um </w:t>
      </w:r>
      <w:proofErr w:type="spell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>: ' || SQLERRM);</w:t>
      </w:r>
    </w:p>
    <w:p w14:paraId="1CA3011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346D735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65EDF1D2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7462E7B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116157C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5E71AC4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'PRC_CADASTRO_USUARIO');</w:t>
      </w:r>
    </w:p>
    <w:p w14:paraId="5C13FDD5" w14:textId="49EB466F" w:rsidR="00DC2DFF" w:rsidRPr="00DA364B" w:rsidRDefault="00DC2DFF" w:rsidP="00DC2DFF">
      <w:pPr>
        <w:ind w:firstLine="0"/>
        <w:rPr>
          <w:i/>
          <w:iCs/>
          <w:lang w:val="en-US"/>
        </w:rPr>
      </w:pPr>
      <w:proofErr w:type="gramStart"/>
      <w:r w:rsidRPr="00DA364B">
        <w:rPr>
          <w:i/>
          <w:iCs/>
          <w:lang w:val="en-US"/>
        </w:rPr>
        <w:lastRenderedPageBreak/>
        <w:t>END;</w:t>
      </w:r>
      <w:proofErr w:type="gramEnd"/>
    </w:p>
    <w:p w14:paraId="5D15668A" w14:textId="77777777" w:rsidR="00DA364B" w:rsidRDefault="00DA364B" w:rsidP="00DA364B">
      <w:pPr>
        <w:pStyle w:val="Corpodetexto"/>
        <w:rPr>
          <w:lang w:val="en-US"/>
        </w:rPr>
      </w:pPr>
    </w:p>
    <w:p w14:paraId="6D48BA55" w14:textId="614A7A4E" w:rsidR="00DA364B" w:rsidRPr="00DA364B" w:rsidRDefault="00DA364B" w:rsidP="00DA364B">
      <w:pPr>
        <w:pStyle w:val="Corpodetexto"/>
        <w:ind w:firstLine="0"/>
        <w:rPr>
          <w:lang w:val="en-US"/>
        </w:rPr>
      </w:pPr>
      <w:r w:rsidRPr="00DA364B">
        <w:rPr>
          <w:lang w:val="en-US"/>
        </w:rPr>
        <w:drawing>
          <wp:inline distT="0" distB="0" distL="0" distR="0" wp14:anchorId="0142F637" wp14:editId="5D32FE4C">
            <wp:extent cx="6670752" cy="3062177"/>
            <wp:effectExtent l="0" t="0" r="0" b="5080"/>
            <wp:docPr id="33474771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7716" name="Imagem 1" descr="Interface gráfica do usuário, Aplicativo, Word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2891" cy="30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8226" w14:textId="77777777" w:rsidR="00DC2DFF" w:rsidRDefault="00DC2DFF" w:rsidP="00DC2DFF">
      <w:pPr>
        <w:pStyle w:val="Corpodetexto"/>
        <w:rPr>
          <w:lang w:val="en-US"/>
        </w:rPr>
      </w:pPr>
    </w:p>
    <w:p w14:paraId="6C3EA86A" w14:textId="5EF818FB" w:rsidR="00DC2DFF" w:rsidRPr="00DC2DFF" w:rsidRDefault="00DC2DFF" w:rsidP="00DC2DFF">
      <w:pPr>
        <w:pStyle w:val="PargrafodaLista"/>
      </w:pPr>
      <w:r w:rsidRPr="00DC2DFF">
        <w:t>9.</w:t>
      </w:r>
      <w:r w:rsidRPr="00DC2DFF">
        <w:t>2</w:t>
      </w:r>
      <w:r w:rsidRPr="00DC2DFF">
        <w:t xml:space="preserve"> - Procedure para </w:t>
      </w:r>
      <w:proofErr w:type="spellStart"/>
      <w:r w:rsidRPr="00DC2DFF">
        <w:t>cadastrar</w:t>
      </w:r>
      <w:proofErr w:type="spellEnd"/>
      <w:r w:rsidRPr="00DC2DFF">
        <w:t xml:space="preserve"> um local</w:t>
      </w:r>
    </w:p>
    <w:p w14:paraId="6A6FD99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>CREATE OR REPLACE PROCEDURE PRC_CADASTRO_LOCAL (</w:t>
      </w:r>
    </w:p>
    <w:p w14:paraId="5FFC7CA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p_id_usuario</w:t>
      </w:r>
      <w:proofErr w:type="spellEnd"/>
      <w:r w:rsidRPr="00DA364B">
        <w:rPr>
          <w:i/>
          <w:iCs/>
          <w:lang w:val="en-US"/>
        </w:rPr>
        <w:t xml:space="preserve"> IN NUMBER,</w:t>
      </w:r>
    </w:p>
    <w:p w14:paraId="744809D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p_nm_pais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0AAE1C6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p_sg_estado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548558B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p_nm_municipio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1AAA2E0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p_nm_bairro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0DB423C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p_nm_logradouro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52CC3D7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p_nr_logradouro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005FBBD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p_nr_cep</w:t>
      </w:r>
      <w:proofErr w:type="spellEnd"/>
      <w:r w:rsidRPr="00DA364B">
        <w:rPr>
          <w:i/>
          <w:iCs/>
          <w:lang w:val="en-US"/>
        </w:rPr>
        <w:t xml:space="preserve"> IN VARCHAR2,</w:t>
      </w:r>
    </w:p>
    <w:p w14:paraId="73B6730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p_ds_complemento</w:t>
      </w:r>
      <w:proofErr w:type="spellEnd"/>
      <w:r w:rsidRPr="00DA364B">
        <w:rPr>
          <w:i/>
          <w:iCs/>
          <w:lang w:val="en-US"/>
        </w:rPr>
        <w:t xml:space="preserve"> IN VARCHAR2</w:t>
      </w:r>
    </w:p>
    <w:p w14:paraId="3968F0A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>) IS</w:t>
      </w:r>
    </w:p>
    <w:p w14:paraId="09E3FAD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0A1A3C2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lastRenderedPageBreak/>
        <w:t xml:space="preserve">    </w:t>
      </w:r>
      <w:proofErr w:type="spellStart"/>
      <w:r w:rsidRPr="00DA364B">
        <w:rPr>
          <w:i/>
          <w:iCs/>
          <w:lang w:val="en-US"/>
        </w:rPr>
        <w:t>v_verificaUsuario</w:t>
      </w:r>
      <w:proofErr w:type="spellEnd"/>
      <w:r w:rsidRPr="00DA364B">
        <w:rPr>
          <w:i/>
          <w:iCs/>
          <w:lang w:val="en-US"/>
        </w:rPr>
        <w:t xml:space="preserve"> </w:t>
      </w:r>
      <w:proofErr w:type="gramStart"/>
      <w:r w:rsidRPr="00DA364B">
        <w:rPr>
          <w:i/>
          <w:iCs/>
          <w:lang w:val="en-US"/>
        </w:rPr>
        <w:t>NUMBER;</w:t>
      </w:r>
      <w:proofErr w:type="gramEnd"/>
    </w:p>
    <w:p w14:paraId="2B838E2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70F10EA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 </w:t>
      </w:r>
      <w:proofErr w:type="gramStart"/>
      <w:r w:rsidRPr="00DA364B">
        <w:rPr>
          <w:i/>
          <w:iCs/>
          <w:lang w:val="en-US"/>
        </w:rPr>
        <w:t>NUMBER;</w:t>
      </w:r>
      <w:proofErr w:type="gramEnd"/>
    </w:p>
    <w:p w14:paraId="6ACD495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 xml:space="preserve"> VARCHAR2(250</w:t>
      </w:r>
      <w:proofErr w:type="gramStart"/>
      <w:r w:rsidRPr="00DA364B">
        <w:rPr>
          <w:i/>
          <w:iCs/>
          <w:lang w:val="en-US"/>
        </w:rPr>
        <w:t>);</w:t>
      </w:r>
      <w:proofErr w:type="gramEnd"/>
    </w:p>
    <w:p w14:paraId="6083222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21C2687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BEGIN </w:t>
      </w:r>
    </w:p>
    <w:p w14:paraId="3A2E9AD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28F5E18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SELECT </w:t>
      </w:r>
      <w:proofErr w:type="gramStart"/>
      <w:r w:rsidRPr="00DA364B">
        <w:rPr>
          <w:i/>
          <w:iCs/>
          <w:lang w:val="en-US"/>
        </w:rPr>
        <w:t>COUNT(</w:t>
      </w:r>
      <w:proofErr w:type="gramEnd"/>
      <w:r w:rsidRPr="00DA364B">
        <w:rPr>
          <w:i/>
          <w:iCs/>
          <w:lang w:val="en-US"/>
        </w:rPr>
        <w:t>*)</w:t>
      </w:r>
    </w:p>
    <w:p w14:paraId="7BD9A1D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INTO </w:t>
      </w:r>
      <w:proofErr w:type="spellStart"/>
      <w:r w:rsidRPr="00DA364B">
        <w:rPr>
          <w:i/>
          <w:iCs/>
          <w:lang w:val="en-US"/>
        </w:rPr>
        <w:t>v_verificaUsuario</w:t>
      </w:r>
      <w:proofErr w:type="spellEnd"/>
    </w:p>
    <w:p w14:paraId="67230FA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FROM </w:t>
      </w:r>
      <w:proofErr w:type="spellStart"/>
      <w:r w:rsidRPr="00DA364B">
        <w:rPr>
          <w:i/>
          <w:iCs/>
          <w:lang w:val="en-US"/>
        </w:rPr>
        <w:t>tb_as_usuario</w:t>
      </w:r>
      <w:proofErr w:type="spellEnd"/>
    </w:p>
    <w:p w14:paraId="471D0D7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WHERE ID_USUARIO = </w:t>
      </w:r>
      <w:proofErr w:type="spellStart"/>
      <w:r w:rsidRPr="00DA364B">
        <w:rPr>
          <w:i/>
          <w:iCs/>
          <w:lang w:val="en-US"/>
        </w:rPr>
        <w:t>p_id_</w:t>
      </w:r>
      <w:proofErr w:type="gramStart"/>
      <w:r w:rsidRPr="00DA364B">
        <w:rPr>
          <w:i/>
          <w:iCs/>
          <w:lang w:val="en-US"/>
        </w:rPr>
        <w:t>usuario</w:t>
      </w:r>
      <w:proofErr w:type="spellEnd"/>
      <w:r w:rsidRPr="00DA364B">
        <w:rPr>
          <w:i/>
          <w:iCs/>
          <w:lang w:val="en-US"/>
        </w:rPr>
        <w:t>;</w:t>
      </w:r>
      <w:proofErr w:type="gramEnd"/>
    </w:p>
    <w:p w14:paraId="409AF2E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</w:t>
      </w:r>
    </w:p>
    <w:p w14:paraId="1365BC9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IF </w:t>
      </w:r>
      <w:proofErr w:type="spellStart"/>
      <w:r w:rsidRPr="00DA364B">
        <w:rPr>
          <w:i/>
          <w:iCs/>
          <w:lang w:val="en-US"/>
        </w:rPr>
        <w:t>v_verificaUsuario</w:t>
      </w:r>
      <w:proofErr w:type="spellEnd"/>
      <w:r w:rsidRPr="00DA364B">
        <w:rPr>
          <w:i/>
          <w:iCs/>
          <w:lang w:val="en-US"/>
        </w:rPr>
        <w:t xml:space="preserve"> = 0 THEN</w:t>
      </w:r>
    </w:p>
    <w:p w14:paraId="4100046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RAISE_APPLICATION_</w:t>
      </w:r>
      <w:proofErr w:type="gramStart"/>
      <w:r w:rsidRPr="00DA364B">
        <w:rPr>
          <w:i/>
          <w:iCs/>
          <w:lang w:val="en-US"/>
        </w:rPr>
        <w:t>ERROR(</w:t>
      </w:r>
      <w:proofErr w:type="gramEnd"/>
      <w:r w:rsidRPr="00DA364B">
        <w:rPr>
          <w:i/>
          <w:iCs/>
          <w:lang w:val="en-US"/>
        </w:rPr>
        <w:t>-20005, '</w:t>
      </w:r>
      <w:proofErr w:type="spellStart"/>
      <w:r w:rsidRPr="00DA364B">
        <w:rPr>
          <w:i/>
          <w:iCs/>
          <w:lang w:val="en-US"/>
        </w:rPr>
        <w:t>Usuario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nao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encontrado</w:t>
      </w:r>
      <w:proofErr w:type="spellEnd"/>
      <w:r w:rsidRPr="00DA364B">
        <w:rPr>
          <w:i/>
          <w:iCs/>
          <w:lang w:val="en-US"/>
        </w:rPr>
        <w:t>.');</w:t>
      </w:r>
    </w:p>
    <w:p w14:paraId="38B5DBA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END </w:t>
      </w:r>
      <w:proofErr w:type="gramStart"/>
      <w:r w:rsidRPr="00DA364B">
        <w:rPr>
          <w:i/>
          <w:iCs/>
          <w:lang w:val="en-US"/>
        </w:rPr>
        <w:t>IF;</w:t>
      </w:r>
      <w:proofErr w:type="gramEnd"/>
    </w:p>
    <w:p w14:paraId="33B96A2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6B29CF4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3E02B03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INSERT INTO </w:t>
      </w:r>
      <w:proofErr w:type="spellStart"/>
      <w:r w:rsidRPr="00DA364B">
        <w:rPr>
          <w:i/>
          <w:iCs/>
          <w:lang w:val="en-US"/>
        </w:rPr>
        <w:t>tb_as_local</w:t>
      </w:r>
      <w:proofErr w:type="spellEnd"/>
      <w:r w:rsidRPr="00DA364B">
        <w:rPr>
          <w:i/>
          <w:iCs/>
          <w:lang w:val="en-US"/>
        </w:rPr>
        <w:t xml:space="preserve"> (ID_LOCAL, ID_USUARIO, NM_PAIS, SG_ESTADO, NM_MUNICIPIO, NM_BAIRRO, NM_LOGRADOURO, NR_LOGRADOURO, NR_CEP, DS_COMPLEMENTO)</w:t>
      </w:r>
    </w:p>
    <w:p w14:paraId="082EEF8C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local.NEXTVAL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p_id_usuario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p_nm_pais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p_sg_estado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p_nm_municipio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p_nm_bairro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p_nm_logradouro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p_nr_logradouro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p_nr_cep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p_ds_complemento</w:t>
      </w:r>
      <w:proofErr w:type="spellEnd"/>
      <w:r w:rsidRPr="00DA364B">
        <w:rPr>
          <w:i/>
          <w:iCs/>
          <w:lang w:val="en-US"/>
        </w:rPr>
        <w:t>);</w:t>
      </w:r>
    </w:p>
    <w:p w14:paraId="0BA87ED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5A17B62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>EXCEPTION</w:t>
      </w:r>
    </w:p>
    <w:p w14:paraId="5AB4F101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6A8E9B9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lastRenderedPageBreak/>
        <w:t xml:space="preserve">    WHEN DUP_VAL_ON_INDEX THEN</w:t>
      </w:r>
    </w:p>
    <w:p w14:paraId="7BF3BCB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 xml:space="preserve">'Erro: Valor </w:t>
      </w:r>
      <w:proofErr w:type="spellStart"/>
      <w:r w:rsidRPr="00DA364B">
        <w:rPr>
          <w:i/>
          <w:iCs/>
          <w:lang w:val="en-US"/>
        </w:rPr>
        <w:t>duplicado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em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coluna</w:t>
      </w:r>
      <w:proofErr w:type="spellEnd"/>
      <w:r w:rsidRPr="00DA364B">
        <w:rPr>
          <w:i/>
          <w:iCs/>
          <w:lang w:val="en-US"/>
        </w:rPr>
        <w:t xml:space="preserve"> unica.');</w:t>
      </w:r>
    </w:p>
    <w:p w14:paraId="509C39B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145EC4A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12A9E8DF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1B57761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0559803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5597574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'PRC_CADASTRO_LOCAL');</w:t>
      </w:r>
    </w:p>
    <w:p w14:paraId="29FC0E3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45BA428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WHEN NO_DATA_FOUND THEN</w:t>
      </w:r>
    </w:p>
    <w:p w14:paraId="1595FF4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 xml:space="preserve">'Erro: Chave </w:t>
      </w:r>
      <w:proofErr w:type="spellStart"/>
      <w:r w:rsidRPr="00DA364B">
        <w:rPr>
          <w:i/>
          <w:iCs/>
          <w:lang w:val="en-US"/>
        </w:rPr>
        <w:t>estrangeira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nao</w:t>
      </w:r>
      <w:proofErr w:type="spellEnd"/>
      <w:r w:rsidRPr="00DA364B">
        <w:rPr>
          <w:i/>
          <w:iCs/>
          <w:lang w:val="en-US"/>
        </w:rPr>
        <w:t xml:space="preserve"> </w:t>
      </w:r>
      <w:proofErr w:type="spellStart"/>
      <w:r w:rsidRPr="00DA364B">
        <w:rPr>
          <w:i/>
          <w:iCs/>
          <w:lang w:val="en-US"/>
        </w:rPr>
        <w:t>encontrada</w:t>
      </w:r>
      <w:proofErr w:type="spellEnd"/>
      <w:r w:rsidRPr="00DA364B">
        <w:rPr>
          <w:i/>
          <w:iCs/>
          <w:lang w:val="en-US"/>
        </w:rPr>
        <w:t>.');</w:t>
      </w:r>
    </w:p>
    <w:p w14:paraId="366EBA9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50F8A8A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6E6B66FC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295ABA9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18B54C8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7E45EC2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'PRC_CADASTRO_LOCAL');</w:t>
      </w:r>
    </w:p>
    <w:p w14:paraId="5B81597A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0C5277E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WHEN VALUE_ERROR THEN</w:t>
      </w:r>
    </w:p>
    <w:p w14:paraId="52CEF046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 xml:space="preserve">'Erro: </w:t>
      </w:r>
      <w:proofErr w:type="spellStart"/>
      <w:r w:rsidRPr="00DA364B">
        <w:rPr>
          <w:i/>
          <w:iCs/>
          <w:lang w:val="en-US"/>
        </w:rPr>
        <w:t>Violou</w:t>
      </w:r>
      <w:proofErr w:type="spellEnd"/>
      <w:r w:rsidRPr="00DA364B">
        <w:rPr>
          <w:i/>
          <w:iCs/>
          <w:lang w:val="en-US"/>
        </w:rPr>
        <w:t xml:space="preserve"> a </w:t>
      </w:r>
      <w:proofErr w:type="spellStart"/>
      <w:r w:rsidRPr="00DA364B">
        <w:rPr>
          <w:i/>
          <w:iCs/>
          <w:lang w:val="en-US"/>
        </w:rPr>
        <w:t>restricao</w:t>
      </w:r>
      <w:proofErr w:type="spellEnd"/>
      <w:r w:rsidRPr="00DA364B">
        <w:rPr>
          <w:i/>
          <w:iCs/>
          <w:lang w:val="en-US"/>
        </w:rPr>
        <w:t xml:space="preserve"> de </w:t>
      </w:r>
      <w:proofErr w:type="spellStart"/>
      <w:r w:rsidRPr="00DA364B">
        <w:rPr>
          <w:i/>
          <w:iCs/>
          <w:lang w:val="en-US"/>
        </w:rPr>
        <w:t>tamanho</w:t>
      </w:r>
      <w:proofErr w:type="spellEnd"/>
      <w:r w:rsidRPr="00DA364B">
        <w:rPr>
          <w:i/>
          <w:iCs/>
          <w:lang w:val="en-US"/>
        </w:rPr>
        <w:t>.');</w:t>
      </w:r>
    </w:p>
    <w:p w14:paraId="67E483F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44A7B96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71817FDC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lastRenderedPageBreak/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1012FF08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43CE7CCB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63965C00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'PRC_CADASTRO_LOCAL');</w:t>
      </w:r>
    </w:p>
    <w:p w14:paraId="1A544731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2E3BD873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WHEN OTHERS THEN</w:t>
      </w:r>
    </w:p>
    <w:p w14:paraId="48EB8FB7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DBMS_OUTPUT.PUT_</w:t>
      </w:r>
      <w:proofErr w:type="gramStart"/>
      <w:r w:rsidRPr="00DA364B">
        <w:rPr>
          <w:i/>
          <w:iCs/>
          <w:lang w:val="en-US"/>
        </w:rPr>
        <w:t>LINE(</w:t>
      </w:r>
      <w:proofErr w:type="gramEnd"/>
      <w:r w:rsidRPr="00DA364B">
        <w:rPr>
          <w:i/>
          <w:iCs/>
          <w:lang w:val="en-US"/>
        </w:rPr>
        <w:t>'</w:t>
      </w:r>
      <w:proofErr w:type="spellStart"/>
      <w:r w:rsidRPr="00DA364B">
        <w:rPr>
          <w:i/>
          <w:iCs/>
          <w:lang w:val="en-US"/>
        </w:rPr>
        <w:t>Ocorreu</w:t>
      </w:r>
      <w:proofErr w:type="spellEnd"/>
      <w:r w:rsidRPr="00DA364B">
        <w:rPr>
          <w:i/>
          <w:iCs/>
          <w:lang w:val="en-US"/>
        </w:rPr>
        <w:t xml:space="preserve"> um </w:t>
      </w:r>
      <w:proofErr w:type="spell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>: ' || SQLERRM);</w:t>
      </w:r>
    </w:p>
    <w:p w14:paraId="0FF53474" w14:textId="77777777" w:rsidR="00DC2DFF" w:rsidRPr="00DA364B" w:rsidRDefault="00DC2DFF" w:rsidP="00DC2DFF">
      <w:pPr>
        <w:ind w:firstLine="0"/>
        <w:rPr>
          <w:i/>
          <w:iCs/>
          <w:lang w:val="en-US"/>
        </w:rPr>
      </w:pPr>
    </w:p>
    <w:p w14:paraId="4CE9F8DE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v_codigo_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SQLCODE;</w:t>
      </w:r>
    </w:p>
    <w:p w14:paraId="46FD355D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  <w:proofErr w:type="spellStart"/>
      <w:r w:rsidRPr="00DA364B">
        <w:rPr>
          <w:i/>
          <w:iCs/>
          <w:lang w:val="en-US"/>
        </w:rPr>
        <w:t>v_mensagem_</w:t>
      </w:r>
      <w:proofErr w:type="gramStart"/>
      <w:r w:rsidRPr="00DA364B">
        <w:rPr>
          <w:i/>
          <w:iCs/>
          <w:lang w:val="en-US"/>
        </w:rPr>
        <w:t>erro</w:t>
      </w:r>
      <w:proofErr w:type="spellEnd"/>
      <w:r w:rsidRPr="00DA364B">
        <w:rPr>
          <w:i/>
          <w:iCs/>
          <w:lang w:val="en-US"/>
        </w:rPr>
        <w:t xml:space="preserve"> :</w:t>
      </w:r>
      <w:proofErr w:type="gramEnd"/>
      <w:r w:rsidRPr="00DA364B">
        <w:rPr>
          <w:i/>
          <w:iCs/>
          <w:lang w:val="en-US"/>
        </w:rPr>
        <w:t>= SQLERRM;</w:t>
      </w:r>
    </w:p>
    <w:p w14:paraId="7AF50D05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</w:t>
      </w:r>
    </w:p>
    <w:p w14:paraId="260169A9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INSERT INTO TB_AS_ERRO (ID_ERRO, CD_ERRO, NM_ERRO, DT_REGISTRO, USUARIO, PROCEDIMENTO)</w:t>
      </w:r>
    </w:p>
    <w:p w14:paraId="1F3F4127" w14:textId="77777777" w:rsidR="00DC2DFF" w:rsidRPr="00DA364B" w:rsidRDefault="00DC2DFF" w:rsidP="00DC2DFF">
      <w:pPr>
        <w:ind w:firstLine="0"/>
        <w:rPr>
          <w:i/>
          <w:iCs/>
          <w:lang w:val="en-US"/>
        </w:rPr>
      </w:pPr>
      <w:r w:rsidRPr="00DA364B">
        <w:rPr>
          <w:i/>
          <w:iCs/>
          <w:lang w:val="en-US"/>
        </w:rPr>
        <w:t xml:space="preserve">        VALUES (</w:t>
      </w:r>
      <w:proofErr w:type="spellStart"/>
      <w:r w:rsidRPr="00DA364B">
        <w:rPr>
          <w:i/>
          <w:iCs/>
          <w:lang w:val="en-US"/>
        </w:rPr>
        <w:t>seq_id_</w:t>
      </w:r>
      <w:proofErr w:type="gramStart"/>
      <w:r w:rsidRPr="00DA364B">
        <w:rPr>
          <w:i/>
          <w:iCs/>
          <w:lang w:val="en-US"/>
        </w:rPr>
        <w:t>erro.NEXTVAL</w:t>
      </w:r>
      <w:proofErr w:type="spellEnd"/>
      <w:proofErr w:type="gram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v_codigo_erro</w:t>
      </w:r>
      <w:proofErr w:type="spellEnd"/>
      <w:r w:rsidRPr="00DA364B">
        <w:rPr>
          <w:i/>
          <w:iCs/>
          <w:lang w:val="en-US"/>
        </w:rPr>
        <w:t xml:space="preserve">, </w:t>
      </w:r>
      <w:proofErr w:type="spellStart"/>
      <w:r w:rsidRPr="00DA364B">
        <w:rPr>
          <w:i/>
          <w:iCs/>
          <w:lang w:val="en-US"/>
        </w:rPr>
        <w:t>v_mensagem_erro</w:t>
      </w:r>
      <w:proofErr w:type="spellEnd"/>
      <w:r w:rsidRPr="00DA364B">
        <w:rPr>
          <w:i/>
          <w:iCs/>
          <w:lang w:val="en-US"/>
        </w:rPr>
        <w:t>, SYSDATE, USER, 'PRC_CADASTRO_LOCAL');</w:t>
      </w:r>
    </w:p>
    <w:p w14:paraId="1CC66866" w14:textId="58B336F4" w:rsidR="00DC2DFF" w:rsidRPr="00DA364B" w:rsidRDefault="00DC2DFF" w:rsidP="00DC2DFF">
      <w:pPr>
        <w:ind w:firstLine="0"/>
        <w:rPr>
          <w:i/>
          <w:iCs/>
          <w:lang w:val="en-US"/>
        </w:rPr>
      </w:pPr>
      <w:proofErr w:type="gramStart"/>
      <w:r w:rsidRPr="00DA364B">
        <w:rPr>
          <w:i/>
          <w:iCs/>
          <w:lang w:val="en-US"/>
        </w:rPr>
        <w:t>END;</w:t>
      </w:r>
      <w:proofErr w:type="gramEnd"/>
    </w:p>
    <w:p w14:paraId="1225488B" w14:textId="60B0610F" w:rsidR="00DC2DFF" w:rsidRDefault="00DA364B" w:rsidP="00DA364B">
      <w:pPr>
        <w:pStyle w:val="Corpodetexto"/>
        <w:ind w:firstLine="0"/>
        <w:rPr>
          <w:lang w:val="en-US"/>
        </w:rPr>
      </w:pPr>
      <w:r w:rsidRPr="00DA364B">
        <w:rPr>
          <w:lang w:val="en-US"/>
        </w:rPr>
        <w:drawing>
          <wp:inline distT="0" distB="0" distL="0" distR="0" wp14:anchorId="69885AEE" wp14:editId="378FD28F">
            <wp:extent cx="6518794" cy="2753833"/>
            <wp:effectExtent l="0" t="0" r="0" b="8890"/>
            <wp:docPr id="150732882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28827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2353" cy="27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FE1" w14:textId="77777777" w:rsidR="00DC2DFF" w:rsidRPr="00DC2DFF" w:rsidRDefault="00DC2DFF" w:rsidP="00DC2DFF">
      <w:pPr>
        <w:pStyle w:val="Corpodetexto"/>
        <w:rPr>
          <w:lang w:val="en-US"/>
        </w:rPr>
      </w:pPr>
    </w:p>
    <w:p w14:paraId="532A3263" w14:textId="1654A8A4" w:rsidR="00DC2DFF" w:rsidRDefault="00DC2DFF" w:rsidP="00DC2DFF">
      <w:pPr>
        <w:pStyle w:val="PargrafodaLista"/>
      </w:pPr>
      <w:r w:rsidRPr="00DC2DFF">
        <w:t>9.</w:t>
      </w:r>
      <w:r>
        <w:t>3</w:t>
      </w:r>
      <w:r w:rsidRPr="00DC2DFF">
        <w:t xml:space="preserve"> - Procedure para </w:t>
      </w:r>
      <w:proofErr w:type="spellStart"/>
      <w:r w:rsidRPr="00DC2DFF">
        <w:t>cadastrar</w:t>
      </w:r>
      <w:proofErr w:type="spellEnd"/>
      <w:r w:rsidRPr="00DC2DFF">
        <w:t xml:space="preserve"> </w:t>
      </w:r>
      <w:proofErr w:type="spellStart"/>
      <w:r w:rsidRPr="00DC2DFF">
        <w:t>uma</w:t>
      </w:r>
      <w:proofErr w:type="spellEnd"/>
      <w:r w:rsidRPr="00DC2DFF">
        <w:t xml:space="preserve"> </w:t>
      </w:r>
      <w:proofErr w:type="spellStart"/>
      <w:r w:rsidRPr="00DC2DFF">
        <w:t>analise</w:t>
      </w:r>
      <w:proofErr w:type="spellEnd"/>
    </w:p>
    <w:p w14:paraId="4AE63FDE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>CREATE OR REPLACE PROCEDURE PRC_CADASTRO_</w:t>
      </w:r>
      <w:proofErr w:type="gramStart"/>
      <w:r w:rsidRPr="00DA364B">
        <w:rPr>
          <w:i/>
          <w:iCs/>
        </w:rPr>
        <w:t>ANALISE</w:t>
      </w:r>
      <w:proofErr w:type="gramEnd"/>
      <w:r w:rsidRPr="00DA364B">
        <w:rPr>
          <w:i/>
          <w:iCs/>
        </w:rPr>
        <w:t xml:space="preserve"> (</w:t>
      </w:r>
    </w:p>
    <w:p w14:paraId="7E2D0767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p_id_local</w:t>
      </w:r>
      <w:proofErr w:type="spellEnd"/>
      <w:r w:rsidRPr="00DA364B">
        <w:rPr>
          <w:i/>
          <w:iCs/>
        </w:rPr>
        <w:t xml:space="preserve"> IN NUMBER,</w:t>
      </w:r>
    </w:p>
    <w:p w14:paraId="2081FFDE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p_id_status</w:t>
      </w:r>
      <w:proofErr w:type="spellEnd"/>
      <w:r w:rsidRPr="00DA364B">
        <w:rPr>
          <w:i/>
          <w:iCs/>
        </w:rPr>
        <w:t xml:space="preserve"> IN NUMBER,</w:t>
      </w:r>
    </w:p>
    <w:p w14:paraId="3641AE7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p_id_planta</w:t>
      </w:r>
      <w:proofErr w:type="spellEnd"/>
      <w:r w:rsidRPr="00DA364B">
        <w:rPr>
          <w:i/>
          <w:iCs/>
        </w:rPr>
        <w:t xml:space="preserve"> IN NUMBER,</w:t>
      </w:r>
    </w:p>
    <w:p w14:paraId="10CE8AEF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p_cm_imagem</w:t>
      </w:r>
      <w:proofErr w:type="spellEnd"/>
      <w:r w:rsidRPr="00DA364B">
        <w:rPr>
          <w:i/>
          <w:iCs/>
        </w:rPr>
        <w:t xml:space="preserve"> IN VARCHAR2,</w:t>
      </w:r>
    </w:p>
    <w:p w14:paraId="5EB4B0CA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p_ds_problema</w:t>
      </w:r>
      <w:proofErr w:type="spellEnd"/>
      <w:r w:rsidRPr="00DA364B">
        <w:rPr>
          <w:i/>
          <w:iCs/>
        </w:rPr>
        <w:t xml:space="preserve"> IN VARCHAR2,</w:t>
      </w:r>
    </w:p>
    <w:p w14:paraId="54EF178A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p_ds_solucao</w:t>
      </w:r>
      <w:proofErr w:type="spellEnd"/>
      <w:r w:rsidRPr="00DA364B">
        <w:rPr>
          <w:i/>
          <w:iCs/>
        </w:rPr>
        <w:t xml:space="preserve"> IN VARCHAR2</w:t>
      </w:r>
    </w:p>
    <w:p w14:paraId="7366E10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>) IS</w:t>
      </w:r>
    </w:p>
    <w:p w14:paraId="4CD37F7E" w14:textId="77777777" w:rsidR="00DC2DFF" w:rsidRPr="00DA364B" w:rsidRDefault="00DC2DFF" w:rsidP="00DC2DFF">
      <w:pPr>
        <w:ind w:firstLine="0"/>
        <w:rPr>
          <w:i/>
          <w:iCs/>
        </w:rPr>
      </w:pPr>
    </w:p>
    <w:p w14:paraId="68CED638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v_verificaLocal</w:t>
      </w:r>
      <w:proofErr w:type="spellEnd"/>
      <w:r w:rsidRPr="00DA364B">
        <w:rPr>
          <w:i/>
          <w:iCs/>
        </w:rPr>
        <w:t xml:space="preserve"> NUMBER;</w:t>
      </w:r>
    </w:p>
    <w:p w14:paraId="61FD0D31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v_verificaStatus</w:t>
      </w:r>
      <w:proofErr w:type="spellEnd"/>
      <w:r w:rsidRPr="00DA364B">
        <w:rPr>
          <w:i/>
          <w:iCs/>
        </w:rPr>
        <w:t xml:space="preserve"> NUMBER;</w:t>
      </w:r>
    </w:p>
    <w:p w14:paraId="43EFEB64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v_verificaPlanta</w:t>
      </w:r>
      <w:proofErr w:type="spellEnd"/>
      <w:r w:rsidRPr="00DA364B">
        <w:rPr>
          <w:i/>
          <w:iCs/>
        </w:rPr>
        <w:t xml:space="preserve"> NUMBER;</w:t>
      </w:r>
    </w:p>
    <w:p w14:paraId="662625F4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608AFE8B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 NUMBER;</w:t>
      </w:r>
    </w:p>
    <w:p w14:paraId="4F5412D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 xml:space="preserve"> VARCHAR2(250);</w:t>
      </w:r>
    </w:p>
    <w:p w14:paraId="67634447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663F3BE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BEGIN </w:t>
      </w:r>
    </w:p>
    <w:p w14:paraId="22E9B3CF" w14:textId="77777777" w:rsidR="00DC2DFF" w:rsidRPr="00DA364B" w:rsidRDefault="00DC2DFF" w:rsidP="00DC2DFF">
      <w:pPr>
        <w:ind w:firstLine="0"/>
        <w:rPr>
          <w:i/>
          <w:iCs/>
        </w:rPr>
      </w:pPr>
    </w:p>
    <w:p w14:paraId="7AA3CA1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SELECT </w:t>
      </w:r>
      <w:proofErr w:type="gramStart"/>
      <w:r w:rsidRPr="00DA364B">
        <w:rPr>
          <w:i/>
          <w:iCs/>
        </w:rPr>
        <w:t>COUNT(</w:t>
      </w:r>
      <w:proofErr w:type="gramEnd"/>
      <w:r w:rsidRPr="00DA364B">
        <w:rPr>
          <w:i/>
          <w:iCs/>
        </w:rPr>
        <w:t>*)</w:t>
      </w:r>
    </w:p>
    <w:p w14:paraId="788CAF8A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INTO </w:t>
      </w:r>
      <w:proofErr w:type="spellStart"/>
      <w:r w:rsidRPr="00DA364B">
        <w:rPr>
          <w:i/>
          <w:iCs/>
        </w:rPr>
        <w:t>v_verificaLocal</w:t>
      </w:r>
      <w:proofErr w:type="spellEnd"/>
    </w:p>
    <w:p w14:paraId="4837439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FROM </w:t>
      </w:r>
      <w:proofErr w:type="spellStart"/>
      <w:r w:rsidRPr="00DA364B">
        <w:rPr>
          <w:i/>
          <w:iCs/>
        </w:rPr>
        <w:t>tb_as_local</w:t>
      </w:r>
      <w:proofErr w:type="spellEnd"/>
    </w:p>
    <w:p w14:paraId="0B288E1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WHERE ID_LOCAL = </w:t>
      </w:r>
      <w:proofErr w:type="spellStart"/>
      <w:r w:rsidRPr="00DA364B">
        <w:rPr>
          <w:i/>
          <w:iCs/>
        </w:rPr>
        <w:t>p_id_local</w:t>
      </w:r>
      <w:proofErr w:type="spellEnd"/>
      <w:r w:rsidRPr="00DA364B">
        <w:rPr>
          <w:i/>
          <w:iCs/>
        </w:rPr>
        <w:t>;</w:t>
      </w:r>
    </w:p>
    <w:p w14:paraId="2DE09FF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1D668242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IF </w:t>
      </w:r>
      <w:proofErr w:type="spellStart"/>
      <w:r w:rsidRPr="00DA364B">
        <w:rPr>
          <w:i/>
          <w:iCs/>
        </w:rPr>
        <w:t>v_verificaLocal</w:t>
      </w:r>
      <w:proofErr w:type="spellEnd"/>
      <w:r w:rsidRPr="00DA364B">
        <w:rPr>
          <w:i/>
          <w:iCs/>
        </w:rPr>
        <w:t xml:space="preserve"> = 0 THEN</w:t>
      </w:r>
    </w:p>
    <w:p w14:paraId="009FCD3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lastRenderedPageBreak/>
        <w:t xml:space="preserve">        RAISE_APPLICATION_</w:t>
      </w:r>
      <w:proofErr w:type="gramStart"/>
      <w:r w:rsidRPr="00DA364B">
        <w:rPr>
          <w:i/>
          <w:iCs/>
        </w:rPr>
        <w:t>ERROR(</w:t>
      </w:r>
      <w:proofErr w:type="gramEnd"/>
      <w:r w:rsidRPr="00DA364B">
        <w:rPr>
          <w:i/>
          <w:iCs/>
        </w:rPr>
        <w:t xml:space="preserve">-20006, 'Local </w:t>
      </w:r>
      <w:proofErr w:type="spellStart"/>
      <w:r w:rsidRPr="00DA364B">
        <w:rPr>
          <w:i/>
          <w:iCs/>
        </w:rPr>
        <w:t>nao</w:t>
      </w:r>
      <w:proofErr w:type="spellEnd"/>
      <w:r w:rsidRPr="00DA364B">
        <w:rPr>
          <w:i/>
          <w:iCs/>
        </w:rPr>
        <w:t xml:space="preserve"> encontrado.');</w:t>
      </w:r>
    </w:p>
    <w:p w14:paraId="0D8F483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END IF;</w:t>
      </w:r>
    </w:p>
    <w:p w14:paraId="4CD1112F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0B8D22D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407D428E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SELECT </w:t>
      </w:r>
      <w:proofErr w:type="gramStart"/>
      <w:r w:rsidRPr="00DA364B">
        <w:rPr>
          <w:i/>
          <w:iCs/>
        </w:rPr>
        <w:t>COUNT(</w:t>
      </w:r>
      <w:proofErr w:type="gramEnd"/>
      <w:r w:rsidRPr="00DA364B">
        <w:rPr>
          <w:i/>
          <w:iCs/>
        </w:rPr>
        <w:t>*)</w:t>
      </w:r>
    </w:p>
    <w:p w14:paraId="206F15E2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INTO </w:t>
      </w:r>
      <w:proofErr w:type="spellStart"/>
      <w:r w:rsidRPr="00DA364B">
        <w:rPr>
          <w:i/>
          <w:iCs/>
        </w:rPr>
        <w:t>v_verificaStatus</w:t>
      </w:r>
      <w:proofErr w:type="spellEnd"/>
    </w:p>
    <w:p w14:paraId="60A73FD7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FROM </w:t>
      </w:r>
      <w:proofErr w:type="spellStart"/>
      <w:r w:rsidRPr="00DA364B">
        <w:rPr>
          <w:i/>
          <w:iCs/>
        </w:rPr>
        <w:t>tb_as_status</w:t>
      </w:r>
      <w:proofErr w:type="spellEnd"/>
    </w:p>
    <w:p w14:paraId="0B48F28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WHERE ID_STATUS = </w:t>
      </w:r>
      <w:proofErr w:type="spellStart"/>
      <w:r w:rsidRPr="00DA364B">
        <w:rPr>
          <w:i/>
          <w:iCs/>
        </w:rPr>
        <w:t>p_id_status</w:t>
      </w:r>
      <w:proofErr w:type="spellEnd"/>
      <w:r w:rsidRPr="00DA364B">
        <w:rPr>
          <w:i/>
          <w:iCs/>
        </w:rPr>
        <w:t>;</w:t>
      </w:r>
    </w:p>
    <w:p w14:paraId="088DBDBA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40B44C61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IF </w:t>
      </w:r>
      <w:proofErr w:type="spellStart"/>
      <w:r w:rsidRPr="00DA364B">
        <w:rPr>
          <w:i/>
          <w:iCs/>
        </w:rPr>
        <w:t>v_verificaStatus</w:t>
      </w:r>
      <w:proofErr w:type="spellEnd"/>
      <w:r w:rsidRPr="00DA364B">
        <w:rPr>
          <w:i/>
          <w:iCs/>
        </w:rPr>
        <w:t xml:space="preserve"> = 0 THEN</w:t>
      </w:r>
    </w:p>
    <w:p w14:paraId="5FE30DD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RAISE_APPLICATION_</w:t>
      </w:r>
      <w:proofErr w:type="gramStart"/>
      <w:r w:rsidRPr="00DA364B">
        <w:rPr>
          <w:i/>
          <w:iCs/>
        </w:rPr>
        <w:t>ERROR(</w:t>
      </w:r>
      <w:proofErr w:type="gramEnd"/>
      <w:r w:rsidRPr="00DA364B">
        <w:rPr>
          <w:i/>
          <w:iCs/>
        </w:rPr>
        <w:t xml:space="preserve">-20007, 'Status </w:t>
      </w:r>
      <w:proofErr w:type="spellStart"/>
      <w:r w:rsidRPr="00DA364B">
        <w:rPr>
          <w:i/>
          <w:iCs/>
        </w:rPr>
        <w:t>nao</w:t>
      </w:r>
      <w:proofErr w:type="spellEnd"/>
      <w:r w:rsidRPr="00DA364B">
        <w:rPr>
          <w:i/>
          <w:iCs/>
        </w:rPr>
        <w:t xml:space="preserve"> encontrado.');</w:t>
      </w:r>
    </w:p>
    <w:p w14:paraId="2496BA7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END IF;</w:t>
      </w:r>
    </w:p>
    <w:p w14:paraId="457C140A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44198EF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SELECT </w:t>
      </w:r>
      <w:proofErr w:type="gramStart"/>
      <w:r w:rsidRPr="00DA364B">
        <w:rPr>
          <w:i/>
          <w:iCs/>
        </w:rPr>
        <w:t>COUNT(</w:t>
      </w:r>
      <w:proofErr w:type="gramEnd"/>
      <w:r w:rsidRPr="00DA364B">
        <w:rPr>
          <w:i/>
          <w:iCs/>
        </w:rPr>
        <w:t>*)</w:t>
      </w:r>
    </w:p>
    <w:p w14:paraId="238D55B8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INTO </w:t>
      </w:r>
      <w:proofErr w:type="spellStart"/>
      <w:r w:rsidRPr="00DA364B">
        <w:rPr>
          <w:i/>
          <w:iCs/>
        </w:rPr>
        <w:t>v_verificaPlanta</w:t>
      </w:r>
      <w:proofErr w:type="spellEnd"/>
    </w:p>
    <w:p w14:paraId="001E4718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FROM </w:t>
      </w:r>
      <w:proofErr w:type="spellStart"/>
      <w:r w:rsidRPr="00DA364B">
        <w:rPr>
          <w:i/>
          <w:iCs/>
        </w:rPr>
        <w:t>tb_as_planta</w:t>
      </w:r>
      <w:proofErr w:type="spellEnd"/>
    </w:p>
    <w:p w14:paraId="249A0FA1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WHERE ID_PLANTA = </w:t>
      </w:r>
      <w:proofErr w:type="spellStart"/>
      <w:r w:rsidRPr="00DA364B">
        <w:rPr>
          <w:i/>
          <w:iCs/>
        </w:rPr>
        <w:t>p_id_planta</w:t>
      </w:r>
      <w:proofErr w:type="spellEnd"/>
      <w:r w:rsidRPr="00DA364B">
        <w:rPr>
          <w:i/>
          <w:iCs/>
        </w:rPr>
        <w:t>;</w:t>
      </w:r>
    </w:p>
    <w:p w14:paraId="455657E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1C76F49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IF </w:t>
      </w:r>
      <w:proofErr w:type="spellStart"/>
      <w:r w:rsidRPr="00DA364B">
        <w:rPr>
          <w:i/>
          <w:iCs/>
        </w:rPr>
        <w:t>v_verificaPlanta</w:t>
      </w:r>
      <w:proofErr w:type="spellEnd"/>
      <w:r w:rsidRPr="00DA364B">
        <w:rPr>
          <w:i/>
          <w:iCs/>
        </w:rPr>
        <w:t xml:space="preserve"> = 0 THEN</w:t>
      </w:r>
    </w:p>
    <w:p w14:paraId="1A91024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RAISE_APPLICATION_</w:t>
      </w:r>
      <w:proofErr w:type="gramStart"/>
      <w:r w:rsidRPr="00DA364B">
        <w:rPr>
          <w:i/>
          <w:iCs/>
        </w:rPr>
        <w:t>ERROR(</w:t>
      </w:r>
      <w:proofErr w:type="gramEnd"/>
      <w:r w:rsidRPr="00DA364B">
        <w:rPr>
          <w:i/>
          <w:iCs/>
        </w:rPr>
        <w:t xml:space="preserve">-20008, 'Planta </w:t>
      </w:r>
      <w:proofErr w:type="spellStart"/>
      <w:r w:rsidRPr="00DA364B">
        <w:rPr>
          <w:i/>
          <w:iCs/>
        </w:rPr>
        <w:t>nao</w:t>
      </w:r>
      <w:proofErr w:type="spellEnd"/>
      <w:r w:rsidRPr="00DA364B">
        <w:rPr>
          <w:i/>
          <w:iCs/>
        </w:rPr>
        <w:t xml:space="preserve"> encontrado.');</w:t>
      </w:r>
    </w:p>
    <w:p w14:paraId="4810CF42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END IF;</w:t>
      </w:r>
    </w:p>
    <w:p w14:paraId="47EBE7A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4023A36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323F775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IF INSTR(UPPER(</w:t>
      </w:r>
      <w:proofErr w:type="spellStart"/>
      <w:r w:rsidRPr="00DA364B">
        <w:rPr>
          <w:i/>
          <w:iCs/>
        </w:rPr>
        <w:t>p_cm_imagem</w:t>
      </w:r>
      <w:proofErr w:type="spellEnd"/>
      <w:r w:rsidRPr="00DA364B">
        <w:rPr>
          <w:i/>
          <w:iCs/>
        </w:rPr>
        <w:t xml:space="preserve">), '.PNG') = 0 </w:t>
      </w:r>
    </w:p>
    <w:p w14:paraId="47D0FEF2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AND INSTR(UPPER(</w:t>
      </w:r>
      <w:proofErr w:type="spellStart"/>
      <w:r w:rsidRPr="00DA364B">
        <w:rPr>
          <w:i/>
          <w:iCs/>
        </w:rPr>
        <w:t>p_cm_imagem</w:t>
      </w:r>
      <w:proofErr w:type="spellEnd"/>
      <w:r w:rsidRPr="00DA364B">
        <w:rPr>
          <w:i/>
          <w:iCs/>
        </w:rPr>
        <w:t xml:space="preserve">), '.JPEG') = 0 THEN    </w:t>
      </w:r>
    </w:p>
    <w:p w14:paraId="37D15D4F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lastRenderedPageBreak/>
        <w:t xml:space="preserve">        RAISE_APPLICATION_</w:t>
      </w:r>
      <w:proofErr w:type="gramStart"/>
      <w:r w:rsidRPr="00DA364B">
        <w:rPr>
          <w:i/>
          <w:iCs/>
        </w:rPr>
        <w:t>ERROR(</w:t>
      </w:r>
      <w:proofErr w:type="gramEnd"/>
      <w:r w:rsidRPr="00DA364B">
        <w:rPr>
          <w:i/>
          <w:iCs/>
        </w:rPr>
        <w:t xml:space="preserve">-20009, 'Os formatos de imagem </w:t>
      </w:r>
      <w:proofErr w:type="spellStart"/>
      <w:r w:rsidRPr="00DA364B">
        <w:rPr>
          <w:i/>
          <w:iCs/>
        </w:rPr>
        <w:t>permitos</w:t>
      </w:r>
      <w:proofErr w:type="spellEnd"/>
      <w:r w:rsidRPr="00DA364B">
        <w:rPr>
          <w:i/>
          <w:iCs/>
        </w:rPr>
        <w:t xml:space="preserve"> </w:t>
      </w:r>
      <w:proofErr w:type="spellStart"/>
      <w:r w:rsidRPr="00DA364B">
        <w:rPr>
          <w:i/>
          <w:iCs/>
        </w:rPr>
        <w:t>s</w:t>
      </w:r>
      <w:r w:rsidRPr="00DA364B">
        <w:rPr>
          <w:rFonts w:ascii="Tahoma" w:hAnsi="Tahoma" w:cs="Tahoma"/>
          <w:i/>
          <w:iCs/>
        </w:rPr>
        <w:t>�</w:t>
      </w:r>
      <w:r w:rsidRPr="00DA364B">
        <w:rPr>
          <w:i/>
          <w:iCs/>
        </w:rPr>
        <w:t>o</w:t>
      </w:r>
      <w:proofErr w:type="spellEnd"/>
      <w:r w:rsidRPr="00DA364B">
        <w:rPr>
          <w:i/>
          <w:iCs/>
        </w:rPr>
        <w:t>: png ou jpeg.');</w:t>
      </w:r>
    </w:p>
    <w:p w14:paraId="75F57FE7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END IF;</w:t>
      </w:r>
    </w:p>
    <w:p w14:paraId="6638C9CF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2BA30502" w14:textId="77777777" w:rsidR="00DC2DFF" w:rsidRPr="00DA364B" w:rsidRDefault="00DC2DFF" w:rsidP="00DC2DFF">
      <w:pPr>
        <w:ind w:firstLine="0"/>
        <w:rPr>
          <w:i/>
          <w:iCs/>
        </w:rPr>
      </w:pPr>
    </w:p>
    <w:p w14:paraId="2803EC67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INSERT INTO </w:t>
      </w:r>
      <w:proofErr w:type="spellStart"/>
      <w:r w:rsidRPr="00DA364B">
        <w:rPr>
          <w:i/>
          <w:iCs/>
        </w:rPr>
        <w:t>tb_as_</w:t>
      </w:r>
      <w:proofErr w:type="gramStart"/>
      <w:r w:rsidRPr="00DA364B">
        <w:rPr>
          <w:i/>
          <w:iCs/>
        </w:rPr>
        <w:t>analise</w:t>
      </w:r>
      <w:proofErr w:type="spellEnd"/>
      <w:proofErr w:type="gramEnd"/>
      <w:r w:rsidRPr="00DA364B">
        <w:rPr>
          <w:i/>
          <w:iCs/>
        </w:rPr>
        <w:t xml:space="preserve"> (ID_ANALISE, ID_LOCAL, ID_STATUS, ID_PLANTA, CM_IMAGEM, DS_PROBLEMA, DS_SOLUCAO, DT_REGISTRO)</w:t>
      </w:r>
    </w:p>
    <w:p w14:paraId="3990FA9E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VALUES (</w:t>
      </w:r>
      <w:proofErr w:type="spellStart"/>
      <w:r w:rsidRPr="00DA364B">
        <w:rPr>
          <w:i/>
          <w:iCs/>
        </w:rPr>
        <w:t>seq_id_</w:t>
      </w:r>
      <w:proofErr w:type="gramStart"/>
      <w:r w:rsidRPr="00DA364B">
        <w:rPr>
          <w:i/>
          <w:iCs/>
        </w:rPr>
        <w:t>analise.NEXTVAL</w:t>
      </w:r>
      <w:proofErr w:type="spellEnd"/>
      <w:proofErr w:type="gram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p_id_local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p_id_status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p_id_planta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p_cm_imagem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p_ds_problema</w:t>
      </w:r>
      <w:proofErr w:type="spellEnd"/>
      <w:r w:rsidRPr="00DA364B">
        <w:rPr>
          <w:i/>
          <w:iCs/>
        </w:rPr>
        <w:t xml:space="preserve">, </w:t>
      </w:r>
    </w:p>
    <w:p w14:paraId="09EB5904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p_ds_solucao</w:t>
      </w:r>
      <w:proofErr w:type="spellEnd"/>
      <w:r w:rsidRPr="00DA364B">
        <w:rPr>
          <w:i/>
          <w:iCs/>
        </w:rPr>
        <w:t>, SYSDATE);</w:t>
      </w:r>
    </w:p>
    <w:p w14:paraId="24C2AB39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5B2F6918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>EXCEPTION</w:t>
      </w:r>
    </w:p>
    <w:p w14:paraId="44DFB12F" w14:textId="77777777" w:rsidR="00DC2DFF" w:rsidRPr="00DA364B" w:rsidRDefault="00DC2DFF" w:rsidP="00DC2DFF">
      <w:pPr>
        <w:ind w:firstLine="0"/>
        <w:rPr>
          <w:i/>
          <w:iCs/>
        </w:rPr>
      </w:pPr>
    </w:p>
    <w:p w14:paraId="549D2E64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2D0995C2" w14:textId="77777777" w:rsidR="00DC2DFF" w:rsidRPr="00DA364B" w:rsidRDefault="00DC2DFF" w:rsidP="00DC2DFF">
      <w:pPr>
        <w:ind w:firstLine="0"/>
        <w:rPr>
          <w:i/>
          <w:iCs/>
        </w:rPr>
      </w:pPr>
    </w:p>
    <w:p w14:paraId="63C30EB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WHEN DUP_VAL_ON_INDEX THEN</w:t>
      </w:r>
    </w:p>
    <w:p w14:paraId="4D194BA4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DBMS_OUTPUT.PUT_</w:t>
      </w:r>
      <w:proofErr w:type="gramStart"/>
      <w:r w:rsidRPr="00DA364B">
        <w:rPr>
          <w:i/>
          <w:iCs/>
        </w:rPr>
        <w:t>LINE(</w:t>
      </w:r>
      <w:proofErr w:type="gramEnd"/>
      <w:r w:rsidRPr="00DA364B">
        <w:rPr>
          <w:i/>
          <w:iCs/>
        </w:rPr>
        <w:t xml:space="preserve">'Erro: Valor duplicado em coluna </w:t>
      </w:r>
      <w:proofErr w:type="spellStart"/>
      <w:r w:rsidRPr="00DA364B">
        <w:rPr>
          <w:i/>
          <w:iCs/>
        </w:rPr>
        <w:t>unica</w:t>
      </w:r>
      <w:proofErr w:type="spellEnd"/>
      <w:r w:rsidRPr="00DA364B">
        <w:rPr>
          <w:i/>
          <w:iCs/>
        </w:rPr>
        <w:t>.');</w:t>
      </w:r>
    </w:p>
    <w:p w14:paraId="5E77AA64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2FD0BA09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v_codigo_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SQLCODE;</w:t>
      </w:r>
    </w:p>
    <w:p w14:paraId="757DC0D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v_mensagem_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SQLERRM;</w:t>
      </w:r>
    </w:p>
    <w:p w14:paraId="745BBC3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7E506829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INSERT INTO TB_AS_ERRO (ID_ERRO, CD_ERRO, NM_ERRO, DT_REGISTRO, USUARIO, PROCEDIMENTO)</w:t>
      </w:r>
    </w:p>
    <w:p w14:paraId="6DB8F988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VALUES (</w:t>
      </w:r>
      <w:proofErr w:type="spellStart"/>
      <w:r w:rsidRPr="00DA364B">
        <w:rPr>
          <w:i/>
          <w:iCs/>
        </w:rPr>
        <w:t>seq_id_</w:t>
      </w:r>
      <w:proofErr w:type="gramStart"/>
      <w:r w:rsidRPr="00DA364B">
        <w:rPr>
          <w:i/>
          <w:iCs/>
        </w:rPr>
        <w:t>erro.NEXTVAL</w:t>
      </w:r>
      <w:proofErr w:type="spellEnd"/>
      <w:proofErr w:type="gram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>, SYSDATE, USER, 'PRC_CADASTRO_ANALISE');</w:t>
      </w:r>
    </w:p>
    <w:p w14:paraId="6C49D45C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6764B44C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WHEN NO_DATA_FOUND THEN</w:t>
      </w:r>
    </w:p>
    <w:p w14:paraId="1D65B09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lastRenderedPageBreak/>
        <w:t xml:space="preserve">        DBMS_OUTPUT.PUT_</w:t>
      </w:r>
      <w:proofErr w:type="gramStart"/>
      <w:r w:rsidRPr="00DA364B">
        <w:rPr>
          <w:i/>
          <w:iCs/>
        </w:rPr>
        <w:t>LINE(</w:t>
      </w:r>
      <w:proofErr w:type="gramEnd"/>
      <w:r w:rsidRPr="00DA364B">
        <w:rPr>
          <w:i/>
          <w:iCs/>
        </w:rPr>
        <w:t xml:space="preserve">'Erro: Chave estrangeira </w:t>
      </w:r>
      <w:proofErr w:type="spellStart"/>
      <w:r w:rsidRPr="00DA364B">
        <w:rPr>
          <w:i/>
          <w:iCs/>
        </w:rPr>
        <w:t>nao</w:t>
      </w:r>
      <w:proofErr w:type="spellEnd"/>
      <w:r w:rsidRPr="00DA364B">
        <w:rPr>
          <w:i/>
          <w:iCs/>
        </w:rPr>
        <w:t xml:space="preserve"> encontrada.');</w:t>
      </w:r>
    </w:p>
    <w:p w14:paraId="61343053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2A2EC51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v_codigo_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SQLCODE;</w:t>
      </w:r>
    </w:p>
    <w:p w14:paraId="5F4B83CE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v_mensagem_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SQLERRM;</w:t>
      </w:r>
    </w:p>
    <w:p w14:paraId="6F0C531E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46DDAB92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INSERT INTO TB_AS_ERRO (ID_ERRO, CD_ERRO, NM_ERRO, DT_REGISTRO, USUARIO, PROCEDIMENTO)</w:t>
      </w:r>
    </w:p>
    <w:p w14:paraId="410BDBA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VALUES (</w:t>
      </w:r>
      <w:proofErr w:type="spellStart"/>
      <w:r w:rsidRPr="00DA364B">
        <w:rPr>
          <w:i/>
          <w:iCs/>
        </w:rPr>
        <w:t>seq_id_</w:t>
      </w:r>
      <w:proofErr w:type="gramStart"/>
      <w:r w:rsidRPr="00DA364B">
        <w:rPr>
          <w:i/>
          <w:iCs/>
        </w:rPr>
        <w:t>erro.NEXTVAL</w:t>
      </w:r>
      <w:proofErr w:type="spellEnd"/>
      <w:proofErr w:type="gram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>, SYSDATE, USER, 'PRC_CADASTRO_ANALISE');</w:t>
      </w:r>
    </w:p>
    <w:p w14:paraId="7EF75B4E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7276A8E8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WHEN VALUE_ERROR THEN</w:t>
      </w:r>
    </w:p>
    <w:p w14:paraId="4D3AC9EF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DBMS_OUTPUT.PUT_</w:t>
      </w:r>
      <w:proofErr w:type="gramStart"/>
      <w:r w:rsidRPr="00DA364B">
        <w:rPr>
          <w:i/>
          <w:iCs/>
        </w:rPr>
        <w:t>LINE(</w:t>
      </w:r>
      <w:proofErr w:type="gramEnd"/>
      <w:r w:rsidRPr="00DA364B">
        <w:rPr>
          <w:i/>
          <w:iCs/>
        </w:rPr>
        <w:t xml:space="preserve">'Erro: Violou a </w:t>
      </w:r>
      <w:proofErr w:type="spellStart"/>
      <w:r w:rsidRPr="00DA364B">
        <w:rPr>
          <w:i/>
          <w:iCs/>
        </w:rPr>
        <w:t>restricao</w:t>
      </w:r>
      <w:proofErr w:type="spellEnd"/>
      <w:r w:rsidRPr="00DA364B">
        <w:rPr>
          <w:i/>
          <w:iCs/>
        </w:rPr>
        <w:t xml:space="preserve"> de tamanho.');</w:t>
      </w:r>
    </w:p>
    <w:p w14:paraId="6361C73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392375D2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v_codigo_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SQLCODE;</w:t>
      </w:r>
    </w:p>
    <w:p w14:paraId="206BDD05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v_mensagem_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SQLERRM;</w:t>
      </w:r>
    </w:p>
    <w:p w14:paraId="650AD99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6C4A4859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INSERT INTO TB_AS_ERRO (ID_ERRO, CD_ERRO, NM_ERRO, DT_REGISTRO, USUARIO, PROCEDIMENTO)</w:t>
      </w:r>
    </w:p>
    <w:p w14:paraId="78C67E02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VALUES (</w:t>
      </w:r>
      <w:proofErr w:type="spellStart"/>
      <w:r w:rsidRPr="00DA364B">
        <w:rPr>
          <w:i/>
          <w:iCs/>
        </w:rPr>
        <w:t>seq_id_</w:t>
      </w:r>
      <w:proofErr w:type="gramStart"/>
      <w:r w:rsidRPr="00DA364B">
        <w:rPr>
          <w:i/>
          <w:iCs/>
        </w:rPr>
        <w:t>erro.NEXTVAL</w:t>
      </w:r>
      <w:proofErr w:type="spellEnd"/>
      <w:proofErr w:type="gram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>, SYSDATE, USER, 'PRC_CADASTRO_ANALISE');</w:t>
      </w:r>
    </w:p>
    <w:p w14:paraId="71DD0058" w14:textId="77777777" w:rsidR="00DC2DFF" w:rsidRPr="00DA364B" w:rsidRDefault="00DC2DFF" w:rsidP="00DC2DFF">
      <w:pPr>
        <w:ind w:firstLine="0"/>
        <w:rPr>
          <w:i/>
          <w:iCs/>
        </w:rPr>
      </w:pPr>
    </w:p>
    <w:p w14:paraId="46632648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WHEN OTHERS THEN</w:t>
      </w:r>
    </w:p>
    <w:p w14:paraId="64C06AC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DBMS_OUTPUT.PUT_</w:t>
      </w:r>
      <w:proofErr w:type="gramStart"/>
      <w:r w:rsidRPr="00DA364B">
        <w:rPr>
          <w:i/>
          <w:iCs/>
        </w:rPr>
        <w:t>LINE(</w:t>
      </w:r>
      <w:proofErr w:type="gramEnd"/>
      <w:r w:rsidRPr="00DA364B">
        <w:rPr>
          <w:i/>
          <w:iCs/>
        </w:rPr>
        <w:t>'Ocorreu um erro: ' || SQLERRM);</w:t>
      </w:r>
    </w:p>
    <w:p w14:paraId="44CE21B9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32F09B96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v_codigo_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SQLCODE;</w:t>
      </w:r>
    </w:p>
    <w:p w14:paraId="538D9A1D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v_mensagem_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SQLERRM;</w:t>
      </w:r>
    </w:p>
    <w:p w14:paraId="7A5E3574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lastRenderedPageBreak/>
        <w:t xml:space="preserve">        </w:t>
      </w:r>
    </w:p>
    <w:p w14:paraId="0B35AB10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INSERT INTO TB_AS_ERRO (ID_ERRO, CD_ERRO, NM_ERRO, DT_REGISTRO, USUARIO, PROCEDIMENTO)</w:t>
      </w:r>
    </w:p>
    <w:p w14:paraId="24F04B79" w14:textId="77777777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 xml:space="preserve">        VALUES (</w:t>
      </w:r>
      <w:proofErr w:type="spellStart"/>
      <w:r w:rsidRPr="00DA364B">
        <w:rPr>
          <w:i/>
          <w:iCs/>
        </w:rPr>
        <w:t>seq_id_</w:t>
      </w:r>
      <w:proofErr w:type="gramStart"/>
      <w:r w:rsidRPr="00DA364B">
        <w:rPr>
          <w:i/>
          <w:iCs/>
        </w:rPr>
        <w:t>erro.NEXTVAL</w:t>
      </w:r>
      <w:proofErr w:type="spellEnd"/>
      <w:proofErr w:type="gram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>, SYSDATE, USER, 'PRC_CADASTRO_ANALISE');</w:t>
      </w:r>
    </w:p>
    <w:p w14:paraId="318C1F73" w14:textId="77777777" w:rsidR="00DC2DFF" w:rsidRPr="00DA364B" w:rsidRDefault="00DC2DFF" w:rsidP="00DC2DFF">
      <w:pPr>
        <w:ind w:firstLine="0"/>
        <w:rPr>
          <w:i/>
          <w:iCs/>
        </w:rPr>
      </w:pPr>
    </w:p>
    <w:p w14:paraId="6186B38A" w14:textId="679F44FC" w:rsidR="00DC2DFF" w:rsidRPr="00DA364B" w:rsidRDefault="00DC2DFF" w:rsidP="00DC2DFF">
      <w:pPr>
        <w:ind w:firstLine="0"/>
        <w:rPr>
          <w:i/>
          <w:iCs/>
        </w:rPr>
      </w:pPr>
      <w:r w:rsidRPr="00DA364B">
        <w:rPr>
          <w:i/>
          <w:iCs/>
        </w:rPr>
        <w:t>END;</w:t>
      </w:r>
    </w:p>
    <w:p w14:paraId="449A3DB9" w14:textId="4B1EE68A" w:rsidR="00DC2DFF" w:rsidRDefault="00DA364B" w:rsidP="00DA364B">
      <w:pPr>
        <w:pStyle w:val="Corpodetexto"/>
        <w:ind w:firstLine="0"/>
        <w:rPr>
          <w:lang w:val="en-US"/>
        </w:rPr>
      </w:pPr>
      <w:r w:rsidRPr="00DA364B">
        <w:rPr>
          <w:lang w:val="en-US"/>
        </w:rPr>
        <w:drawing>
          <wp:inline distT="0" distB="0" distL="0" distR="0" wp14:anchorId="7B7F1FDC" wp14:editId="7A9C7A59">
            <wp:extent cx="6294474" cy="2586903"/>
            <wp:effectExtent l="0" t="0" r="0" b="4445"/>
            <wp:docPr id="137235318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53188" name="Imagem 1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904" cy="25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1DA8" w14:textId="77777777" w:rsidR="00DA364B" w:rsidRDefault="00DA364B" w:rsidP="00DA364B">
      <w:pPr>
        <w:pStyle w:val="Corpodetexto"/>
        <w:ind w:firstLine="0"/>
        <w:rPr>
          <w:lang w:val="en-US"/>
        </w:rPr>
      </w:pPr>
    </w:p>
    <w:p w14:paraId="4E570BAB" w14:textId="312A7DED" w:rsidR="00DA364B" w:rsidRDefault="00DA364B" w:rsidP="00DA364B">
      <w:pPr>
        <w:pStyle w:val="PargrafodaLista"/>
      </w:pPr>
      <w:r w:rsidRPr="00DC2DFF">
        <w:t>9.</w:t>
      </w:r>
      <w:r>
        <w:t>4</w:t>
      </w:r>
      <w:r w:rsidRPr="00DC2DFF">
        <w:t xml:space="preserve"> </w:t>
      </w:r>
      <w:r>
        <w:t>–</w:t>
      </w:r>
      <w:r w:rsidRPr="00DC2DFF">
        <w:t xml:space="preserve"> </w:t>
      </w:r>
      <w:proofErr w:type="spellStart"/>
      <w:r>
        <w:t>Exemplo</w:t>
      </w:r>
      <w:proofErr w:type="spellEnd"/>
      <w:r>
        <w:t xml:space="preserve"> de exception</w:t>
      </w:r>
    </w:p>
    <w:p w14:paraId="60D4B4CC" w14:textId="77777777" w:rsidR="00DA364B" w:rsidRDefault="00DA364B" w:rsidP="00DA364B">
      <w:pPr>
        <w:ind w:firstLine="0"/>
      </w:pPr>
    </w:p>
    <w:p w14:paraId="30E68C55" w14:textId="4D49586B" w:rsidR="00DA364B" w:rsidRDefault="00DA364B" w:rsidP="00DA364B">
      <w:pPr>
        <w:pStyle w:val="Corpodetexto"/>
        <w:ind w:firstLine="0"/>
        <w:rPr>
          <w:lang w:val="en-US"/>
        </w:rPr>
      </w:pPr>
      <w:r w:rsidRPr="00DA364B">
        <w:rPr>
          <w:lang w:val="en-US"/>
        </w:rPr>
        <w:drawing>
          <wp:inline distT="0" distB="0" distL="0" distR="0" wp14:anchorId="11D1DC49" wp14:editId="66AD0F73">
            <wp:extent cx="6624602" cy="1350335"/>
            <wp:effectExtent l="0" t="0" r="5080" b="2540"/>
            <wp:docPr id="192999164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91646" name="Imagem 1" descr="Interface gráfica do usuário, Aplicativo, Word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9995" cy="13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23D" w14:textId="67A40380" w:rsidR="00DA364B" w:rsidRDefault="00DA364B" w:rsidP="00DA364B">
      <w:pPr>
        <w:pStyle w:val="Ttulo1"/>
        <w:rPr>
          <w:lang w:val="en-US"/>
        </w:rPr>
      </w:pPr>
      <w:r>
        <w:rPr>
          <w:lang w:val="en-US"/>
        </w:rPr>
        <w:lastRenderedPageBreak/>
        <w:t>10</w:t>
      </w:r>
      <w:r w:rsidRPr="0027353F">
        <w:rPr>
          <w:lang w:val="en-US"/>
        </w:rPr>
        <w:t xml:space="preserve"> – </w:t>
      </w:r>
      <w:r>
        <w:rPr>
          <w:lang w:val="en-US"/>
        </w:rPr>
        <w:t>Function</w:t>
      </w:r>
      <w:r w:rsidR="00662F1E">
        <w:rPr>
          <w:lang w:val="en-US"/>
        </w:rPr>
        <w:t>s</w:t>
      </w:r>
    </w:p>
    <w:p w14:paraId="10DD176A" w14:textId="2B572600" w:rsidR="00DA364B" w:rsidRDefault="00DA364B" w:rsidP="00DA364B">
      <w:pPr>
        <w:pStyle w:val="PargrafodaLista"/>
      </w:pPr>
      <w:r>
        <w:t>10.1</w:t>
      </w:r>
      <w:r w:rsidRPr="00DC2DFF">
        <w:t xml:space="preserve"> </w:t>
      </w:r>
      <w:r>
        <w:t>–</w:t>
      </w:r>
      <w:r w:rsidRPr="00DC2DFF">
        <w:t xml:space="preserve"> </w:t>
      </w:r>
      <w:proofErr w:type="spellStart"/>
      <w:r>
        <w:t>Fun</w:t>
      </w:r>
      <w:r>
        <w:t>çã</w:t>
      </w:r>
      <w:r>
        <w:t>o</w:t>
      </w:r>
      <w:proofErr w:type="spellEnd"/>
      <w:r>
        <w:t xml:space="preserve"> para </w:t>
      </w:r>
      <w:proofErr w:type="spellStart"/>
      <w:r>
        <w:t>retornar</w:t>
      </w:r>
      <w:proofErr w:type="spellEnd"/>
      <w:r>
        <w:t xml:space="preserve"> o </w:t>
      </w:r>
      <w:proofErr w:type="spellStart"/>
      <w:r>
        <w:t>porcentual</w:t>
      </w:r>
      <w:proofErr w:type="spellEnd"/>
      <w:r>
        <w:t xml:space="preserve"> de </w:t>
      </w:r>
      <w:proofErr w:type="spellStart"/>
      <w:r>
        <w:t>analises</w:t>
      </w:r>
      <w:proofErr w:type="spellEnd"/>
      <w:r>
        <w:t xml:space="preserve"> com o valor </w:t>
      </w:r>
      <w:proofErr w:type="gramStart"/>
      <w:r>
        <w:t>do</w:t>
      </w:r>
      <w:proofErr w:type="gramEnd"/>
      <w:r>
        <w:t xml:space="preserve">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passado</w:t>
      </w:r>
      <w:proofErr w:type="spellEnd"/>
      <w:r>
        <w:t xml:space="preserve">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total de </w:t>
      </w:r>
      <w:proofErr w:type="spellStart"/>
      <w:r>
        <w:t>analises</w:t>
      </w:r>
      <w:proofErr w:type="spellEnd"/>
      <w:r>
        <w:t>.</w:t>
      </w:r>
    </w:p>
    <w:p w14:paraId="1AE2637B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>CREATE OR REPLACE FUNCTION FNC_PORCENT_</w:t>
      </w:r>
      <w:proofErr w:type="gramStart"/>
      <w:r w:rsidRPr="00DA364B">
        <w:rPr>
          <w:i/>
          <w:iCs/>
        </w:rPr>
        <w:t>ANALISES(</w:t>
      </w:r>
      <w:proofErr w:type="gramEnd"/>
    </w:p>
    <w:p w14:paraId="7A0F2226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p_status</w:t>
      </w:r>
      <w:proofErr w:type="spellEnd"/>
      <w:r w:rsidRPr="00DA364B">
        <w:rPr>
          <w:i/>
          <w:iCs/>
        </w:rPr>
        <w:t xml:space="preserve"> IN VARCHAR</w:t>
      </w:r>
    </w:p>
    <w:p w14:paraId="319DFC0C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>)</w:t>
      </w:r>
    </w:p>
    <w:p w14:paraId="14DB3619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>RETURN NUMBER</w:t>
      </w:r>
    </w:p>
    <w:p w14:paraId="38B7197A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>IS</w:t>
      </w:r>
    </w:p>
    <w:p w14:paraId="6359203B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6D365923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v_total</w:t>
      </w:r>
      <w:proofErr w:type="spellEnd"/>
      <w:r w:rsidRPr="00DA364B">
        <w:rPr>
          <w:i/>
          <w:iCs/>
        </w:rPr>
        <w:t xml:space="preserve"> NUMBER;</w:t>
      </w:r>
    </w:p>
    <w:p w14:paraId="59068E85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v_porStatus</w:t>
      </w:r>
      <w:proofErr w:type="spellEnd"/>
      <w:r w:rsidRPr="00DA364B">
        <w:rPr>
          <w:i/>
          <w:iCs/>
        </w:rPr>
        <w:t xml:space="preserve"> NUMBER;</w:t>
      </w:r>
    </w:p>
    <w:p w14:paraId="6B96796D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v_resultado</w:t>
      </w:r>
      <w:proofErr w:type="spellEnd"/>
      <w:r w:rsidRPr="00DA364B">
        <w:rPr>
          <w:i/>
          <w:iCs/>
        </w:rPr>
        <w:t xml:space="preserve"> NUMBER;</w:t>
      </w:r>
    </w:p>
    <w:p w14:paraId="06BD4722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265E92A2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 NUMBER;</w:t>
      </w:r>
    </w:p>
    <w:p w14:paraId="152C1BEF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 xml:space="preserve"> VARCHAR2(250);</w:t>
      </w:r>
    </w:p>
    <w:p w14:paraId="58385373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03E64264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>BEGIN</w:t>
      </w:r>
    </w:p>
    <w:p w14:paraId="338DA11D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5B6AA482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IF UPPER(</w:t>
      </w:r>
      <w:proofErr w:type="spellStart"/>
      <w:r w:rsidRPr="00DA364B">
        <w:rPr>
          <w:i/>
          <w:iCs/>
        </w:rPr>
        <w:t>p_status</w:t>
      </w:r>
      <w:proofErr w:type="spellEnd"/>
      <w:r w:rsidRPr="00DA364B">
        <w:rPr>
          <w:i/>
          <w:iCs/>
        </w:rPr>
        <w:t>) IN ('MORTA', 'EM PROGRESSO', 'EM TRATAMENTO', 'ANALISANDO', 'CURADA') THEN</w:t>
      </w:r>
    </w:p>
    <w:p w14:paraId="2535FA4D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22D0251B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SELECT </w:t>
      </w:r>
      <w:proofErr w:type="gramStart"/>
      <w:r w:rsidRPr="00DA364B">
        <w:rPr>
          <w:i/>
          <w:iCs/>
        </w:rPr>
        <w:t>COUNT(</w:t>
      </w:r>
      <w:proofErr w:type="gramEnd"/>
      <w:r w:rsidRPr="00DA364B">
        <w:rPr>
          <w:i/>
          <w:iCs/>
        </w:rPr>
        <w:t>*)</w:t>
      </w:r>
    </w:p>
    <w:p w14:paraId="262C3B13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INTO </w:t>
      </w:r>
      <w:proofErr w:type="spellStart"/>
      <w:r w:rsidRPr="00DA364B">
        <w:rPr>
          <w:i/>
          <w:iCs/>
        </w:rPr>
        <w:t>v_total</w:t>
      </w:r>
      <w:proofErr w:type="spellEnd"/>
    </w:p>
    <w:p w14:paraId="09E31F92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FROM TB_AS_</w:t>
      </w:r>
      <w:proofErr w:type="gramStart"/>
      <w:r w:rsidRPr="00DA364B">
        <w:rPr>
          <w:i/>
          <w:iCs/>
        </w:rPr>
        <w:t>ANALISE</w:t>
      </w:r>
      <w:proofErr w:type="gramEnd"/>
      <w:r w:rsidRPr="00DA364B">
        <w:rPr>
          <w:i/>
          <w:iCs/>
        </w:rPr>
        <w:t>;</w:t>
      </w:r>
    </w:p>
    <w:p w14:paraId="693EEB72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2DDB523A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lastRenderedPageBreak/>
        <w:t xml:space="preserve">        SELECT </w:t>
      </w:r>
      <w:proofErr w:type="gramStart"/>
      <w:r w:rsidRPr="00DA364B">
        <w:rPr>
          <w:i/>
          <w:iCs/>
        </w:rPr>
        <w:t>COUNT(</w:t>
      </w:r>
      <w:proofErr w:type="gramEnd"/>
      <w:r w:rsidRPr="00DA364B">
        <w:rPr>
          <w:i/>
          <w:iCs/>
        </w:rPr>
        <w:t>*)</w:t>
      </w:r>
    </w:p>
    <w:p w14:paraId="51EE3E6E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INTO </w:t>
      </w:r>
      <w:proofErr w:type="spellStart"/>
      <w:r w:rsidRPr="00DA364B">
        <w:rPr>
          <w:i/>
          <w:iCs/>
        </w:rPr>
        <w:t>v_porStatus</w:t>
      </w:r>
      <w:proofErr w:type="spellEnd"/>
    </w:p>
    <w:p w14:paraId="3BDDE71D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FROM TB_AS_ANALISE a </w:t>
      </w:r>
    </w:p>
    <w:p w14:paraId="4AF8259E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INNER JOIN TB_AS_STATUS s ON (</w:t>
      </w:r>
      <w:proofErr w:type="spellStart"/>
      <w:r w:rsidRPr="00DA364B">
        <w:rPr>
          <w:i/>
          <w:iCs/>
        </w:rPr>
        <w:t>a.id_status</w:t>
      </w:r>
      <w:proofErr w:type="spellEnd"/>
      <w:r w:rsidRPr="00DA364B">
        <w:rPr>
          <w:i/>
          <w:iCs/>
        </w:rPr>
        <w:t xml:space="preserve"> = </w:t>
      </w:r>
      <w:proofErr w:type="spellStart"/>
      <w:r w:rsidRPr="00DA364B">
        <w:rPr>
          <w:i/>
          <w:iCs/>
        </w:rPr>
        <w:t>s.id_status</w:t>
      </w:r>
      <w:proofErr w:type="spellEnd"/>
      <w:r w:rsidRPr="00DA364B">
        <w:rPr>
          <w:i/>
          <w:iCs/>
        </w:rPr>
        <w:t>)</w:t>
      </w:r>
    </w:p>
    <w:p w14:paraId="2CC7EF53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WHERE </w:t>
      </w:r>
      <w:proofErr w:type="gramStart"/>
      <w:r w:rsidRPr="00DA364B">
        <w:rPr>
          <w:i/>
          <w:iCs/>
        </w:rPr>
        <w:t>UPPER(</w:t>
      </w:r>
      <w:proofErr w:type="spellStart"/>
      <w:proofErr w:type="gramEnd"/>
      <w:r w:rsidRPr="00DA364B">
        <w:rPr>
          <w:i/>
          <w:iCs/>
        </w:rPr>
        <w:t>s.DS_STATUS</w:t>
      </w:r>
      <w:proofErr w:type="spellEnd"/>
      <w:r w:rsidRPr="00DA364B">
        <w:rPr>
          <w:i/>
          <w:iCs/>
        </w:rPr>
        <w:t>) = UPPER(</w:t>
      </w:r>
      <w:proofErr w:type="spellStart"/>
      <w:r w:rsidRPr="00DA364B">
        <w:rPr>
          <w:i/>
          <w:iCs/>
        </w:rPr>
        <w:t>p_status</w:t>
      </w:r>
      <w:proofErr w:type="spellEnd"/>
      <w:r w:rsidRPr="00DA364B">
        <w:rPr>
          <w:i/>
          <w:iCs/>
        </w:rPr>
        <w:t>);</w:t>
      </w:r>
    </w:p>
    <w:p w14:paraId="0D34FD3A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44E344C8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</w:t>
      </w:r>
      <w:proofErr w:type="gramStart"/>
      <w:r w:rsidRPr="00DA364B">
        <w:rPr>
          <w:i/>
          <w:iCs/>
        </w:rPr>
        <w:t>resultado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(</w:t>
      </w:r>
      <w:proofErr w:type="spellStart"/>
      <w:r w:rsidRPr="00DA364B">
        <w:rPr>
          <w:i/>
          <w:iCs/>
        </w:rPr>
        <w:t>v_porStatus</w:t>
      </w:r>
      <w:proofErr w:type="spellEnd"/>
      <w:r w:rsidRPr="00DA364B">
        <w:rPr>
          <w:i/>
          <w:iCs/>
        </w:rPr>
        <w:t xml:space="preserve"> / </w:t>
      </w:r>
      <w:proofErr w:type="spellStart"/>
      <w:r w:rsidRPr="00DA364B">
        <w:rPr>
          <w:i/>
          <w:iCs/>
        </w:rPr>
        <w:t>v_total</w:t>
      </w:r>
      <w:proofErr w:type="spellEnd"/>
      <w:r w:rsidRPr="00DA364B">
        <w:rPr>
          <w:i/>
          <w:iCs/>
        </w:rPr>
        <w:t>) * 100;</w:t>
      </w:r>
    </w:p>
    <w:p w14:paraId="5DD274A9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6DD26696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RETURN </w:t>
      </w:r>
      <w:proofErr w:type="spellStart"/>
      <w:r w:rsidRPr="00DA364B">
        <w:rPr>
          <w:i/>
          <w:iCs/>
        </w:rPr>
        <w:t>v_resultado</w:t>
      </w:r>
      <w:proofErr w:type="spellEnd"/>
      <w:r w:rsidRPr="00DA364B">
        <w:rPr>
          <w:i/>
          <w:iCs/>
        </w:rPr>
        <w:t>;</w:t>
      </w:r>
    </w:p>
    <w:p w14:paraId="3BB6779D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621783E5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ELSE</w:t>
      </w:r>
    </w:p>
    <w:p w14:paraId="3B2BDB6F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1C8DF2BD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RAISE_APPLICATION_</w:t>
      </w:r>
      <w:proofErr w:type="gramStart"/>
      <w:r w:rsidRPr="00DA364B">
        <w:rPr>
          <w:i/>
          <w:iCs/>
        </w:rPr>
        <w:t>ERROR(</w:t>
      </w:r>
      <w:proofErr w:type="gramEnd"/>
      <w:r w:rsidRPr="00DA364B">
        <w:rPr>
          <w:i/>
          <w:iCs/>
        </w:rPr>
        <w:t>-20001, 'O valor deve ser um valor entre esses: Morta, Em progresso, Em tratamento, Analisando e Curada');</w:t>
      </w:r>
    </w:p>
    <w:p w14:paraId="0CA60618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58447A7E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  <w:proofErr w:type="spellStart"/>
      <w:r w:rsidRPr="00DA364B">
        <w:rPr>
          <w:i/>
          <w:iCs/>
        </w:rPr>
        <w:t>end</w:t>
      </w:r>
      <w:proofErr w:type="spellEnd"/>
      <w:r w:rsidRPr="00DA364B">
        <w:rPr>
          <w:i/>
          <w:iCs/>
        </w:rPr>
        <w:t xml:space="preserve"> </w:t>
      </w:r>
      <w:proofErr w:type="spellStart"/>
      <w:r w:rsidRPr="00DA364B">
        <w:rPr>
          <w:i/>
          <w:iCs/>
        </w:rPr>
        <w:t>if</w:t>
      </w:r>
      <w:proofErr w:type="spellEnd"/>
      <w:r w:rsidRPr="00DA364B">
        <w:rPr>
          <w:i/>
          <w:iCs/>
        </w:rPr>
        <w:t>;</w:t>
      </w:r>
    </w:p>
    <w:p w14:paraId="561C2151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10370FB3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>EXCEPTION</w:t>
      </w:r>
    </w:p>
    <w:p w14:paraId="2B61EF64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67298CFE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WHEN NO_DATA_FOUND THEN</w:t>
      </w:r>
    </w:p>
    <w:p w14:paraId="4012D8EB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DBMS_OUTPUT.PUT_</w:t>
      </w:r>
      <w:proofErr w:type="gramStart"/>
      <w:r w:rsidRPr="00DA364B">
        <w:rPr>
          <w:i/>
          <w:iCs/>
        </w:rPr>
        <w:t>LINE(</w:t>
      </w:r>
      <w:proofErr w:type="gramEnd"/>
      <w:r w:rsidRPr="00DA364B">
        <w:rPr>
          <w:i/>
          <w:iCs/>
        </w:rPr>
        <w:t xml:space="preserve">'Nenhuma </w:t>
      </w:r>
      <w:proofErr w:type="spellStart"/>
      <w:r w:rsidRPr="00DA364B">
        <w:rPr>
          <w:i/>
          <w:iCs/>
        </w:rPr>
        <w:t>solucao</w:t>
      </w:r>
      <w:proofErr w:type="spellEnd"/>
      <w:r w:rsidRPr="00DA364B">
        <w:rPr>
          <w:i/>
          <w:iCs/>
        </w:rPr>
        <w:t xml:space="preserve"> encontrada para o problema: ' || </w:t>
      </w:r>
      <w:proofErr w:type="spellStart"/>
      <w:r w:rsidRPr="00DA364B">
        <w:rPr>
          <w:i/>
          <w:iCs/>
        </w:rPr>
        <w:t>p_status</w:t>
      </w:r>
      <w:proofErr w:type="spellEnd"/>
      <w:r w:rsidRPr="00DA364B">
        <w:rPr>
          <w:i/>
          <w:iCs/>
        </w:rPr>
        <w:t>);</w:t>
      </w:r>
    </w:p>
    <w:p w14:paraId="2E1897BF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00825534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v_codigo_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SQLCODE;</w:t>
      </w:r>
    </w:p>
    <w:p w14:paraId="230B6510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v_mensagem_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SQLERRM;</w:t>
      </w:r>
    </w:p>
    <w:p w14:paraId="0730E0FF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79344EDE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lastRenderedPageBreak/>
        <w:t xml:space="preserve">        INSERT INTO TB_AS_ERRO (ID_ERRO, CD_ERRO, NM_ERRO, DT_REGISTRO, USUARIO, PROCEDIMENTO)</w:t>
      </w:r>
    </w:p>
    <w:p w14:paraId="66C293FE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VALUES (</w:t>
      </w:r>
      <w:proofErr w:type="spellStart"/>
      <w:r w:rsidRPr="00DA364B">
        <w:rPr>
          <w:i/>
          <w:iCs/>
        </w:rPr>
        <w:t>seq_id_</w:t>
      </w:r>
      <w:proofErr w:type="gramStart"/>
      <w:r w:rsidRPr="00DA364B">
        <w:rPr>
          <w:i/>
          <w:iCs/>
        </w:rPr>
        <w:t>erro.NEXTVAL</w:t>
      </w:r>
      <w:proofErr w:type="spellEnd"/>
      <w:proofErr w:type="gram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>, SYSDATE, USER, 'FNC_PORCENT_ANALISES');</w:t>
      </w:r>
    </w:p>
    <w:p w14:paraId="51B46ABD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116FAAFB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RETURN 0;</w:t>
      </w:r>
    </w:p>
    <w:p w14:paraId="03FF1C41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6CEB9E83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WHEN OTHERS THEN</w:t>
      </w:r>
    </w:p>
    <w:p w14:paraId="262CEA92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DBMS_OUTPUT.PUT_</w:t>
      </w:r>
      <w:proofErr w:type="gramStart"/>
      <w:r w:rsidRPr="00DA364B">
        <w:rPr>
          <w:i/>
          <w:iCs/>
        </w:rPr>
        <w:t>LINE(</w:t>
      </w:r>
      <w:proofErr w:type="gramEnd"/>
      <w:r w:rsidRPr="00DA364B">
        <w:rPr>
          <w:i/>
          <w:iCs/>
        </w:rPr>
        <w:t>'Ocorreu um erro: ' || SQLERRM);</w:t>
      </w:r>
    </w:p>
    <w:p w14:paraId="242FBAEF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562318C6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v_codigo_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SQLCODE;</w:t>
      </w:r>
    </w:p>
    <w:p w14:paraId="1B7A3561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  <w:proofErr w:type="spellStart"/>
      <w:r w:rsidRPr="00DA364B">
        <w:rPr>
          <w:i/>
          <w:iCs/>
        </w:rPr>
        <w:t>v_mensagem_</w:t>
      </w:r>
      <w:proofErr w:type="gramStart"/>
      <w:r w:rsidRPr="00DA364B">
        <w:rPr>
          <w:i/>
          <w:iCs/>
        </w:rPr>
        <w:t>erro</w:t>
      </w:r>
      <w:proofErr w:type="spellEnd"/>
      <w:r w:rsidRPr="00DA364B">
        <w:rPr>
          <w:i/>
          <w:iCs/>
        </w:rPr>
        <w:t xml:space="preserve"> :</w:t>
      </w:r>
      <w:proofErr w:type="gramEnd"/>
      <w:r w:rsidRPr="00DA364B">
        <w:rPr>
          <w:i/>
          <w:iCs/>
        </w:rPr>
        <w:t>= SQLERRM;</w:t>
      </w:r>
    </w:p>
    <w:p w14:paraId="3A5E8EB9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</w:t>
      </w:r>
    </w:p>
    <w:p w14:paraId="589629CB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INSERT INTO TB_AS_ERRO (ID_ERRO, CD_ERRO, NM_ERRO, DT_REGISTRO, USUARIO, PROCEDIMENTO)</w:t>
      </w:r>
    </w:p>
    <w:p w14:paraId="13CE41BE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VALUES (</w:t>
      </w:r>
      <w:proofErr w:type="spellStart"/>
      <w:r w:rsidRPr="00DA364B">
        <w:rPr>
          <w:i/>
          <w:iCs/>
        </w:rPr>
        <w:t>seq_id_</w:t>
      </w:r>
      <w:proofErr w:type="gramStart"/>
      <w:r w:rsidRPr="00DA364B">
        <w:rPr>
          <w:i/>
          <w:iCs/>
        </w:rPr>
        <w:t>erro.NEXTVAL</w:t>
      </w:r>
      <w:proofErr w:type="spellEnd"/>
      <w:proofErr w:type="gram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v_codigo_erro</w:t>
      </w:r>
      <w:proofErr w:type="spellEnd"/>
      <w:r w:rsidRPr="00DA364B">
        <w:rPr>
          <w:i/>
          <w:iCs/>
        </w:rPr>
        <w:t xml:space="preserve">, </w:t>
      </w:r>
      <w:proofErr w:type="spellStart"/>
      <w:r w:rsidRPr="00DA364B">
        <w:rPr>
          <w:i/>
          <w:iCs/>
        </w:rPr>
        <w:t>v_mensagem_erro</w:t>
      </w:r>
      <w:proofErr w:type="spellEnd"/>
      <w:r w:rsidRPr="00DA364B">
        <w:rPr>
          <w:i/>
          <w:iCs/>
        </w:rPr>
        <w:t>, SYSDATE, USER, 'FNC_PORCENT_ANALISES');</w:t>
      </w:r>
    </w:p>
    <w:p w14:paraId="6ABCC633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</w:p>
    <w:p w14:paraId="670C8ADC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    RETURN NULL;</w:t>
      </w:r>
    </w:p>
    <w:p w14:paraId="67380F2F" w14:textId="77777777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 xml:space="preserve">    </w:t>
      </w:r>
    </w:p>
    <w:p w14:paraId="07B4F948" w14:textId="6CAB622D" w:rsidR="00DA364B" w:rsidRPr="00DA364B" w:rsidRDefault="00DA364B" w:rsidP="00DA364B">
      <w:pPr>
        <w:pStyle w:val="Corpodetexto"/>
        <w:ind w:firstLine="0"/>
        <w:rPr>
          <w:i/>
          <w:iCs/>
        </w:rPr>
      </w:pPr>
      <w:r w:rsidRPr="00DA364B">
        <w:rPr>
          <w:i/>
          <w:iCs/>
        </w:rPr>
        <w:t>END;</w:t>
      </w:r>
    </w:p>
    <w:p w14:paraId="06E966FA" w14:textId="26285A59" w:rsidR="00DA364B" w:rsidRPr="00DA364B" w:rsidRDefault="00662F1E" w:rsidP="00662F1E">
      <w:pPr>
        <w:pStyle w:val="Corpodetexto"/>
        <w:ind w:firstLine="0"/>
      </w:pPr>
      <w:r w:rsidRPr="00662F1E">
        <w:lastRenderedPageBreak/>
        <w:drawing>
          <wp:inline distT="0" distB="0" distL="0" distR="0" wp14:anchorId="751EE251" wp14:editId="00C2A426">
            <wp:extent cx="6464991" cy="3391786"/>
            <wp:effectExtent l="0" t="0" r="0" b="0"/>
            <wp:docPr id="283270028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0028" name="Imagem 1" descr="Interface gráfica do usuário, Text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6686" cy="33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45E2" w14:textId="77777777" w:rsidR="00DA364B" w:rsidRDefault="00DA364B" w:rsidP="00DA364B">
      <w:pPr>
        <w:pStyle w:val="Corpodetexto"/>
        <w:ind w:firstLine="0"/>
        <w:rPr>
          <w:lang w:val="en-US"/>
        </w:rPr>
      </w:pPr>
    </w:p>
    <w:p w14:paraId="64746882" w14:textId="0F737AEE" w:rsidR="00662F1E" w:rsidRDefault="00662F1E" w:rsidP="00662F1E">
      <w:pPr>
        <w:pStyle w:val="PargrafodaLista"/>
      </w:pPr>
      <w:r>
        <w:t>10.</w:t>
      </w:r>
      <w:r>
        <w:t>2</w:t>
      </w:r>
      <w:r w:rsidRPr="00DC2DFF">
        <w:t xml:space="preserve"> </w:t>
      </w:r>
      <w:r>
        <w:t>–</w:t>
      </w:r>
      <w:r w:rsidRPr="00DC2DFF">
        <w:t xml:space="preserve"> </w:t>
      </w:r>
      <w:proofErr w:type="spellStart"/>
      <w:r>
        <w:t>Funcao</w:t>
      </w:r>
      <w:proofErr w:type="spellEnd"/>
      <w:r>
        <w:t xml:space="preserve">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solucao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passado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pequenas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chaves</w:t>
      </w:r>
      <w:proofErr w:type="spellEnd"/>
      <w:r>
        <w:t>.</w:t>
      </w:r>
    </w:p>
    <w:p w14:paraId="2C58D2F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CREATE OR REPLACE FUNCTION FNC_RETORNA_</w:t>
      </w:r>
      <w:proofErr w:type="gramStart"/>
      <w:r w:rsidRPr="00662F1E">
        <w:rPr>
          <w:i/>
          <w:iCs/>
        </w:rPr>
        <w:t>SOLUCAO(</w:t>
      </w:r>
      <w:proofErr w:type="gramEnd"/>
    </w:p>
    <w:p w14:paraId="66A225F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p_problema</w:t>
      </w:r>
      <w:proofErr w:type="spellEnd"/>
      <w:r w:rsidRPr="00662F1E">
        <w:rPr>
          <w:i/>
          <w:iCs/>
        </w:rPr>
        <w:t xml:space="preserve"> IN VARCHAR2</w:t>
      </w:r>
    </w:p>
    <w:p w14:paraId="7598806C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)</w:t>
      </w:r>
    </w:p>
    <w:p w14:paraId="7683B8C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RETURN VARCHAR2</w:t>
      </w:r>
    </w:p>
    <w:p w14:paraId="36557D3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IS</w:t>
      </w:r>
    </w:p>
    <w:p w14:paraId="08B0B039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</w:p>
    <w:p w14:paraId="7D65320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v_retorno</w:t>
      </w:r>
      <w:proofErr w:type="spellEnd"/>
      <w:r w:rsidRPr="00662F1E">
        <w:rPr>
          <w:i/>
          <w:iCs/>
        </w:rPr>
        <w:t xml:space="preserve"> VARCHAR2(500);</w:t>
      </w:r>
    </w:p>
    <w:p w14:paraId="2E3C2C27" w14:textId="77777777" w:rsidR="00662F1E" w:rsidRPr="00662F1E" w:rsidRDefault="00662F1E" w:rsidP="00662F1E">
      <w:pPr>
        <w:ind w:firstLine="0"/>
        <w:rPr>
          <w:i/>
          <w:iCs/>
        </w:rPr>
      </w:pPr>
    </w:p>
    <w:p w14:paraId="55769B4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 NUMBER;</w:t>
      </w:r>
    </w:p>
    <w:p w14:paraId="422FB4BB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 xml:space="preserve"> VARCHAR2(250);</w:t>
      </w:r>
    </w:p>
    <w:p w14:paraId="3B353DC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</w:p>
    <w:p w14:paraId="048FDEF4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BEGIN</w:t>
      </w:r>
    </w:p>
    <w:p w14:paraId="1E68DA16" w14:textId="77777777" w:rsidR="00662F1E" w:rsidRPr="00662F1E" w:rsidRDefault="00662F1E" w:rsidP="00662F1E">
      <w:pPr>
        <w:ind w:firstLine="0"/>
        <w:rPr>
          <w:i/>
          <w:iCs/>
        </w:rPr>
      </w:pPr>
    </w:p>
    <w:p w14:paraId="37832E3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SELECT DS_SOLUCAO</w:t>
      </w:r>
    </w:p>
    <w:p w14:paraId="3E91FFD4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INTO </w:t>
      </w:r>
      <w:proofErr w:type="spellStart"/>
      <w:r w:rsidRPr="00662F1E">
        <w:rPr>
          <w:i/>
          <w:iCs/>
        </w:rPr>
        <w:t>v_retorno</w:t>
      </w:r>
      <w:proofErr w:type="spellEnd"/>
    </w:p>
    <w:p w14:paraId="021032CC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FROM TB_AS_</w:t>
      </w:r>
      <w:proofErr w:type="gramStart"/>
      <w:r w:rsidRPr="00662F1E">
        <w:rPr>
          <w:i/>
          <w:iCs/>
        </w:rPr>
        <w:t>ANALISE</w:t>
      </w:r>
      <w:proofErr w:type="gramEnd"/>
    </w:p>
    <w:p w14:paraId="42797A3A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WHERE UPPER(DS_PROBLEMA) LIKE '%' || UPPER(</w:t>
      </w:r>
      <w:proofErr w:type="spellStart"/>
      <w:r w:rsidRPr="00662F1E">
        <w:rPr>
          <w:i/>
          <w:iCs/>
        </w:rPr>
        <w:t>p_problema</w:t>
      </w:r>
      <w:proofErr w:type="spellEnd"/>
      <w:r w:rsidRPr="00662F1E">
        <w:rPr>
          <w:i/>
          <w:iCs/>
        </w:rPr>
        <w:t>) || '%'</w:t>
      </w:r>
    </w:p>
    <w:p w14:paraId="4952CCC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AND DT_REGISTRO = (SELECT MAX(DT_REGISTRO) FROM TB_AS_</w:t>
      </w:r>
      <w:proofErr w:type="gramStart"/>
      <w:r w:rsidRPr="00662F1E">
        <w:rPr>
          <w:i/>
          <w:iCs/>
        </w:rPr>
        <w:t>ANALISE</w:t>
      </w:r>
      <w:proofErr w:type="gramEnd"/>
      <w:r w:rsidRPr="00662F1E">
        <w:rPr>
          <w:i/>
          <w:iCs/>
        </w:rPr>
        <w:t>)</w:t>
      </w:r>
    </w:p>
    <w:p w14:paraId="0887BB21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AND ROWNUM = 1;</w:t>
      </w:r>
    </w:p>
    <w:p w14:paraId="5A228E9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</w:p>
    <w:p w14:paraId="7AC634F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RETURN </w:t>
      </w:r>
      <w:proofErr w:type="spellStart"/>
      <w:r w:rsidRPr="00662F1E">
        <w:rPr>
          <w:i/>
          <w:iCs/>
        </w:rPr>
        <w:t>v_retorno</w:t>
      </w:r>
      <w:proofErr w:type="spellEnd"/>
      <w:r w:rsidRPr="00662F1E">
        <w:rPr>
          <w:i/>
          <w:iCs/>
        </w:rPr>
        <w:t>;</w:t>
      </w:r>
    </w:p>
    <w:p w14:paraId="20EBB5D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</w:p>
    <w:p w14:paraId="0DABAA3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EXCEPTION</w:t>
      </w:r>
    </w:p>
    <w:p w14:paraId="0DACA5F1" w14:textId="77777777" w:rsidR="00662F1E" w:rsidRPr="00662F1E" w:rsidRDefault="00662F1E" w:rsidP="00662F1E">
      <w:pPr>
        <w:ind w:firstLine="0"/>
        <w:rPr>
          <w:i/>
          <w:iCs/>
        </w:rPr>
      </w:pPr>
    </w:p>
    <w:p w14:paraId="3366D25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WHEN NO_DATA_FOUND THEN</w:t>
      </w:r>
    </w:p>
    <w:p w14:paraId="0AA0FC0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DBMS_OUTPUT.PUT_</w:t>
      </w:r>
      <w:proofErr w:type="gramStart"/>
      <w:r w:rsidRPr="00662F1E">
        <w:rPr>
          <w:i/>
          <w:iCs/>
        </w:rPr>
        <w:t>LINE(</w:t>
      </w:r>
      <w:proofErr w:type="gramEnd"/>
      <w:r w:rsidRPr="00662F1E">
        <w:rPr>
          <w:i/>
          <w:iCs/>
        </w:rPr>
        <w:t xml:space="preserve">'Nenhuma </w:t>
      </w:r>
      <w:proofErr w:type="spellStart"/>
      <w:r w:rsidRPr="00662F1E">
        <w:rPr>
          <w:i/>
          <w:iCs/>
        </w:rPr>
        <w:t>solucao</w:t>
      </w:r>
      <w:proofErr w:type="spellEnd"/>
      <w:r w:rsidRPr="00662F1E">
        <w:rPr>
          <w:i/>
          <w:iCs/>
        </w:rPr>
        <w:t xml:space="preserve"> encontrada para o problema: ' || </w:t>
      </w:r>
      <w:proofErr w:type="spellStart"/>
      <w:r w:rsidRPr="00662F1E">
        <w:rPr>
          <w:i/>
          <w:iCs/>
        </w:rPr>
        <w:t>p_problema</w:t>
      </w:r>
      <w:proofErr w:type="spellEnd"/>
      <w:r w:rsidRPr="00662F1E">
        <w:rPr>
          <w:i/>
          <w:iCs/>
        </w:rPr>
        <w:t>);</w:t>
      </w:r>
    </w:p>
    <w:p w14:paraId="5CF13B88" w14:textId="77777777" w:rsidR="00662F1E" w:rsidRPr="00662F1E" w:rsidRDefault="00662F1E" w:rsidP="00662F1E">
      <w:pPr>
        <w:ind w:firstLine="0"/>
        <w:rPr>
          <w:i/>
          <w:iCs/>
        </w:rPr>
      </w:pPr>
    </w:p>
    <w:p w14:paraId="2D85C9F1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v_codigo_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SQLCODE;</w:t>
      </w:r>
    </w:p>
    <w:p w14:paraId="00A0EDDC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v_mensagem_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SQLERRM;</w:t>
      </w:r>
    </w:p>
    <w:p w14:paraId="38D1B31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</w:p>
    <w:p w14:paraId="5FD04C9A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INSERT INTO TB_AS_ERRO (ID_ERRO, CD_ERRO, NM_ERRO, DT_REGISTRO, USUARIO, PROCEDIMENTO)</w:t>
      </w:r>
    </w:p>
    <w:p w14:paraId="55178DA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erro.NEXTVAL</w:t>
      </w:r>
      <w:proofErr w:type="spellEnd"/>
      <w:proofErr w:type="gram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>, SYSDATE, USER, 'FNC_RETORNA_SOLUCAO');</w:t>
      </w:r>
    </w:p>
    <w:p w14:paraId="03A32EF8" w14:textId="77777777" w:rsidR="00662F1E" w:rsidRPr="00662F1E" w:rsidRDefault="00662F1E" w:rsidP="00662F1E">
      <w:pPr>
        <w:ind w:firstLine="0"/>
        <w:rPr>
          <w:i/>
          <w:iCs/>
        </w:rPr>
      </w:pPr>
    </w:p>
    <w:p w14:paraId="264DA30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RETURN NULL;</w:t>
      </w:r>
    </w:p>
    <w:p w14:paraId="0B733F13" w14:textId="77777777" w:rsidR="00662F1E" w:rsidRPr="00662F1E" w:rsidRDefault="00662F1E" w:rsidP="00662F1E">
      <w:pPr>
        <w:ind w:firstLine="0"/>
        <w:rPr>
          <w:i/>
          <w:iCs/>
        </w:rPr>
      </w:pPr>
    </w:p>
    <w:p w14:paraId="5F4769FB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lastRenderedPageBreak/>
        <w:t xml:space="preserve">    WHEN OTHERS THEN</w:t>
      </w:r>
    </w:p>
    <w:p w14:paraId="51B9B739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DBMS_OUTPUT.PUT_</w:t>
      </w:r>
      <w:proofErr w:type="gramStart"/>
      <w:r w:rsidRPr="00662F1E">
        <w:rPr>
          <w:i/>
          <w:iCs/>
        </w:rPr>
        <w:t>LINE(</w:t>
      </w:r>
      <w:proofErr w:type="gramEnd"/>
      <w:r w:rsidRPr="00662F1E">
        <w:rPr>
          <w:i/>
          <w:iCs/>
        </w:rPr>
        <w:t>'Ocorreu um erro: ' || SQLERRM);</w:t>
      </w:r>
    </w:p>
    <w:p w14:paraId="5CB6D4E8" w14:textId="77777777" w:rsidR="00662F1E" w:rsidRPr="00662F1E" w:rsidRDefault="00662F1E" w:rsidP="00662F1E">
      <w:pPr>
        <w:ind w:firstLine="0"/>
        <w:rPr>
          <w:i/>
          <w:iCs/>
        </w:rPr>
      </w:pPr>
    </w:p>
    <w:p w14:paraId="6D12A1E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v_codigo_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SQLCODE;</w:t>
      </w:r>
    </w:p>
    <w:p w14:paraId="7ED9B151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v_mensagem_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SQLERRM;</w:t>
      </w:r>
    </w:p>
    <w:p w14:paraId="00747C9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</w:p>
    <w:p w14:paraId="0FDD8D8C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INSERT INTO TB_AS_ERRO (ID_ERRO, CD_ERRO, NM_ERRO, DT_REGISTRO, USUARIO, PROCEDIMENTO)</w:t>
      </w:r>
    </w:p>
    <w:p w14:paraId="418BE6AA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erro.NEXTVAL</w:t>
      </w:r>
      <w:proofErr w:type="spellEnd"/>
      <w:proofErr w:type="gram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>, SYSDATE, USER, 'FNC_RETORNA_SOLUCAO');</w:t>
      </w:r>
    </w:p>
    <w:p w14:paraId="2F1CCC95" w14:textId="77777777" w:rsidR="00662F1E" w:rsidRPr="00662F1E" w:rsidRDefault="00662F1E" w:rsidP="00662F1E">
      <w:pPr>
        <w:ind w:firstLine="0"/>
        <w:rPr>
          <w:i/>
          <w:iCs/>
        </w:rPr>
      </w:pPr>
    </w:p>
    <w:p w14:paraId="7EE1309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RETURN NULL;</w:t>
      </w:r>
    </w:p>
    <w:p w14:paraId="20110C9C" w14:textId="77777777" w:rsidR="00662F1E" w:rsidRPr="00662F1E" w:rsidRDefault="00662F1E" w:rsidP="00662F1E">
      <w:pPr>
        <w:ind w:firstLine="0"/>
        <w:rPr>
          <w:i/>
          <w:iCs/>
        </w:rPr>
      </w:pPr>
    </w:p>
    <w:p w14:paraId="11303F32" w14:textId="08F14BAB" w:rsid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END;</w:t>
      </w:r>
    </w:p>
    <w:p w14:paraId="324D39C6" w14:textId="71B97C4E" w:rsidR="00662F1E" w:rsidRDefault="00662F1E" w:rsidP="00662F1E">
      <w:pPr>
        <w:pStyle w:val="PargrafodaLista"/>
      </w:pPr>
      <w:r>
        <w:t>10.3</w:t>
      </w:r>
      <w:r w:rsidRPr="00DC2DFF">
        <w:t xml:space="preserve"> </w:t>
      </w:r>
      <w:r>
        <w:t>–</w:t>
      </w:r>
      <w:r w:rsidRPr="00DC2DFF">
        <w:t xml:space="preserve"> </w:t>
      </w:r>
      <w:proofErr w:type="spellStart"/>
      <w:r>
        <w:t>Exemplo</w:t>
      </w:r>
      <w:proofErr w:type="spellEnd"/>
      <w:r>
        <w:t xml:space="preserve"> de exception</w:t>
      </w:r>
    </w:p>
    <w:p w14:paraId="36A35052" w14:textId="3253A29F" w:rsidR="00662F1E" w:rsidRPr="00662F1E" w:rsidRDefault="00662F1E" w:rsidP="00662F1E">
      <w:pPr>
        <w:pStyle w:val="Corpodetexto"/>
        <w:ind w:firstLine="0"/>
      </w:pPr>
      <w:r w:rsidRPr="00662F1E">
        <w:drawing>
          <wp:inline distT="0" distB="0" distL="0" distR="0" wp14:anchorId="4D927D43" wp14:editId="20A48EA4">
            <wp:extent cx="6271462" cy="2413590"/>
            <wp:effectExtent l="0" t="0" r="0" b="6350"/>
            <wp:docPr id="94304663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46635" name="Imagem 1" descr="Text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76366" cy="24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49C5" w14:textId="3A848F7B" w:rsidR="00662F1E" w:rsidRPr="00662F1E" w:rsidRDefault="00662F1E" w:rsidP="00662F1E">
      <w:pPr>
        <w:pStyle w:val="Corpodetexto"/>
        <w:ind w:firstLine="0"/>
      </w:pPr>
      <w:r w:rsidRPr="00662F1E">
        <w:lastRenderedPageBreak/>
        <w:drawing>
          <wp:inline distT="0" distB="0" distL="0" distR="0" wp14:anchorId="0A814292" wp14:editId="506EA4AA">
            <wp:extent cx="5305646" cy="5328466"/>
            <wp:effectExtent l="0" t="0" r="9525" b="5715"/>
            <wp:docPr id="3325311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31147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0140" cy="5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F64C" w14:textId="27A06428" w:rsidR="00662F1E" w:rsidRDefault="00662F1E" w:rsidP="00662F1E">
      <w:pPr>
        <w:pStyle w:val="Ttulo1"/>
        <w:rPr>
          <w:lang w:val="en-US"/>
        </w:rPr>
      </w:pPr>
      <w:r>
        <w:rPr>
          <w:lang w:val="en-US"/>
        </w:rPr>
        <w:lastRenderedPageBreak/>
        <w:t>1</w:t>
      </w:r>
      <w:r>
        <w:rPr>
          <w:lang w:val="en-US"/>
        </w:rPr>
        <w:t>1</w:t>
      </w:r>
      <w:r w:rsidRPr="0027353F">
        <w:rPr>
          <w:lang w:val="en-US"/>
        </w:rPr>
        <w:t xml:space="preserve"> – </w:t>
      </w:r>
      <w:r w:rsidRPr="00662F1E">
        <w:rPr>
          <w:lang w:val="en-US"/>
        </w:rPr>
        <w:t>Triggers</w:t>
      </w:r>
      <w:r>
        <w:rPr>
          <w:lang w:val="en-US"/>
        </w:rPr>
        <w:t xml:space="preserve"> (Uma trigger para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principal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do banco)</w:t>
      </w:r>
    </w:p>
    <w:p w14:paraId="1EFA0E83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SET SERVEROUTPUT ON;</w:t>
      </w:r>
    </w:p>
    <w:p w14:paraId="7A0B76C0" w14:textId="77777777" w:rsidR="00662F1E" w:rsidRPr="00662F1E" w:rsidRDefault="00662F1E" w:rsidP="00662F1E">
      <w:pPr>
        <w:ind w:firstLine="0"/>
        <w:rPr>
          <w:i/>
          <w:iCs/>
        </w:rPr>
      </w:pPr>
    </w:p>
    <w:p w14:paraId="24D7A8A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-- Uma trigger para as principais tabelas do banco</w:t>
      </w:r>
    </w:p>
    <w:p w14:paraId="006EB152" w14:textId="77777777" w:rsidR="00662F1E" w:rsidRPr="00662F1E" w:rsidRDefault="00662F1E" w:rsidP="00662F1E">
      <w:pPr>
        <w:ind w:firstLine="0"/>
        <w:rPr>
          <w:i/>
          <w:iCs/>
        </w:rPr>
      </w:pPr>
    </w:p>
    <w:p w14:paraId="31953A4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CREATE OR REPLACE TRIGGER TRG_AUDITORIA_</w:t>
      </w:r>
      <w:proofErr w:type="gramStart"/>
      <w:r w:rsidRPr="00662F1E">
        <w:rPr>
          <w:i/>
          <w:iCs/>
        </w:rPr>
        <w:t>ANALISE</w:t>
      </w:r>
      <w:proofErr w:type="gramEnd"/>
    </w:p>
    <w:p w14:paraId="44EA9FEC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AFTER INSERT OR UPDATE OR DELETE ON </w:t>
      </w:r>
      <w:proofErr w:type="spellStart"/>
      <w:r w:rsidRPr="00662F1E">
        <w:rPr>
          <w:i/>
          <w:iCs/>
        </w:rPr>
        <w:t>tb_as_</w:t>
      </w:r>
      <w:proofErr w:type="gramStart"/>
      <w:r w:rsidRPr="00662F1E">
        <w:rPr>
          <w:i/>
          <w:iCs/>
        </w:rPr>
        <w:t>analise</w:t>
      </w:r>
      <w:proofErr w:type="spellEnd"/>
      <w:proofErr w:type="gramEnd"/>
    </w:p>
    <w:p w14:paraId="7806010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FOR EACH ROW</w:t>
      </w:r>
    </w:p>
    <w:p w14:paraId="19634FDA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DECLARE</w:t>
      </w:r>
    </w:p>
    <w:p w14:paraId="11FB290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v_comando</w:t>
      </w:r>
      <w:proofErr w:type="spellEnd"/>
      <w:r w:rsidRPr="00662F1E">
        <w:rPr>
          <w:i/>
          <w:iCs/>
        </w:rPr>
        <w:t xml:space="preserve"> VARCHAR2(50);</w:t>
      </w:r>
    </w:p>
    <w:p w14:paraId="6B629CCE" w14:textId="77777777" w:rsidR="00662F1E" w:rsidRPr="00662F1E" w:rsidRDefault="00662F1E" w:rsidP="00662F1E">
      <w:pPr>
        <w:ind w:firstLine="0"/>
        <w:rPr>
          <w:i/>
          <w:iCs/>
        </w:rPr>
      </w:pPr>
    </w:p>
    <w:p w14:paraId="412676C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 NUMBER;</w:t>
      </w:r>
    </w:p>
    <w:p w14:paraId="7BA8B34B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 xml:space="preserve"> VARCHAR2(250);</w:t>
      </w:r>
    </w:p>
    <w:p w14:paraId="11F34B1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BEGIN</w:t>
      </w:r>
    </w:p>
    <w:p w14:paraId="3D9595F1" w14:textId="77777777" w:rsidR="00662F1E" w:rsidRPr="00662F1E" w:rsidRDefault="00662F1E" w:rsidP="00662F1E">
      <w:pPr>
        <w:ind w:firstLine="0"/>
        <w:rPr>
          <w:i/>
          <w:iCs/>
        </w:rPr>
      </w:pPr>
    </w:p>
    <w:p w14:paraId="2EA6027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IF INSERTING THEN</w:t>
      </w:r>
    </w:p>
    <w:p w14:paraId="31B84BE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'INSERT';</w:t>
      </w:r>
    </w:p>
    <w:p w14:paraId="0644556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ELSIF UPDATING THEN</w:t>
      </w:r>
    </w:p>
    <w:p w14:paraId="068E0A2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'UPDATE';</w:t>
      </w:r>
    </w:p>
    <w:p w14:paraId="1227F53A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ELSIF DELETING THEN</w:t>
      </w:r>
    </w:p>
    <w:p w14:paraId="21F765F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'DELETE';</w:t>
      </w:r>
    </w:p>
    <w:p w14:paraId="2B10BCC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END IF;</w:t>
      </w:r>
    </w:p>
    <w:p w14:paraId="3C261F24" w14:textId="77777777" w:rsidR="00662F1E" w:rsidRPr="00662F1E" w:rsidRDefault="00662F1E" w:rsidP="00662F1E">
      <w:pPr>
        <w:ind w:firstLine="0"/>
        <w:rPr>
          <w:i/>
          <w:iCs/>
        </w:rPr>
      </w:pPr>
    </w:p>
    <w:p w14:paraId="1D85788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INSERT INTO </w:t>
      </w:r>
      <w:proofErr w:type="spellStart"/>
      <w:r w:rsidRPr="00662F1E">
        <w:rPr>
          <w:i/>
          <w:iCs/>
        </w:rPr>
        <w:t>tb_as_auditoria</w:t>
      </w:r>
      <w:proofErr w:type="spellEnd"/>
      <w:r w:rsidRPr="00662F1E">
        <w:rPr>
          <w:i/>
          <w:iCs/>
        </w:rPr>
        <w:t xml:space="preserve"> (ID_REGISTRO, NM_USUARIO, DT_HORA, ACAO_REALIZADA, TABELA_AFETADA)</w:t>
      </w:r>
    </w:p>
    <w:p w14:paraId="246E963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lastRenderedPageBreak/>
        <w:t xml:space="preserve">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registro.NEXTVAL</w:t>
      </w:r>
      <w:proofErr w:type="spellEnd"/>
      <w:proofErr w:type="gramEnd"/>
      <w:r w:rsidRPr="00662F1E">
        <w:rPr>
          <w:i/>
          <w:iCs/>
        </w:rPr>
        <w:t xml:space="preserve">, USER, SYSDATE, </w:t>
      </w:r>
      <w:proofErr w:type="spellStart"/>
      <w:r w:rsidRPr="00662F1E">
        <w:rPr>
          <w:i/>
          <w:iCs/>
        </w:rPr>
        <w:t>v_comando</w:t>
      </w:r>
      <w:proofErr w:type="spellEnd"/>
      <w:r w:rsidRPr="00662F1E">
        <w:rPr>
          <w:i/>
          <w:iCs/>
        </w:rPr>
        <w:t>, 'TB_AS_ANALISE');</w:t>
      </w:r>
    </w:p>
    <w:p w14:paraId="4185590E" w14:textId="77777777" w:rsidR="00662F1E" w:rsidRPr="00662F1E" w:rsidRDefault="00662F1E" w:rsidP="00662F1E">
      <w:pPr>
        <w:ind w:firstLine="0"/>
        <w:rPr>
          <w:i/>
          <w:iCs/>
        </w:rPr>
      </w:pPr>
    </w:p>
    <w:p w14:paraId="33B633D8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EXCEPTION</w:t>
      </w:r>
    </w:p>
    <w:p w14:paraId="6FEFC36D" w14:textId="77777777" w:rsidR="00662F1E" w:rsidRPr="00662F1E" w:rsidRDefault="00662F1E" w:rsidP="00662F1E">
      <w:pPr>
        <w:ind w:firstLine="0"/>
        <w:rPr>
          <w:i/>
          <w:iCs/>
        </w:rPr>
      </w:pPr>
    </w:p>
    <w:p w14:paraId="5C29244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WHEN OTHERS THEN</w:t>
      </w:r>
    </w:p>
    <w:p w14:paraId="3160D4F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DBMS_OUTPUT.PUT_</w:t>
      </w:r>
      <w:proofErr w:type="gramStart"/>
      <w:r w:rsidRPr="00662F1E">
        <w:rPr>
          <w:i/>
          <w:iCs/>
        </w:rPr>
        <w:t>LINE(</w:t>
      </w:r>
      <w:proofErr w:type="gramEnd"/>
      <w:r w:rsidRPr="00662F1E">
        <w:rPr>
          <w:i/>
          <w:iCs/>
        </w:rPr>
        <w:t>'Ocorreu um erro: ' || SQLERRM);</w:t>
      </w:r>
    </w:p>
    <w:p w14:paraId="6AD6CB2A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</w:p>
    <w:p w14:paraId="4D3CF661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v_codigo_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SQLCODE;</w:t>
      </w:r>
    </w:p>
    <w:p w14:paraId="36C4C54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v_mensagem_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SQLERRM;</w:t>
      </w:r>
    </w:p>
    <w:p w14:paraId="35D0E6B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</w:p>
    <w:p w14:paraId="2A2F137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INSERT INTO TB_AS_ERRO (ID_ERRO, CD_ERRO, NM_ERRO, DT_REGISTRO, USUARIO, PROCEDIMENTO)</w:t>
      </w:r>
    </w:p>
    <w:p w14:paraId="6B0A2C58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erro.NEXTVAL</w:t>
      </w:r>
      <w:proofErr w:type="spellEnd"/>
      <w:proofErr w:type="gram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>, SYSDATE, USER, 'TRG_AUDITORIA_ANALISE');</w:t>
      </w:r>
    </w:p>
    <w:p w14:paraId="005418B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END;</w:t>
      </w:r>
    </w:p>
    <w:p w14:paraId="3544075B" w14:textId="77777777" w:rsidR="00662F1E" w:rsidRPr="00662F1E" w:rsidRDefault="00662F1E" w:rsidP="00662F1E">
      <w:pPr>
        <w:ind w:firstLine="0"/>
        <w:rPr>
          <w:i/>
          <w:iCs/>
        </w:rPr>
      </w:pPr>
    </w:p>
    <w:p w14:paraId="0DDB0BB9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CREATE OR REPLACE TRIGGER TRG_AUDITORIA_LOCAL</w:t>
      </w:r>
    </w:p>
    <w:p w14:paraId="275D7C0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AFTER INSERT OR UPDATE OR DELETE ON </w:t>
      </w:r>
      <w:proofErr w:type="spellStart"/>
      <w:r w:rsidRPr="00662F1E">
        <w:rPr>
          <w:i/>
          <w:iCs/>
        </w:rPr>
        <w:t>tb_as_local</w:t>
      </w:r>
      <w:proofErr w:type="spellEnd"/>
    </w:p>
    <w:p w14:paraId="486B8E0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FOR EACH ROW</w:t>
      </w:r>
    </w:p>
    <w:p w14:paraId="6135787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DECLARE</w:t>
      </w:r>
    </w:p>
    <w:p w14:paraId="5B5A5A38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v_comando</w:t>
      </w:r>
      <w:proofErr w:type="spellEnd"/>
      <w:r w:rsidRPr="00662F1E">
        <w:rPr>
          <w:i/>
          <w:iCs/>
        </w:rPr>
        <w:t xml:space="preserve"> VARCHAR2(50);</w:t>
      </w:r>
    </w:p>
    <w:p w14:paraId="34440803" w14:textId="77777777" w:rsidR="00662F1E" w:rsidRPr="00662F1E" w:rsidRDefault="00662F1E" w:rsidP="00662F1E">
      <w:pPr>
        <w:ind w:firstLine="0"/>
        <w:rPr>
          <w:i/>
          <w:iCs/>
        </w:rPr>
      </w:pPr>
    </w:p>
    <w:p w14:paraId="30F4239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 NUMBER;</w:t>
      </w:r>
    </w:p>
    <w:p w14:paraId="21075E0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 xml:space="preserve"> VARCHAR2(250);</w:t>
      </w:r>
    </w:p>
    <w:p w14:paraId="32AE450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BEGIN</w:t>
      </w:r>
    </w:p>
    <w:p w14:paraId="6299D568" w14:textId="77777777" w:rsidR="00662F1E" w:rsidRPr="00662F1E" w:rsidRDefault="00662F1E" w:rsidP="00662F1E">
      <w:pPr>
        <w:ind w:firstLine="0"/>
        <w:rPr>
          <w:i/>
          <w:iCs/>
        </w:rPr>
      </w:pPr>
    </w:p>
    <w:p w14:paraId="429CF0C4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IF INSERTING THEN</w:t>
      </w:r>
    </w:p>
    <w:p w14:paraId="19CD5DF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'INSERT';</w:t>
      </w:r>
    </w:p>
    <w:p w14:paraId="769A2FC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ELSIF UPDATING THEN</w:t>
      </w:r>
    </w:p>
    <w:p w14:paraId="1428EDB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'UPDATE';</w:t>
      </w:r>
    </w:p>
    <w:p w14:paraId="013382E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ELSIF DELETING THEN</w:t>
      </w:r>
    </w:p>
    <w:p w14:paraId="3030DAF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'DELETE';</w:t>
      </w:r>
    </w:p>
    <w:p w14:paraId="5D4C03E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END IF;</w:t>
      </w:r>
    </w:p>
    <w:p w14:paraId="483F7F2A" w14:textId="77777777" w:rsidR="00662F1E" w:rsidRPr="00662F1E" w:rsidRDefault="00662F1E" w:rsidP="00662F1E">
      <w:pPr>
        <w:ind w:firstLine="0"/>
        <w:rPr>
          <w:i/>
          <w:iCs/>
        </w:rPr>
      </w:pPr>
    </w:p>
    <w:p w14:paraId="46FE4B2B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INSERT INTO </w:t>
      </w:r>
      <w:proofErr w:type="spellStart"/>
      <w:r w:rsidRPr="00662F1E">
        <w:rPr>
          <w:i/>
          <w:iCs/>
        </w:rPr>
        <w:t>tb_as_auditoria</w:t>
      </w:r>
      <w:proofErr w:type="spellEnd"/>
      <w:r w:rsidRPr="00662F1E">
        <w:rPr>
          <w:i/>
          <w:iCs/>
        </w:rPr>
        <w:t xml:space="preserve"> (ID_REGISTRO, NM_USUARIO, DT_HORA, ACAO_REALIZADA, TABELA_AFETADA)</w:t>
      </w:r>
    </w:p>
    <w:p w14:paraId="24969374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registro.NEXTVAL</w:t>
      </w:r>
      <w:proofErr w:type="spellEnd"/>
      <w:proofErr w:type="gramEnd"/>
      <w:r w:rsidRPr="00662F1E">
        <w:rPr>
          <w:i/>
          <w:iCs/>
        </w:rPr>
        <w:t xml:space="preserve">, USER, SYSDATE, </w:t>
      </w:r>
      <w:proofErr w:type="spellStart"/>
      <w:r w:rsidRPr="00662F1E">
        <w:rPr>
          <w:i/>
          <w:iCs/>
        </w:rPr>
        <w:t>v_comando</w:t>
      </w:r>
      <w:proofErr w:type="spellEnd"/>
      <w:r w:rsidRPr="00662F1E">
        <w:rPr>
          <w:i/>
          <w:iCs/>
        </w:rPr>
        <w:t>, 'TB_AS_ANALISE');</w:t>
      </w:r>
    </w:p>
    <w:p w14:paraId="3FA39305" w14:textId="77777777" w:rsidR="00662F1E" w:rsidRPr="00662F1E" w:rsidRDefault="00662F1E" w:rsidP="00662F1E">
      <w:pPr>
        <w:ind w:firstLine="0"/>
        <w:rPr>
          <w:i/>
          <w:iCs/>
        </w:rPr>
      </w:pPr>
    </w:p>
    <w:p w14:paraId="014C0468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EXCEPTION</w:t>
      </w:r>
    </w:p>
    <w:p w14:paraId="5C51B83C" w14:textId="77777777" w:rsidR="00662F1E" w:rsidRPr="00662F1E" w:rsidRDefault="00662F1E" w:rsidP="00662F1E">
      <w:pPr>
        <w:ind w:firstLine="0"/>
        <w:rPr>
          <w:i/>
          <w:iCs/>
        </w:rPr>
      </w:pPr>
    </w:p>
    <w:p w14:paraId="4615C75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WHEN OTHERS THEN</w:t>
      </w:r>
    </w:p>
    <w:p w14:paraId="4C8C347C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DBMS_OUTPUT.PUT_</w:t>
      </w:r>
      <w:proofErr w:type="gramStart"/>
      <w:r w:rsidRPr="00662F1E">
        <w:rPr>
          <w:i/>
          <w:iCs/>
        </w:rPr>
        <w:t>LINE(</w:t>
      </w:r>
      <w:proofErr w:type="gramEnd"/>
      <w:r w:rsidRPr="00662F1E">
        <w:rPr>
          <w:i/>
          <w:iCs/>
        </w:rPr>
        <w:t>'Ocorreu um erro: ' || SQLERRM);</w:t>
      </w:r>
    </w:p>
    <w:p w14:paraId="39C64C85" w14:textId="77777777" w:rsidR="00662F1E" w:rsidRPr="00662F1E" w:rsidRDefault="00662F1E" w:rsidP="00662F1E">
      <w:pPr>
        <w:ind w:firstLine="0"/>
        <w:rPr>
          <w:i/>
          <w:iCs/>
        </w:rPr>
      </w:pPr>
    </w:p>
    <w:p w14:paraId="07724B2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v_codigo_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SQLCODE;</w:t>
      </w:r>
    </w:p>
    <w:p w14:paraId="46B90F6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v_mensagem_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SQLERRM;</w:t>
      </w:r>
    </w:p>
    <w:p w14:paraId="449090CC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</w:p>
    <w:p w14:paraId="790FCCA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INSERT INTO TB_AS_ERRO (ID_ERRO, CD_ERRO, NM_ERRO, DT_REGISTRO, USUARIO, PROCEDIMENTO)</w:t>
      </w:r>
    </w:p>
    <w:p w14:paraId="6E2B2E1B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erro.NEXTVAL</w:t>
      </w:r>
      <w:proofErr w:type="spellEnd"/>
      <w:proofErr w:type="gram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>, SYSDATE, USER, 'TRG_AUDITORIA_LOCAL');</w:t>
      </w:r>
    </w:p>
    <w:p w14:paraId="0994C35D" w14:textId="77777777" w:rsidR="00662F1E" w:rsidRPr="00662F1E" w:rsidRDefault="00662F1E" w:rsidP="00662F1E">
      <w:pPr>
        <w:ind w:firstLine="0"/>
        <w:rPr>
          <w:i/>
          <w:iCs/>
        </w:rPr>
      </w:pPr>
    </w:p>
    <w:p w14:paraId="2B177C83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END;</w:t>
      </w:r>
    </w:p>
    <w:p w14:paraId="3F106A22" w14:textId="77777777" w:rsidR="00662F1E" w:rsidRPr="00662F1E" w:rsidRDefault="00662F1E" w:rsidP="00662F1E">
      <w:pPr>
        <w:ind w:firstLine="0"/>
        <w:rPr>
          <w:i/>
          <w:iCs/>
        </w:rPr>
      </w:pPr>
    </w:p>
    <w:p w14:paraId="73C46B3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CREATE OR REPLACE TRIGGER TRG_AUDITORIA_USUARIO</w:t>
      </w:r>
    </w:p>
    <w:p w14:paraId="51515CF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AFTER INSERT OR UPDATE OR DELETE ON </w:t>
      </w:r>
      <w:proofErr w:type="spellStart"/>
      <w:r w:rsidRPr="00662F1E">
        <w:rPr>
          <w:i/>
          <w:iCs/>
        </w:rPr>
        <w:t>tb_as_usuario</w:t>
      </w:r>
      <w:proofErr w:type="spellEnd"/>
    </w:p>
    <w:p w14:paraId="3969519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FOR EACH ROW</w:t>
      </w:r>
    </w:p>
    <w:p w14:paraId="186CEFF8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DECLARE</w:t>
      </w:r>
    </w:p>
    <w:p w14:paraId="263EC13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v_comando</w:t>
      </w:r>
      <w:proofErr w:type="spellEnd"/>
      <w:r w:rsidRPr="00662F1E">
        <w:rPr>
          <w:i/>
          <w:iCs/>
        </w:rPr>
        <w:t xml:space="preserve"> VARCHAR2(50);</w:t>
      </w:r>
    </w:p>
    <w:p w14:paraId="5086C600" w14:textId="77777777" w:rsidR="00662F1E" w:rsidRPr="00662F1E" w:rsidRDefault="00662F1E" w:rsidP="00662F1E">
      <w:pPr>
        <w:ind w:firstLine="0"/>
        <w:rPr>
          <w:i/>
          <w:iCs/>
        </w:rPr>
      </w:pPr>
    </w:p>
    <w:p w14:paraId="5D66CD3B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 NUMBER;</w:t>
      </w:r>
    </w:p>
    <w:p w14:paraId="4BDC4B7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 xml:space="preserve"> VARCHAR2(250);</w:t>
      </w:r>
    </w:p>
    <w:p w14:paraId="5D47F7C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BEGIN</w:t>
      </w:r>
    </w:p>
    <w:p w14:paraId="2CFAA966" w14:textId="77777777" w:rsidR="00662F1E" w:rsidRPr="00662F1E" w:rsidRDefault="00662F1E" w:rsidP="00662F1E">
      <w:pPr>
        <w:ind w:firstLine="0"/>
        <w:rPr>
          <w:i/>
          <w:iCs/>
        </w:rPr>
      </w:pPr>
    </w:p>
    <w:p w14:paraId="274188CB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IF INSERTING THEN</w:t>
      </w:r>
    </w:p>
    <w:p w14:paraId="1829AC50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'INSERT';</w:t>
      </w:r>
    </w:p>
    <w:p w14:paraId="11C4475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ELSIF UPDATING THEN</w:t>
      </w:r>
    </w:p>
    <w:p w14:paraId="31F28D82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'UPDATE';</w:t>
      </w:r>
    </w:p>
    <w:p w14:paraId="412B7C1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ELSIF DELETING THEN</w:t>
      </w:r>
    </w:p>
    <w:p w14:paraId="3C4412E3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</w:t>
      </w:r>
      <w:proofErr w:type="gramStart"/>
      <w:r w:rsidRPr="00662F1E">
        <w:rPr>
          <w:i/>
          <w:iCs/>
        </w:rPr>
        <w:t>comando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'DELETE';</w:t>
      </w:r>
    </w:p>
    <w:p w14:paraId="1A955F77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END IF;</w:t>
      </w:r>
    </w:p>
    <w:p w14:paraId="6F7C1944" w14:textId="77777777" w:rsidR="00662F1E" w:rsidRPr="00662F1E" w:rsidRDefault="00662F1E" w:rsidP="00662F1E">
      <w:pPr>
        <w:ind w:firstLine="0"/>
        <w:rPr>
          <w:i/>
          <w:iCs/>
        </w:rPr>
      </w:pPr>
    </w:p>
    <w:p w14:paraId="06E2390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INSERT INTO </w:t>
      </w:r>
      <w:proofErr w:type="spellStart"/>
      <w:r w:rsidRPr="00662F1E">
        <w:rPr>
          <w:i/>
          <w:iCs/>
        </w:rPr>
        <w:t>tb_as_auditoria</w:t>
      </w:r>
      <w:proofErr w:type="spellEnd"/>
      <w:r w:rsidRPr="00662F1E">
        <w:rPr>
          <w:i/>
          <w:iCs/>
        </w:rPr>
        <w:t xml:space="preserve"> (ID_REGISTRO, NM_USUARIO, DT_HORA, ACAO_REALIZADA, TABELA_AFETADA)</w:t>
      </w:r>
    </w:p>
    <w:p w14:paraId="2FB23D4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registro.NEXTVAL</w:t>
      </w:r>
      <w:proofErr w:type="spellEnd"/>
      <w:proofErr w:type="gramEnd"/>
      <w:r w:rsidRPr="00662F1E">
        <w:rPr>
          <w:i/>
          <w:iCs/>
        </w:rPr>
        <w:t xml:space="preserve">, USER, SYSDATE, </w:t>
      </w:r>
      <w:proofErr w:type="spellStart"/>
      <w:r w:rsidRPr="00662F1E">
        <w:rPr>
          <w:i/>
          <w:iCs/>
        </w:rPr>
        <w:t>v_comando</w:t>
      </w:r>
      <w:proofErr w:type="spellEnd"/>
      <w:r w:rsidRPr="00662F1E">
        <w:rPr>
          <w:i/>
          <w:iCs/>
        </w:rPr>
        <w:t>, 'TB_AS_ANALISE');</w:t>
      </w:r>
    </w:p>
    <w:p w14:paraId="63E572B4" w14:textId="77777777" w:rsidR="00662F1E" w:rsidRPr="00662F1E" w:rsidRDefault="00662F1E" w:rsidP="00662F1E">
      <w:pPr>
        <w:ind w:firstLine="0"/>
        <w:rPr>
          <w:i/>
          <w:iCs/>
        </w:rPr>
      </w:pPr>
    </w:p>
    <w:p w14:paraId="746E6025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lastRenderedPageBreak/>
        <w:t>EXCEPTION</w:t>
      </w:r>
    </w:p>
    <w:p w14:paraId="496B55D7" w14:textId="77777777" w:rsidR="00662F1E" w:rsidRPr="00662F1E" w:rsidRDefault="00662F1E" w:rsidP="00662F1E">
      <w:pPr>
        <w:ind w:firstLine="0"/>
        <w:rPr>
          <w:i/>
          <w:iCs/>
        </w:rPr>
      </w:pPr>
    </w:p>
    <w:p w14:paraId="35C8F03F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WHEN OTHERS THEN</w:t>
      </w:r>
    </w:p>
    <w:p w14:paraId="78B5843D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DBMS_OUTPUT.PUT_</w:t>
      </w:r>
      <w:proofErr w:type="gramStart"/>
      <w:r w:rsidRPr="00662F1E">
        <w:rPr>
          <w:i/>
          <w:iCs/>
        </w:rPr>
        <w:t>LINE(</w:t>
      </w:r>
      <w:proofErr w:type="gramEnd"/>
      <w:r w:rsidRPr="00662F1E">
        <w:rPr>
          <w:i/>
          <w:iCs/>
        </w:rPr>
        <w:t>'Ocorreu um erro: ' || SQLERRM);</w:t>
      </w:r>
    </w:p>
    <w:p w14:paraId="669F12D1" w14:textId="77777777" w:rsidR="00662F1E" w:rsidRPr="00662F1E" w:rsidRDefault="00662F1E" w:rsidP="00662F1E">
      <w:pPr>
        <w:ind w:firstLine="0"/>
        <w:rPr>
          <w:i/>
          <w:iCs/>
        </w:rPr>
      </w:pPr>
    </w:p>
    <w:p w14:paraId="7FA1C319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v_codigo_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SQLCODE;</w:t>
      </w:r>
    </w:p>
    <w:p w14:paraId="7BC69ADA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  <w:proofErr w:type="spellStart"/>
      <w:r w:rsidRPr="00662F1E">
        <w:rPr>
          <w:i/>
          <w:iCs/>
        </w:rPr>
        <w:t>v_mensagem_</w:t>
      </w:r>
      <w:proofErr w:type="gramStart"/>
      <w:r w:rsidRPr="00662F1E">
        <w:rPr>
          <w:i/>
          <w:iCs/>
        </w:rPr>
        <w:t>erro</w:t>
      </w:r>
      <w:proofErr w:type="spellEnd"/>
      <w:r w:rsidRPr="00662F1E">
        <w:rPr>
          <w:i/>
          <w:iCs/>
        </w:rPr>
        <w:t xml:space="preserve"> :</w:t>
      </w:r>
      <w:proofErr w:type="gramEnd"/>
      <w:r w:rsidRPr="00662F1E">
        <w:rPr>
          <w:i/>
          <w:iCs/>
        </w:rPr>
        <w:t>= SQLERRM;</w:t>
      </w:r>
    </w:p>
    <w:p w14:paraId="0D2F984E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</w:p>
    <w:p w14:paraId="75F2AC98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INSERT INTO TB_AS_ERRO (ID_ERRO, CD_ERRO, NM_ERRO, DT_REGISTRO, USUARIO, PROCEDIMENTO)</w:t>
      </w:r>
    </w:p>
    <w:p w14:paraId="79D42F43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VALUES (</w:t>
      </w:r>
      <w:proofErr w:type="spellStart"/>
      <w:r w:rsidRPr="00662F1E">
        <w:rPr>
          <w:i/>
          <w:iCs/>
        </w:rPr>
        <w:t>seq_id_</w:t>
      </w:r>
      <w:proofErr w:type="gramStart"/>
      <w:r w:rsidRPr="00662F1E">
        <w:rPr>
          <w:i/>
          <w:iCs/>
        </w:rPr>
        <w:t>erro.NEXTVAL</w:t>
      </w:r>
      <w:proofErr w:type="spellEnd"/>
      <w:proofErr w:type="gram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v_codigo_erro</w:t>
      </w:r>
      <w:proofErr w:type="spellEnd"/>
      <w:r w:rsidRPr="00662F1E">
        <w:rPr>
          <w:i/>
          <w:iCs/>
        </w:rPr>
        <w:t xml:space="preserve">, </w:t>
      </w:r>
      <w:proofErr w:type="spellStart"/>
      <w:r w:rsidRPr="00662F1E">
        <w:rPr>
          <w:i/>
          <w:iCs/>
        </w:rPr>
        <w:t>v_mensagem_erro</w:t>
      </w:r>
      <w:proofErr w:type="spellEnd"/>
      <w:r w:rsidRPr="00662F1E">
        <w:rPr>
          <w:i/>
          <w:iCs/>
        </w:rPr>
        <w:t>, SYSDATE, USER, 'TRG_AUDITORIA_LOCAL');</w:t>
      </w:r>
    </w:p>
    <w:p w14:paraId="5C261AD8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 xml:space="preserve">        </w:t>
      </w:r>
    </w:p>
    <w:p w14:paraId="3CE0B3E6" w14:textId="77777777" w:rsidR="00662F1E" w:rsidRPr="00662F1E" w:rsidRDefault="00662F1E" w:rsidP="00662F1E">
      <w:pPr>
        <w:ind w:firstLine="0"/>
        <w:rPr>
          <w:i/>
          <w:iCs/>
        </w:rPr>
      </w:pPr>
      <w:r w:rsidRPr="00662F1E">
        <w:rPr>
          <w:i/>
          <w:iCs/>
        </w:rPr>
        <w:t>END;</w:t>
      </w:r>
    </w:p>
    <w:p w14:paraId="5E4A9B41" w14:textId="77777777" w:rsidR="00662F1E" w:rsidRPr="00662F1E" w:rsidRDefault="00662F1E" w:rsidP="00662F1E">
      <w:pPr>
        <w:ind w:firstLine="0"/>
      </w:pPr>
    </w:p>
    <w:p w14:paraId="22CB186A" w14:textId="77777777" w:rsidR="00662F1E" w:rsidRPr="00DC2DFF" w:rsidRDefault="00662F1E" w:rsidP="00DA364B">
      <w:pPr>
        <w:pStyle w:val="Corpodetexto"/>
        <w:ind w:firstLine="0"/>
        <w:rPr>
          <w:lang w:val="en-US"/>
        </w:rPr>
      </w:pPr>
    </w:p>
    <w:sectPr w:rsidR="00662F1E" w:rsidRPr="00DC2DFF" w:rsidSect="006C4326">
      <w:headerReference w:type="first" r:id="rId28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90B1" w14:textId="77777777" w:rsidR="001B3A80" w:rsidRDefault="001B3A80" w:rsidP="00987BE0">
      <w:pPr>
        <w:spacing w:after="0" w:line="240" w:lineRule="auto"/>
      </w:pPr>
      <w:r>
        <w:separator/>
      </w:r>
    </w:p>
  </w:endnote>
  <w:endnote w:type="continuationSeparator" w:id="0">
    <w:p w14:paraId="7F46ADAE" w14:textId="77777777" w:rsidR="001B3A80" w:rsidRDefault="001B3A80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D698" w14:textId="77777777" w:rsidR="001B3A80" w:rsidRDefault="001B3A80" w:rsidP="00987BE0">
      <w:pPr>
        <w:spacing w:after="0" w:line="240" w:lineRule="auto"/>
      </w:pPr>
      <w:r>
        <w:separator/>
      </w:r>
    </w:p>
  </w:footnote>
  <w:footnote w:type="continuationSeparator" w:id="0">
    <w:p w14:paraId="7A22F080" w14:textId="77777777" w:rsidR="001B3A80" w:rsidRDefault="001B3A80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5A83" w14:textId="142BEF68" w:rsidR="00B92022" w:rsidRDefault="00B92022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 w:rsidR="006C4326"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  <w:p w14:paraId="7F9A1AC5" w14:textId="77777777" w:rsidR="00B92022" w:rsidRDefault="00B92022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DA61" w14:textId="77777777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1102267573">
    <w:abstractNumId w:val="0"/>
  </w:num>
  <w:num w:numId="2" w16cid:durableId="437216567">
    <w:abstractNumId w:val="1"/>
  </w:num>
  <w:num w:numId="3" w16cid:durableId="1712340512">
    <w:abstractNumId w:val="7"/>
  </w:num>
  <w:num w:numId="4" w16cid:durableId="66659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0486187">
    <w:abstractNumId w:val="1"/>
  </w:num>
  <w:num w:numId="6" w16cid:durableId="879438790">
    <w:abstractNumId w:val="1"/>
  </w:num>
  <w:num w:numId="7" w16cid:durableId="218253149">
    <w:abstractNumId w:val="1"/>
  </w:num>
  <w:num w:numId="8" w16cid:durableId="2144732797">
    <w:abstractNumId w:val="1"/>
  </w:num>
  <w:num w:numId="9" w16cid:durableId="1823110289">
    <w:abstractNumId w:val="1"/>
  </w:num>
  <w:num w:numId="10" w16cid:durableId="1178958332">
    <w:abstractNumId w:val="0"/>
  </w:num>
  <w:num w:numId="11" w16cid:durableId="623971258">
    <w:abstractNumId w:val="5"/>
  </w:num>
  <w:num w:numId="12" w16cid:durableId="1270703430">
    <w:abstractNumId w:val="4"/>
  </w:num>
  <w:num w:numId="13" w16cid:durableId="1286278119">
    <w:abstractNumId w:val="6"/>
  </w:num>
  <w:num w:numId="14" w16cid:durableId="446122797">
    <w:abstractNumId w:val="2"/>
  </w:num>
  <w:num w:numId="15" w16cid:durableId="1258251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C2402"/>
    <w:rsid w:val="000D2801"/>
    <w:rsid w:val="00101E62"/>
    <w:rsid w:val="001509ED"/>
    <w:rsid w:val="001648BC"/>
    <w:rsid w:val="001B3A80"/>
    <w:rsid w:val="001C0C3D"/>
    <w:rsid w:val="001C5EE2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D5BF5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4602B"/>
    <w:rsid w:val="00650FE8"/>
    <w:rsid w:val="00662F1E"/>
    <w:rsid w:val="006C4326"/>
    <w:rsid w:val="006C4A36"/>
    <w:rsid w:val="006E34CE"/>
    <w:rsid w:val="00732060"/>
    <w:rsid w:val="007540CC"/>
    <w:rsid w:val="0076599A"/>
    <w:rsid w:val="00797D67"/>
    <w:rsid w:val="007E2C7B"/>
    <w:rsid w:val="008236DB"/>
    <w:rsid w:val="00826699"/>
    <w:rsid w:val="00851FFB"/>
    <w:rsid w:val="00882BE7"/>
    <w:rsid w:val="00890ACF"/>
    <w:rsid w:val="008C19F2"/>
    <w:rsid w:val="008E35F7"/>
    <w:rsid w:val="0091487C"/>
    <w:rsid w:val="00987BE0"/>
    <w:rsid w:val="00A14423"/>
    <w:rsid w:val="00A16E62"/>
    <w:rsid w:val="00A36C8B"/>
    <w:rsid w:val="00A64FC6"/>
    <w:rsid w:val="00AB2BE5"/>
    <w:rsid w:val="00AD6955"/>
    <w:rsid w:val="00AF754D"/>
    <w:rsid w:val="00B010AF"/>
    <w:rsid w:val="00B015A5"/>
    <w:rsid w:val="00B118A1"/>
    <w:rsid w:val="00B31965"/>
    <w:rsid w:val="00B92022"/>
    <w:rsid w:val="00B95B96"/>
    <w:rsid w:val="00C036D1"/>
    <w:rsid w:val="00C235D2"/>
    <w:rsid w:val="00C2382B"/>
    <w:rsid w:val="00C66407"/>
    <w:rsid w:val="00C86529"/>
    <w:rsid w:val="00CC7283"/>
    <w:rsid w:val="00D026C5"/>
    <w:rsid w:val="00D127A6"/>
    <w:rsid w:val="00D563AE"/>
    <w:rsid w:val="00D70546"/>
    <w:rsid w:val="00D71306"/>
    <w:rsid w:val="00D95FC7"/>
    <w:rsid w:val="00DA364B"/>
    <w:rsid w:val="00DB65E4"/>
    <w:rsid w:val="00DC2DFF"/>
    <w:rsid w:val="00DD4030"/>
    <w:rsid w:val="00DD4AD9"/>
    <w:rsid w:val="00E36822"/>
    <w:rsid w:val="00E44082"/>
    <w:rsid w:val="00EA1FE1"/>
    <w:rsid w:val="00ED1183"/>
    <w:rsid w:val="00ED6A41"/>
    <w:rsid w:val="00EF23B5"/>
    <w:rsid w:val="00EF4A0C"/>
    <w:rsid w:val="00F53589"/>
    <w:rsid w:val="00F64703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C2DFF"/>
    <w:rPr>
      <w:b/>
      <w:bCs/>
      <w:sz w:val="22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0</TotalTime>
  <Pages>46</Pages>
  <Words>5700</Words>
  <Characters>30784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Vinicius de Oliveira</cp:lastModifiedBy>
  <cp:revision>2</cp:revision>
  <dcterms:created xsi:type="dcterms:W3CDTF">2023-09-12T15:23:00Z</dcterms:created>
  <dcterms:modified xsi:type="dcterms:W3CDTF">2023-09-12T15:23:00Z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